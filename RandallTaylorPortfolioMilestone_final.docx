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ED9F4E3" w14:textId="44E2C435" w:rsidR="004D6B86" w:rsidRPr="00972D88" w:rsidRDefault="00495917">
      <w:pPr>
        <w:pStyle w:val="Title"/>
        <w:rPr>
          <w:rFonts w:ascii="Gotham-Book" w:hAnsi="Gotham-Book"/>
        </w:rPr>
      </w:pPr>
      <w:r w:rsidRPr="00972D88">
        <w:rPr>
          <w:rFonts w:ascii="Gotham-Book" w:hAnsi="Gotham-Book"/>
        </w:rPr>
        <w:t>Por</w:t>
      </w:r>
      <w:r w:rsidR="005C3143" w:rsidRPr="00972D88">
        <w:rPr>
          <w:rFonts w:ascii="Gotham-Book" w:hAnsi="Gotham-Book"/>
        </w:rPr>
        <w:t xml:space="preserve">tfolio Milestone </w:t>
      </w:r>
    </w:p>
    <w:p w14:paraId="4A8DFBCC" w14:textId="44019315" w:rsidR="005C3143" w:rsidRPr="00972D88" w:rsidRDefault="005C3143" w:rsidP="005C3143">
      <w:pPr>
        <w:rPr>
          <w:rFonts w:ascii="Gotham-Book" w:hAnsi="Gotham-Book"/>
        </w:rPr>
      </w:pPr>
    </w:p>
    <w:p w14:paraId="0B745B88" w14:textId="09E82E27" w:rsidR="005C3143" w:rsidRPr="00972D88" w:rsidRDefault="005C3143" w:rsidP="005C3143">
      <w:pPr>
        <w:jc w:val="center"/>
        <w:rPr>
          <w:rFonts w:ascii="Gotham-Book" w:hAnsi="Gotham-Book"/>
        </w:rPr>
      </w:pPr>
    </w:p>
    <w:p w14:paraId="2B3F350F" w14:textId="32E33E57" w:rsidR="005C3143" w:rsidRPr="00972D88" w:rsidRDefault="005C3143" w:rsidP="005C3143">
      <w:pPr>
        <w:jc w:val="center"/>
        <w:rPr>
          <w:rFonts w:ascii="Gotham-Book" w:hAnsi="Gotham-Book"/>
        </w:rPr>
      </w:pPr>
    </w:p>
    <w:p w14:paraId="52DB6ACB" w14:textId="469CC9C2" w:rsidR="005C3143" w:rsidRPr="00972D88" w:rsidRDefault="005C3143" w:rsidP="005C3143">
      <w:pPr>
        <w:jc w:val="center"/>
        <w:rPr>
          <w:rFonts w:ascii="Gotham-Book" w:hAnsi="Gotham-Book"/>
        </w:rPr>
      </w:pPr>
    </w:p>
    <w:p w14:paraId="07F4F36B" w14:textId="5B2AFE7A" w:rsidR="005C3143" w:rsidRPr="00972D88" w:rsidRDefault="005C3143" w:rsidP="005C3143">
      <w:pPr>
        <w:jc w:val="center"/>
        <w:rPr>
          <w:rFonts w:ascii="Gotham-Book" w:hAnsi="Gotham-Book"/>
        </w:rPr>
      </w:pPr>
    </w:p>
    <w:p w14:paraId="1B71676A" w14:textId="6898FFDC" w:rsidR="005C3143" w:rsidRPr="00972D88" w:rsidRDefault="005C3143" w:rsidP="005C3143">
      <w:pPr>
        <w:jc w:val="center"/>
        <w:rPr>
          <w:rFonts w:ascii="Gotham-Book" w:hAnsi="Gotham-Book"/>
        </w:rPr>
      </w:pPr>
    </w:p>
    <w:p w14:paraId="509C7728" w14:textId="1D942A60" w:rsidR="005C3143" w:rsidRPr="00972D88" w:rsidRDefault="005C3143" w:rsidP="005C3143">
      <w:pPr>
        <w:jc w:val="center"/>
        <w:rPr>
          <w:rFonts w:ascii="Gotham-Book" w:hAnsi="Gotham-Book"/>
        </w:rPr>
      </w:pPr>
    </w:p>
    <w:p w14:paraId="582A6D7B" w14:textId="6EB6E1E5" w:rsidR="005C3143" w:rsidRPr="00972D88" w:rsidRDefault="005C3143" w:rsidP="005C3143">
      <w:pPr>
        <w:jc w:val="center"/>
        <w:rPr>
          <w:rFonts w:ascii="Gotham-Book" w:hAnsi="Gotham-Book"/>
        </w:rPr>
      </w:pPr>
    </w:p>
    <w:p w14:paraId="790502B4" w14:textId="50459E9D" w:rsidR="005C3143" w:rsidRPr="00972D88" w:rsidRDefault="005C3143" w:rsidP="005C3143">
      <w:pPr>
        <w:jc w:val="center"/>
        <w:rPr>
          <w:rFonts w:ascii="Gotham-Book" w:hAnsi="Gotham-Book"/>
        </w:rPr>
      </w:pPr>
    </w:p>
    <w:p w14:paraId="19E2C42E" w14:textId="2B8CD5B4" w:rsidR="005C3143" w:rsidRPr="00972D88" w:rsidRDefault="005C3143" w:rsidP="005C3143">
      <w:pPr>
        <w:jc w:val="center"/>
        <w:rPr>
          <w:rFonts w:ascii="Gotham-Book" w:hAnsi="Gotham-Book"/>
        </w:rPr>
      </w:pPr>
    </w:p>
    <w:p w14:paraId="54EF2EAF" w14:textId="76DED6AC" w:rsidR="005C3143" w:rsidRPr="00972D88" w:rsidRDefault="005C3143" w:rsidP="005C3143">
      <w:pPr>
        <w:jc w:val="center"/>
        <w:rPr>
          <w:rFonts w:ascii="Gotham-Book" w:hAnsi="Gotham-Book"/>
        </w:rPr>
      </w:pPr>
    </w:p>
    <w:p w14:paraId="5DDE824A" w14:textId="3C3929D3" w:rsidR="005C3143" w:rsidRPr="00972D88" w:rsidRDefault="005C3143" w:rsidP="005C3143">
      <w:pPr>
        <w:jc w:val="center"/>
        <w:rPr>
          <w:rFonts w:ascii="Gotham-Book" w:hAnsi="Gotham-Book"/>
        </w:rPr>
      </w:pPr>
    </w:p>
    <w:p w14:paraId="78064E6D" w14:textId="24FBB671" w:rsidR="005C3143" w:rsidRPr="00972D88" w:rsidRDefault="005C3143" w:rsidP="005C3143">
      <w:pPr>
        <w:jc w:val="center"/>
        <w:rPr>
          <w:rFonts w:ascii="Gotham-Book" w:hAnsi="Gotham-Book"/>
        </w:rPr>
      </w:pPr>
    </w:p>
    <w:p w14:paraId="6792D6DA" w14:textId="0749662E" w:rsidR="005C3143" w:rsidRPr="00972D88" w:rsidRDefault="005C3143" w:rsidP="005C3143">
      <w:pPr>
        <w:jc w:val="center"/>
        <w:rPr>
          <w:rFonts w:ascii="Gotham-Book" w:hAnsi="Gotham-Book"/>
        </w:rPr>
      </w:pPr>
    </w:p>
    <w:p w14:paraId="25E1A54A" w14:textId="5C8ED2A9" w:rsidR="005C3143" w:rsidRPr="00972D88" w:rsidRDefault="005C3143" w:rsidP="005C3143">
      <w:pPr>
        <w:jc w:val="center"/>
        <w:rPr>
          <w:rFonts w:ascii="Gotham-Book" w:hAnsi="Gotham-Book"/>
        </w:rPr>
      </w:pPr>
    </w:p>
    <w:p w14:paraId="1ACE533E" w14:textId="3316AC28" w:rsidR="005C3143" w:rsidRPr="00972D88" w:rsidRDefault="007D12A2" w:rsidP="007D12A2">
      <w:pPr>
        <w:jc w:val="center"/>
        <w:rPr>
          <w:rFonts w:ascii="Gotham-Book" w:hAnsi="Gotham-Book"/>
        </w:rPr>
      </w:pPr>
      <w:r w:rsidRPr="00972D88">
        <w:rPr>
          <w:rFonts w:ascii="Gotham-Book" w:hAnsi="Gotham-Book"/>
        </w:rPr>
        <w:t>Randall Scott Taylor</w:t>
      </w:r>
    </w:p>
    <w:p w14:paraId="519F9553" w14:textId="0D1B1BBE" w:rsidR="007D12A2" w:rsidRPr="00972D88" w:rsidRDefault="007D12A2" w:rsidP="005F26C1">
      <w:pPr>
        <w:jc w:val="center"/>
        <w:rPr>
          <w:rFonts w:ascii="Gotham-Book" w:hAnsi="Gotham-Book"/>
        </w:rPr>
      </w:pPr>
      <w:r w:rsidRPr="00972D88">
        <w:rPr>
          <w:rFonts w:ascii="Gotham-Book" w:hAnsi="Gotham-Book"/>
        </w:rPr>
        <w:t>SUID:</w:t>
      </w:r>
      <w:r w:rsidR="005F26C1" w:rsidRPr="00972D88">
        <w:rPr>
          <w:rFonts w:ascii="Gotham-Book" w:hAnsi="Gotham-Book"/>
        </w:rPr>
        <w:t xml:space="preserve"> </w:t>
      </w:r>
      <w:r w:rsidR="0068022E" w:rsidRPr="0068022E">
        <w:rPr>
          <w:rFonts w:ascii="Gotham-Book" w:hAnsi="Gotham-Book"/>
        </w:rPr>
        <w:t>965757884</w:t>
      </w:r>
    </w:p>
    <w:p w14:paraId="271F667D" w14:textId="08177825" w:rsidR="005F26C1" w:rsidRPr="00972D88" w:rsidRDefault="005F26C1" w:rsidP="005F26C1">
      <w:pPr>
        <w:jc w:val="center"/>
        <w:rPr>
          <w:rFonts w:ascii="Gotham-Book" w:hAnsi="Gotham-Book"/>
        </w:rPr>
      </w:pPr>
      <w:r w:rsidRPr="00972D88">
        <w:rPr>
          <w:rFonts w:ascii="Gotham-Book" w:hAnsi="Gotham-Book"/>
        </w:rPr>
        <w:t>Github</w:t>
      </w:r>
      <w:r w:rsidR="00C35F15">
        <w:rPr>
          <w:rFonts w:ascii="Gotham-Book" w:hAnsi="Gotham-Book"/>
        </w:rPr>
        <w:t>;</w:t>
      </w:r>
      <w:r w:rsidR="00C35F15" w:rsidRPr="00C35F15">
        <w:t xml:space="preserve"> </w:t>
      </w:r>
      <w:hyperlink r:id="rId9" w:history="1">
        <w:r w:rsidR="00C35F15" w:rsidRPr="007C486D">
          <w:rPr>
            <w:rStyle w:val="Hyperlink"/>
            <w:rFonts w:ascii="Gotham-Book" w:hAnsi="Gotham-Book"/>
          </w:rPr>
          <w:t>https://github.com/randallscott25/MSADS_Portfolio</w:t>
        </w:r>
      </w:hyperlink>
      <w:r w:rsidR="00C35F15">
        <w:rPr>
          <w:rFonts w:ascii="Gotham-Book" w:hAnsi="Gotham-Book"/>
        </w:rPr>
        <w:t xml:space="preserve"> </w:t>
      </w:r>
      <w:r w:rsidR="007C5D65" w:rsidRPr="00972D88">
        <w:rPr>
          <w:rFonts w:ascii="Gotham-Book" w:hAnsi="Gotham-Book"/>
        </w:rPr>
        <w:t xml:space="preserve">   </w:t>
      </w:r>
    </w:p>
    <w:p w14:paraId="5E32FB7B" w14:textId="77777777" w:rsidR="00A369CA" w:rsidRDefault="00A369CA" w:rsidP="001D5442">
      <w:pPr>
        <w:ind w:firstLine="0"/>
        <w:rPr>
          <w:rFonts w:ascii="Gotham-Book" w:hAnsi="Gotham-Book"/>
        </w:rPr>
      </w:pPr>
    </w:p>
    <w:p w14:paraId="284F4E4B" w14:textId="4F1B1CF6" w:rsidR="001D5442" w:rsidRPr="00972D88" w:rsidRDefault="001D5442" w:rsidP="001D5442">
      <w:pPr>
        <w:ind w:firstLine="0"/>
        <w:rPr>
          <w:rFonts w:ascii="Gotham-Book" w:hAnsi="Gotham-Book"/>
        </w:rPr>
      </w:pPr>
      <w:r w:rsidRPr="00972D88">
        <w:rPr>
          <w:rFonts w:ascii="Gotham-Book" w:hAnsi="Gotham-Book"/>
        </w:rPr>
        <w:lastRenderedPageBreak/>
        <w:t>CONTENTS</w:t>
      </w:r>
    </w:p>
    <w:p w14:paraId="057B6CF0" w14:textId="77777777" w:rsidR="001D5442" w:rsidRPr="00972D88" w:rsidRDefault="001D5442" w:rsidP="003D4B88">
      <w:pPr>
        <w:rPr>
          <w:rFonts w:ascii="Gotham-Book" w:hAnsi="Gotham-Book"/>
        </w:rPr>
      </w:pPr>
    </w:p>
    <w:tbl>
      <w:tblPr>
        <w:tblStyle w:val="TableGrid"/>
        <w:tblW w:w="0" w:type="auto"/>
        <w:tblLook w:val="04A0" w:firstRow="1" w:lastRow="0" w:firstColumn="1" w:lastColumn="0" w:noHBand="0" w:noVBand="1"/>
      </w:tblPr>
      <w:tblGrid>
        <w:gridCol w:w="4675"/>
        <w:gridCol w:w="4675"/>
      </w:tblGrid>
      <w:tr w:rsidR="001D5442" w:rsidRPr="00972D88" w14:paraId="4958ECB3" w14:textId="77777777" w:rsidTr="001D5442">
        <w:tc>
          <w:tcPr>
            <w:tcW w:w="4675" w:type="dxa"/>
          </w:tcPr>
          <w:p w14:paraId="6B0EF6EC" w14:textId="0DC46EAF" w:rsidR="001D5442" w:rsidRPr="00972D88" w:rsidRDefault="007C5D65" w:rsidP="003D4B88">
            <w:pPr>
              <w:ind w:firstLine="0"/>
              <w:rPr>
                <w:rFonts w:ascii="Gotham-Book" w:hAnsi="Gotham-Book"/>
              </w:rPr>
            </w:pPr>
            <w:r w:rsidRPr="00972D88">
              <w:rPr>
                <w:rFonts w:ascii="Gotham-Book" w:hAnsi="Gotham-Book"/>
              </w:rPr>
              <w:t>Introduction</w:t>
            </w:r>
          </w:p>
        </w:tc>
        <w:tc>
          <w:tcPr>
            <w:tcW w:w="4675" w:type="dxa"/>
          </w:tcPr>
          <w:p w14:paraId="38239D5E" w14:textId="77777777" w:rsidR="001D5442" w:rsidRPr="00972D88" w:rsidRDefault="001D5442" w:rsidP="001D5442">
            <w:pPr>
              <w:ind w:firstLine="0"/>
              <w:jc w:val="right"/>
              <w:rPr>
                <w:rFonts w:ascii="Gotham-Book" w:hAnsi="Gotham-Book"/>
              </w:rPr>
            </w:pPr>
            <w:r w:rsidRPr="00972D88">
              <w:rPr>
                <w:rFonts w:ascii="Gotham-Book" w:hAnsi="Gotham-Book"/>
              </w:rPr>
              <w:t>Pg. 3</w:t>
            </w:r>
          </w:p>
        </w:tc>
      </w:tr>
      <w:tr w:rsidR="001D5442" w:rsidRPr="00972D88" w14:paraId="3F135F5D" w14:textId="77777777" w:rsidTr="001D5442">
        <w:tc>
          <w:tcPr>
            <w:tcW w:w="4675" w:type="dxa"/>
          </w:tcPr>
          <w:p w14:paraId="737D68CA" w14:textId="5E17B4E1" w:rsidR="001D5442" w:rsidRPr="00972D88" w:rsidRDefault="001D6158" w:rsidP="003D4B88">
            <w:pPr>
              <w:ind w:firstLine="0"/>
              <w:rPr>
                <w:rFonts w:ascii="Gotham-Book" w:hAnsi="Gotham-Book"/>
              </w:rPr>
            </w:pPr>
            <w:r w:rsidRPr="00972D88">
              <w:rPr>
                <w:rFonts w:ascii="Gotham-Book" w:hAnsi="Gotham-Book"/>
              </w:rPr>
              <w:t>IST 659: Database Administration</w:t>
            </w:r>
          </w:p>
        </w:tc>
        <w:tc>
          <w:tcPr>
            <w:tcW w:w="4675" w:type="dxa"/>
          </w:tcPr>
          <w:p w14:paraId="2D29FE73" w14:textId="77777777" w:rsidR="001D5442" w:rsidRPr="00972D88" w:rsidRDefault="001D5442" w:rsidP="001D5442">
            <w:pPr>
              <w:ind w:firstLine="0"/>
              <w:jc w:val="right"/>
              <w:rPr>
                <w:rFonts w:ascii="Gotham-Book" w:hAnsi="Gotham-Book"/>
              </w:rPr>
            </w:pPr>
            <w:r w:rsidRPr="00972D88">
              <w:rPr>
                <w:rFonts w:ascii="Gotham-Book" w:hAnsi="Gotham-Book"/>
              </w:rPr>
              <w:t>Pg. 4</w:t>
            </w:r>
          </w:p>
        </w:tc>
      </w:tr>
      <w:tr w:rsidR="001D5442" w:rsidRPr="00972D88" w14:paraId="41431FD3" w14:textId="77777777" w:rsidTr="001D5442">
        <w:tc>
          <w:tcPr>
            <w:tcW w:w="4675" w:type="dxa"/>
          </w:tcPr>
          <w:p w14:paraId="653E479A" w14:textId="1F3EF8E7" w:rsidR="001D5442" w:rsidRPr="00972D88" w:rsidRDefault="004913CB" w:rsidP="004913CB">
            <w:pPr>
              <w:pStyle w:val="ListParagraph"/>
              <w:numPr>
                <w:ilvl w:val="0"/>
                <w:numId w:val="19"/>
              </w:numPr>
              <w:rPr>
                <w:rFonts w:ascii="Gotham-Book" w:hAnsi="Gotham-Book"/>
              </w:rPr>
            </w:pPr>
            <w:r w:rsidRPr="00972D88">
              <w:rPr>
                <w:rFonts w:ascii="Gotham-Book" w:hAnsi="Gotham-Book"/>
              </w:rPr>
              <w:t xml:space="preserve">Project </w:t>
            </w:r>
            <w:r w:rsidR="00894FA4" w:rsidRPr="00972D88">
              <w:rPr>
                <w:rFonts w:ascii="Gotham-Book" w:hAnsi="Gotham-Book"/>
              </w:rPr>
              <w:t>D</w:t>
            </w:r>
            <w:r w:rsidRPr="00972D88">
              <w:rPr>
                <w:rFonts w:ascii="Gotham-Book" w:hAnsi="Gotham-Book"/>
              </w:rPr>
              <w:t>escription</w:t>
            </w:r>
          </w:p>
        </w:tc>
        <w:tc>
          <w:tcPr>
            <w:tcW w:w="4675" w:type="dxa"/>
          </w:tcPr>
          <w:p w14:paraId="214DD077" w14:textId="77777777" w:rsidR="001D5442" w:rsidRPr="00972D88" w:rsidRDefault="00B405D4" w:rsidP="00B405D4">
            <w:pPr>
              <w:ind w:firstLine="0"/>
              <w:jc w:val="right"/>
              <w:rPr>
                <w:rFonts w:ascii="Gotham-Book" w:hAnsi="Gotham-Book"/>
              </w:rPr>
            </w:pPr>
            <w:r w:rsidRPr="00972D88">
              <w:rPr>
                <w:rFonts w:ascii="Gotham-Book" w:hAnsi="Gotham-Book"/>
              </w:rPr>
              <w:t>Pg. 5</w:t>
            </w:r>
          </w:p>
        </w:tc>
      </w:tr>
      <w:tr w:rsidR="001D5442" w:rsidRPr="00972D88" w14:paraId="1A4AE267" w14:textId="77777777" w:rsidTr="001D5442">
        <w:tc>
          <w:tcPr>
            <w:tcW w:w="4675" w:type="dxa"/>
          </w:tcPr>
          <w:p w14:paraId="4728BD24" w14:textId="2C5AB419" w:rsidR="001D5442" w:rsidRPr="00972D88" w:rsidRDefault="004913CB" w:rsidP="004913CB">
            <w:pPr>
              <w:pStyle w:val="ListParagraph"/>
              <w:numPr>
                <w:ilvl w:val="0"/>
                <w:numId w:val="19"/>
              </w:numPr>
              <w:rPr>
                <w:rFonts w:ascii="Gotham-Book" w:hAnsi="Gotham-Book"/>
              </w:rPr>
            </w:pPr>
            <w:r w:rsidRPr="00972D88">
              <w:rPr>
                <w:rFonts w:ascii="Gotham-Book" w:hAnsi="Gotham-Book"/>
              </w:rPr>
              <w:t>Reflection &amp; Learning Goals</w:t>
            </w:r>
          </w:p>
        </w:tc>
        <w:tc>
          <w:tcPr>
            <w:tcW w:w="4675" w:type="dxa"/>
          </w:tcPr>
          <w:p w14:paraId="00ECDF9B" w14:textId="0BC4A133" w:rsidR="001D5442" w:rsidRPr="00972D88" w:rsidRDefault="006F5C9E" w:rsidP="003D4B88">
            <w:pPr>
              <w:ind w:firstLine="0"/>
              <w:rPr>
                <w:rFonts w:ascii="Gotham-Book" w:hAnsi="Gotham-Book"/>
              </w:rPr>
            </w:pPr>
            <w:r>
              <w:rPr>
                <w:rFonts w:ascii="Gotham-Book" w:hAnsi="Gotham-Book"/>
              </w:rPr>
              <w:t xml:space="preserve">                                                    Pg. 1</w:t>
            </w:r>
            <w:r w:rsidR="00C31A25">
              <w:rPr>
                <w:rFonts w:ascii="Gotham-Book" w:hAnsi="Gotham-Book"/>
              </w:rPr>
              <w:t>2</w:t>
            </w:r>
          </w:p>
        </w:tc>
      </w:tr>
      <w:tr w:rsidR="001D5442" w:rsidRPr="00972D88" w14:paraId="4FE90CC8" w14:textId="77777777" w:rsidTr="001D5442">
        <w:tc>
          <w:tcPr>
            <w:tcW w:w="4675" w:type="dxa"/>
          </w:tcPr>
          <w:p w14:paraId="45DC3986" w14:textId="31AAE9A7" w:rsidR="001D5442" w:rsidRPr="00972D88" w:rsidRDefault="0049388C" w:rsidP="003D4B88">
            <w:pPr>
              <w:ind w:firstLine="0"/>
              <w:rPr>
                <w:rFonts w:ascii="Gotham-Book" w:hAnsi="Gotham-Book"/>
              </w:rPr>
            </w:pPr>
            <w:r w:rsidRPr="00972D88">
              <w:rPr>
                <w:rFonts w:ascii="Gotham-Book" w:hAnsi="Gotham-Book"/>
              </w:rPr>
              <w:t>IST 652: Scripting for Data Analysis</w:t>
            </w:r>
          </w:p>
        </w:tc>
        <w:tc>
          <w:tcPr>
            <w:tcW w:w="4675" w:type="dxa"/>
          </w:tcPr>
          <w:p w14:paraId="2C97A030" w14:textId="70CC0F5D" w:rsidR="001D5442" w:rsidRPr="00972D88" w:rsidRDefault="00B405D4" w:rsidP="00B405D4">
            <w:pPr>
              <w:ind w:firstLine="0"/>
              <w:jc w:val="right"/>
              <w:rPr>
                <w:rFonts w:ascii="Gotham-Book" w:hAnsi="Gotham-Book"/>
              </w:rPr>
            </w:pPr>
            <w:r w:rsidRPr="00972D88">
              <w:rPr>
                <w:rFonts w:ascii="Gotham-Book" w:hAnsi="Gotham-Book"/>
              </w:rPr>
              <w:t xml:space="preserve">Pg. </w:t>
            </w:r>
            <w:r w:rsidR="003445C6" w:rsidRPr="00972D88">
              <w:rPr>
                <w:rFonts w:ascii="Gotham-Book" w:hAnsi="Gotham-Book"/>
              </w:rPr>
              <w:t>13</w:t>
            </w:r>
          </w:p>
        </w:tc>
      </w:tr>
      <w:tr w:rsidR="001D5442" w:rsidRPr="00972D88" w14:paraId="50BC0976" w14:textId="77777777" w:rsidTr="001D5442">
        <w:tc>
          <w:tcPr>
            <w:tcW w:w="4675" w:type="dxa"/>
          </w:tcPr>
          <w:p w14:paraId="3A9C291A" w14:textId="3335B16A" w:rsidR="001D5442" w:rsidRPr="00972D88" w:rsidRDefault="00894FA4" w:rsidP="00894FA4">
            <w:pPr>
              <w:pStyle w:val="ListParagraph"/>
              <w:numPr>
                <w:ilvl w:val="0"/>
                <w:numId w:val="20"/>
              </w:numPr>
              <w:rPr>
                <w:rFonts w:ascii="Gotham-Book" w:hAnsi="Gotham-Book"/>
              </w:rPr>
            </w:pPr>
            <w:r w:rsidRPr="00972D88">
              <w:rPr>
                <w:rFonts w:ascii="Gotham-Book" w:hAnsi="Gotham-Book"/>
              </w:rPr>
              <w:t>Project Description</w:t>
            </w:r>
          </w:p>
        </w:tc>
        <w:tc>
          <w:tcPr>
            <w:tcW w:w="4675" w:type="dxa"/>
          </w:tcPr>
          <w:p w14:paraId="13E1991F" w14:textId="1279913F" w:rsidR="001D5442" w:rsidRPr="00972D88" w:rsidRDefault="00B405D4" w:rsidP="00B405D4">
            <w:pPr>
              <w:ind w:firstLine="0"/>
              <w:jc w:val="right"/>
              <w:rPr>
                <w:rFonts w:ascii="Gotham-Book" w:hAnsi="Gotham-Book"/>
              </w:rPr>
            </w:pPr>
            <w:r w:rsidRPr="00972D88">
              <w:rPr>
                <w:rFonts w:ascii="Gotham-Book" w:hAnsi="Gotham-Book"/>
              </w:rPr>
              <w:t xml:space="preserve">Pg. </w:t>
            </w:r>
            <w:r w:rsidR="003445C6" w:rsidRPr="00972D88">
              <w:rPr>
                <w:rFonts w:ascii="Gotham-Book" w:hAnsi="Gotham-Book"/>
              </w:rPr>
              <w:t>13</w:t>
            </w:r>
          </w:p>
        </w:tc>
      </w:tr>
      <w:tr w:rsidR="00954C6A" w:rsidRPr="00972D88" w14:paraId="4EA77351" w14:textId="77777777" w:rsidTr="001D5442">
        <w:tc>
          <w:tcPr>
            <w:tcW w:w="4675" w:type="dxa"/>
          </w:tcPr>
          <w:p w14:paraId="58C3CD7B" w14:textId="7861A310" w:rsidR="00954C6A" w:rsidRPr="00972D88" w:rsidRDefault="00894FA4" w:rsidP="00894FA4">
            <w:pPr>
              <w:pStyle w:val="ListParagraph"/>
              <w:numPr>
                <w:ilvl w:val="0"/>
                <w:numId w:val="20"/>
              </w:numPr>
              <w:rPr>
                <w:rFonts w:ascii="Gotham-Book" w:hAnsi="Gotham-Book"/>
              </w:rPr>
            </w:pPr>
            <w:r w:rsidRPr="00972D88">
              <w:rPr>
                <w:rFonts w:ascii="Gotham-Book" w:hAnsi="Gotham-Book"/>
              </w:rPr>
              <w:t>Reflection &amp; Learning Goals</w:t>
            </w:r>
          </w:p>
        </w:tc>
        <w:tc>
          <w:tcPr>
            <w:tcW w:w="4675" w:type="dxa"/>
          </w:tcPr>
          <w:p w14:paraId="6AAECAD0" w14:textId="05848E44" w:rsidR="00954C6A" w:rsidRPr="00972D88" w:rsidRDefault="003445C6" w:rsidP="00B405D4">
            <w:pPr>
              <w:ind w:firstLine="0"/>
              <w:jc w:val="right"/>
              <w:rPr>
                <w:rFonts w:ascii="Gotham-Book" w:hAnsi="Gotham-Book"/>
              </w:rPr>
            </w:pPr>
            <w:r w:rsidRPr="00972D88">
              <w:rPr>
                <w:rFonts w:ascii="Gotham-Book" w:hAnsi="Gotham-Book"/>
              </w:rPr>
              <w:t>Pg. 27</w:t>
            </w:r>
          </w:p>
        </w:tc>
      </w:tr>
      <w:tr w:rsidR="001D5442" w:rsidRPr="00972D88" w14:paraId="428588DA" w14:textId="77777777" w:rsidTr="001D5442">
        <w:tc>
          <w:tcPr>
            <w:tcW w:w="4675" w:type="dxa"/>
          </w:tcPr>
          <w:p w14:paraId="08FFB788" w14:textId="797B474C" w:rsidR="001D5442" w:rsidRPr="00972D88" w:rsidRDefault="00894FA4" w:rsidP="003D4B88">
            <w:pPr>
              <w:ind w:firstLine="0"/>
              <w:rPr>
                <w:rFonts w:ascii="Gotham-Book" w:hAnsi="Gotham-Book"/>
              </w:rPr>
            </w:pPr>
            <w:r w:rsidRPr="00972D88">
              <w:rPr>
                <w:rFonts w:ascii="Gotham-Book" w:hAnsi="Gotham-Book"/>
              </w:rPr>
              <w:t>IST</w:t>
            </w:r>
            <w:r w:rsidR="00B7621A" w:rsidRPr="00972D88">
              <w:rPr>
                <w:rFonts w:ascii="Gotham-Book" w:hAnsi="Gotham-Book"/>
              </w:rPr>
              <w:t xml:space="preserve"> 707</w:t>
            </w:r>
            <w:r w:rsidRPr="00972D88">
              <w:rPr>
                <w:rFonts w:ascii="Gotham-Book" w:hAnsi="Gotham-Book"/>
              </w:rPr>
              <w:t xml:space="preserve"> Data </w:t>
            </w:r>
            <w:r w:rsidR="00853A58" w:rsidRPr="00972D88">
              <w:rPr>
                <w:rFonts w:ascii="Gotham-Book" w:hAnsi="Gotham-Book"/>
              </w:rPr>
              <w:t>Analytics</w:t>
            </w:r>
            <w:r w:rsidRPr="00972D88">
              <w:rPr>
                <w:rFonts w:ascii="Gotham-Book" w:hAnsi="Gotham-Book"/>
              </w:rPr>
              <w:t xml:space="preserve"> </w:t>
            </w:r>
          </w:p>
        </w:tc>
        <w:tc>
          <w:tcPr>
            <w:tcW w:w="4675" w:type="dxa"/>
          </w:tcPr>
          <w:p w14:paraId="55308C5C" w14:textId="14DEC268" w:rsidR="001D5442" w:rsidRPr="00972D88" w:rsidRDefault="00B405D4" w:rsidP="00B405D4">
            <w:pPr>
              <w:ind w:firstLine="0"/>
              <w:jc w:val="right"/>
              <w:rPr>
                <w:rFonts w:ascii="Gotham-Book" w:hAnsi="Gotham-Book"/>
              </w:rPr>
            </w:pPr>
            <w:r w:rsidRPr="00972D88">
              <w:rPr>
                <w:rFonts w:ascii="Gotham-Book" w:hAnsi="Gotham-Book"/>
              </w:rPr>
              <w:t xml:space="preserve">Pg. </w:t>
            </w:r>
            <w:r w:rsidR="003445C6" w:rsidRPr="00972D88">
              <w:rPr>
                <w:rFonts w:ascii="Gotham-Book" w:hAnsi="Gotham-Book"/>
              </w:rPr>
              <w:t>27</w:t>
            </w:r>
          </w:p>
        </w:tc>
      </w:tr>
      <w:tr w:rsidR="001D5442" w:rsidRPr="00972D88" w14:paraId="1C9629DE" w14:textId="77777777" w:rsidTr="001D5442">
        <w:tc>
          <w:tcPr>
            <w:tcW w:w="4675" w:type="dxa"/>
          </w:tcPr>
          <w:p w14:paraId="17DFEE76" w14:textId="5BFB3018" w:rsidR="001D5442" w:rsidRPr="00972D88" w:rsidRDefault="00894FA4" w:rsidP="00894FA4">
            <w:pPr>
              <w:pStyle w:val="ListParagraph"/>
              <w:numPr>
                <w:ilvl w:val="0"/>
                <w:numId w:val="21"/>
              </w:numPr>
              <w:rPr>
                <w:rFonts w:ascii="Gotham-Book" w:hAnsi="Gotham-Book"/>
              </w:rPr>
            </w:pPr>
            <w:r w:rsidRPr="00972D88">
              <w:rPr>
                <w:rFonts w:ascii="Gotham-Book" w:hAnsi="Gotham-Book"/>
              </w:rPr>
              <w:t xml:space="preserve">Project Description </w:t>
            </w:r>
          </w:p>
        </w:tc>
        <w:tc>
          <w:tcPr>
            <w:tcW w:w="4675" w:type="dxa"/>
          </w:tcPr>
          <w:p w14:paraId="04CBE17D" w14:textId="0893FFFF" w:rsidR="001D5442" w:rsidRPr="00972D88" w:rsidRDefault="00B405D4" w:rsidP="00B405D4">
            <w:pPr>
              <w:ind w:firstLine="0"/>
              <w:jc w:val="right"/>
              <w:rPr>
                <w:rFonts w:ascii="Gotham-Book" w:hAnsi="Gotham-Book"/>
              </w:rPr>
            </w:pPr>
            <w:r w:rsidRPr="00972D88">
              <w:rPr>
                <w:rFonts w:ascii="Gotham-Book" w:hAnsi="Gotham-Book"/>
              </w:rPr>
              <w:t xml:space="preserve">Pg. </w:t>
            </w:r>
            <w:r w:rsidR="003445C6" w:rsidRPr="00972D88">
              <w:rPr>
                <w:rFonts w:ascii="Gotham-Book" w:hAnsi="Gotham-Book"/>
              </w:rPr>
              <w:t>2</w:t>
            </w:r>
            <w:r w:rsidR="00C63CE0">
              <w:rPr>
                <w:rFonts w:ascii="Gotham-Book" w:hAnsi="Gotham-Book"/>
              </w:rPr>
              <w:t>9</w:t>
            </w:r>
          </w:p>
        </w:tc>
      </w:tr>
      <w:tr w:rsidR="00D92D9C" w:rsidRPr="00972D88" w14:paraId="2E71F98F" w14:textId="77777777" w:rsidTr="001D5442">
        <w:tc>
          <w:tcPr>
            <w:tcW w:w="4675" w:type="dxa"/>
          </w:tcPr>
          <w:p w14:paraId="47D0D8A1" w14:textId="53D3200C" w:rsidR="00D92D9C" w:rsidRPr="00972D88" w:rsidRDefault="00894FA4" w:rsidP="00894FA4">
            <w:pPr>
              <w:pStyle w:val="ListParagraph"/>
              <w:numPr>
                <w:ilvl w:val="0"/>
                <w:numId w:val="21"/>
              </w:numPr>
              <w:rPr>
                <w:rFonts w:ascii="Gotham-Book" w:hAnsi="Gotham-Book"/>
              </w:rPr>
            </w:pPr>
            <w:r w:rsidRPr="00972D88">
              <w:rPr>
                <w:rFonts w:ascii="Gotham-Book" w:hAnsi="Gotham-Book"/>
              </w:rPr>
              <w:t>Re</w:t>
            </w:r>
            <w:r w:rsidR="005B6DC6" w:rsidRPr="00972D88">
              <w:rPr>
                <w:rFonts w:ascii="Gotham-Book" w:hAnsi="Gotham-Book"/>
              </w:rPr>
              <w:t>flection &amp; Learning Goals</w:t>
            </w:r>
          </w:p>
        </w:tc>
        <w:tc>
          <w:tcPr>
            <w:tcW w:w="4675" w:type="dxa"/>
          </w:tcPr>
          <w:p w14:paraId="32136E0F" w14:textId="0E656D7C" w:rsidR="00D92D9C" w:rsidRPr="00972D88" w:rsidRDefault="00BB075A" w:rsidP="00B405D4">
            <w:pPr>
              <w:ind w:firstLine="0"/>
              <w:jc w:val="right"/>
              <w:rPr>
                <w:rFonts w:ascii="Gotham-Book" w:hAnsi="Gotham-Book"/>
              </w:rPr>
            </w:pPr>
            <w:r w:rsidRPr="00972D88">
              <w:rPr>
                <w:rFonts w:ascii="Gotham-Book" w:hAnsi="Gotham-Book"/>
              </w:rPr>
              <w:t>Pg.</w:t>
            </w:r>
            <w:r w:rsidR="007D6428" w:rsidRPr="00972D88">
              <w:rPr>
                <w:rFonts w:ascii="Gotham-Book" w:hAnsi="Gotham-Book"/>
              </w:rPr>
              <w:t>6</w:t>
            </w:r>
            <w:r w:rsidR="00E279FF">
              <w:rPr>
                <w:rFonts w:ascii="Gotham-Book" w:hAnsi="Gotham-Book"/>
              </w:rPr>
              <w:t>3</w:t>
            </w:r>
          </w:p>
        </w:tc>
      </w:tr>
      <w:tr w:rsidR="00D92D9C" w:rsidRPr="00972D88" w14:paraId="2FE47D3F" w14:textId="77777777" w:rsidTr="001D5442">
        <w:tc>
          <w:tcPr>
            <w:tcW w:w="4675" w:type="dxa"/>
          </w:tcPr>
          <w:p w14:paraId="657FC10F" w14:textId="6E634B43" w:rsidR="00D92D9C" w:rsidRPr="00972D88" w:rsidRDefault="00105001" w:rsidP="003D4B88">
            <w:pPr>
              <w:ind w:firstLine="0"/>
              <w:rPr>
                <w:rFonts w:ascii="Gotham-Book" w:hAnsi="Gotham-Book"/>
              </w:rPr>
            </w:pPr>
            <w:r w:rsidRPr="00972D88">
              <w:rPr>
                <w:rFonts w:ascii="Gotham-Book" w:hAnsi="Gotham-Book"/>
              </w:rPr>
              <w:t>IST 718 Big Data</w:t>
            </w:r>
          </w:p>
        </w:tc>
        <w:tc>
          <w:tcPr>
            <w:tcW w:w="4675" w:type="dxa"/>
          </w:tcPr>
          <w:p w14:paraId="711E3BAE" w14:textId="1D2F9902" w:rsidR="00D92D9C" w:rsidRPr="00972D88" w:rsidRDefault="00BB075A" w:rsidP="00B405D4">
            <w:pPr>
              <w:ind w:firstLine="0"/>
              <w:jc w:val="right"/>
              <w:rPr>
                <w:rFonts w:ascii="Gotham-Book" w:hAnsi="Gotham-Book"/>
              </w:rPr>
            </w:pPr>
            <w:r w:rsidRPr="00972D88">
              <w:rPr>
                <w:rFonts w:ascii="Gotham-Book" w:hAnsi="Gotham-Book"/>
              </w:rPr>
              <w:t>Pg.</w:t>
            </w:r>
            <w:r w:rsidR="007D6428" w:rsidRPr="00972D88">
              <w:rPr>
                <w:rFonts w:ascii="Gotham-Book" w:hAnsi="Gotham-Book"/>
              </w:rPr>
              <w:t>6</w:t>
            </w:r>
            <w:r w:rsidR="00E279FF">
              <w:rPr>
                <w:rFonts w:ascii="Gotham-Book" w:hAnsi="Gotham-Book"/>
              </w:rPr>
              <w:t>6</w:t>
            </w:r>
          </w:p>
        </w:tc>
      </w:tr>
      <w:tr w:rsidR="00D92D9C" w:rsidRPr="00972D88" w14:paraId="59DFC0EC" w14:textId="77777777" w:rsidTr="001D5442">
        <w:tc>
          <w:tcPr>
            <w:tcW w:w="4675" w:type="dxa"/>
          </w:tcPr>
          <w:p w14:paraId="4AA86963" w14:textId="50E83AB8" w:rsidR="00D92D9C" w:rsidRPr="00972D88" w:rsidRDefault="00145059" w:rsidP="00145059">
            <w:pPr>
              <w:pStyle w:val="ListParagraph"/>
              <w:numPr>
                <w:ilvl w:val="0"/>
                <w:numId w:val="22"/>
              </w:numPr>
              <w:rPr>
                <w:rFonts w:ascii="Gotham-Book" w:hAnsi="Gotham-Book"/>
              </w:rPr>
            </w:pPr>
            <w:r w:rsidRPr="00972D88">
              <w:rPr>
                <w:rFonts w:ascii="Gotham-Book" w:hAnsi="Gotham-Book"/>
              </w:rPr>
              <w:t xml:space="preserve">Project Description </w:t>
            </w:r>
          </w:p>
        </w:tc>
        <w:tc>
          <w:tcPr>
            <w:tcW w:w="4675" w:type="dxa"/>
          </w:tcPr>
          <w:p w14:paraId="39DFCD9D" w14:textId="3701A49E" w:rsidR="00D92D9C" w:rsidRPr="00972D88" w:rsidRDefault="00BB075A" w:rsidP="00B405D4">
            <w:pPr>
              <w:ind w:firstLine="0"/>
              <w:jc w:val="right"/>
              <w:rPr>
                <w:rFonts w:ascii="Gotham-Book" w:hAnsi="Gotham-Book"/>
              </w:rPr>
            </w:pPr>
            <w:r w:rsidRPr="00972D88">
              <w:rPr>
                <w:rFonts w:ascii="Gotham-Book" w:hAnsi="Gotham-Book"/>
              </w:rPr>
              <w:t xml:space="preserve">Pg. </w:t>
            </w:r>
            <w:r w:rsidR="00E279FF">
              <w:rPr>
                <w:rFonts w:ascii="Gotham-Book" w:hAnsi="Gotham-Book"/>
              </w:rPr>
              <w:t>67</w:t>
            </w:r>
          </w:p>
        </w:tc>
      </w:tr>
      <w:tr w:rsidR="00BB075A" w:rsidRPr="00972D88" w14:paraId="431F2974" w14:textId="77777777" w:rsidTr="001D5442">
        <w:tc>
          <w:tcPr>
            <w:tcW w:w="4675" w:type="dxa"/>
          </w:tcPr>
          <w:p w14:paraId="77F9031C" w14:textId="0B85E373" w:rsidR="00BB075A" w:rsidRPr="00972D88" w:rsidRDefault="00145059" w:rsidP="00145059">
            <w:pPr>
              <w:pStyle w:val="ListParagraph"/>
              <w:numPr>
                <w:ilvl w:val="0"/>
                <w:numId w:val="22"/>
              </w:numPr>
              <w:rPr>
                <w:rFonts w:ascii="Gotham-Book" w:hAnsi="Gotham-Book"/>
              </w:rPr>
            </w:pPr>
            <w:r w:rsidRPr="00972D88">
              <w:rPr>
                <w:rFonts w:ascii="Gotham-Book" w:hAnsi="Gotham-Book"/>
              </w:rPr>
              <w:t>Reflection &amp; Learning Goals</w:t>
            </w:r>
          </w:p>
        </w:tc>
        <w:tc>
          <w:tcPr>
            <w:tcW w:w="4675" w:type="dxa"/>
          </w:tcPr>
          <w:p w14:paraId="26F94029" w14:textId="6F8A113E" w:rsidR="00BB075A" w:rsidRPr="00972D88" w:rsidRDefault="00BB075A" w:rsidP="00B405D4">
            <w:pPr>
              <w:ind w:firstLine="0"/>
              <w:jc w:val="right"/>
              <w:rPr>
                <w:rFonts w:ascii="Gotham-Book" w:hAnsi="Gotham-Book"/>
              </w:rPr>
            </w:pPr>
            <w:r w:rsidRPr="00972D88">
              <w:rPr>
                <w:rFonts w:ascii="Gotham-Book" w:hAnsi="Gotham-Book"/>
              </w:rPr>
              <w:t xml:space="preserve">Pg. </w:t>
            </w:r>
            <w:r w:rsidR="00E279FF">
              <w:rPr>
                <w:rFonts w:ascii="Gotham-Book" w:hAnsi="Gotham-Book"/>
              </w:rPr>
              <w:t>84</w:t>
            </w:r>
          </w:p>
        </w:tc>
      </w:tr>
      <w:tr w:rsidR="00BB075A" w:rsidRPr="00972D88" w14:paraId="6B175BAF" w14:textId="77777777" w:rsidTr="001D5442">
        <w:tc>
          <w:tcPr>
            <w:tcW w:w="4675" w:type="dxa"/>
          </w:tcPr>
          <w:p w14:paraId="1D8628B3" w14:textId="052A6AE9" w:rsidR="00BB075A" w:rsidRPr="00972D88" w:rsidRDefault="00121716" w:rsidP="003D4B88">
            <w:pPr>
              <w:ind w:firstLine="0"/>
              <w:rPr>
                <w:rFonts w:ascii="Gotham-Book" w:hAnsi="Gotham-Book"/>
              </w:rPr>
            </w:pPr>
            <w:r w:rsidRPr="00972D88">
              <w:rPr>
                <w:rFonts w:ascii="Gotham-Book" w:hAnsi="Gotham-Book"/>
              </w:rPr>
              <w:t xml:space="preserve">Conclusion </w:t>
            </w:r>
          </w:p>
        </w:tc>
        <w:tc>
          <w:tcPr>
            <w:tcW w:w="4675" w:type="dxa"/>
          </w:tcPr>
          <w:p w14:paraId="3ED42189" w14:textId="56DDAD29" w:rsidR="00BB075A" w:rsidRPr="00972D88" w:rsidRDefault="00BB075A" w:rsidP="00B405D4">
            <w:pPr>
              <w:ind w:firstLine="0"/>
              <w:jc w:val="right"/>
              <w:rPr>
                <w:rFonts w:ascii="Gotham-Book" w:hAnsi="Gotham-Book"/>
              </w:rPr>
            </w:pPr>
            <w:r w:rsidRPr="00972D88">
              <w:rPr>
                <w:rFonts w:ascii="Gotham-Book" w:hAnsi="Gotham-Book"/>
              </w:rPr>
              <w:t>Pg.</w:t>
            </w:r>
            <w:r w:rsidR="007D6428" w:rsidRPr="00972D88">
              <w:rPr>
                <w:rFonts w:ascii="Gotham-Book" w:hAnsi="Gotham-Book"/>
              </w:rPr>
              <w:t xml:space="preserve"> </w:t>
            </w:r>
            <w:r w:rsidR="00E279FF">
              <w:rPr>
                <w:rFonts w:ascii="Gotham-Book" w:hAnsi="Gotham-Book"/>
              </w:rPr>
              <w:t>85</w:t>
            </w:r>
            <w:r w:rsidRPr="00972D88">
              <w:rPr>
                <w:rFonts w:ascii="Gotham-Book" w:hAnsi="Gotham-Book"/>
              </w:rPr>
              <w:t xml:space="preserve"> </w:t>
            </w:r>
          </w:p>
        </w:tc>
      </w:tr>
      <w:tr w:rsidR="00BB075A" w:rsidRPr="00972D88" w14:paraId="79829CAE" w14:textId="77777777" w:rsidTr="001D5442">
        <w:tc>
          <w:tcPr>
            <w:tcW w:w="4675" w:type="dxa"/>
          </w:tcPr>
          <w:p w14:paraId="7A253D62" w14:textId="7D88E845" w:rsidR="00BB075A" w:rsidRPr="00972D88" w:rsidRDefault="00610B79" w:rsidP="003D4B88">
            <w:pPr>
              <w:ind w:firstLine="0"/>
              <w:rPr>
                <w:rFonts w:ascii="Gotham-Book" w:hAnsi="Gotham-Book"/>
              </w:rPr>
            </w:pPr>
            <w:r w:rsidRPr="00972D88">
              <w:rPr>
                <w:rFonts w:ascii="Gotham-Book" w:hAnsi="Gotham-Book"/>
              </w:rPr>
              <w:t>References</w:t>
            </w:r>
          </w:p>
        </w:tc>
        <w:tc>
          <w:tcPr>
            <w:tcW w:w="4675" w:type="dxa"/>
          </w:tcPr>
          <w:p w14:paraId="01B0DFB4" w14:textId="685B551A" w:rsidR="00BB075A" w:rsidRPr="00972D88" w:rsidRDefault="00954C6A" w:rsidP="00B405D4">
            <w:pPr>
              <w:ind w:firstLine="0"/>
              <w:jc w:val="right"/>
              <w:rPr>
                <w:rFonts w:ascii="Gotham-Book" w:hAnsi="Gotham-Book"/>
              </w:rPr>
            </w:pPr>
            <w:r w:rsidRPr="00972D88">
              <w:rPr>
                <w:rFonts w:ascii="Gotham-Book" w:hAnsi="Gotham-Book"/>
              </w:rPr>
              <w:t>Pg.</w:t>
            </w:r>
            <w:r w:rsidR="007D6428" w:rsidRPr="00972D88">
              <w:rPr>
                <w:rFonts w:ascii="Gotham-Book" w:hAnsi="Gotham-Book"/>
              </w:rPr>
              <w:t xml:space="preserve"> </w:t>
            </w:r>
            <w:r w:rsidR="00E279FF">
              <w:rPr>
                <w:rFonts w:ascii="Gotham-Book" w:hAnsi="Gotham-Book"/>
              </w:rPr>
              <w:t>87</w:t>
            </w:r>
            <w:r w:rsidRPr="00972D88">
              <w:rPr>
                <w:rFonts w:ascii="Gotham-Book" w:hAnsi="Gotham-Book"/>
              </w:rPr>
              <w:t xml:space="preserve">  </w:t>
            </w:r>
          </w:p>
        </w:tc>
      </w:tr>
      <w:tr w:rsidR="00BB075A" w:rsidRPr="00972D88" w14:paraId="623F3F32" w14:textId="77777777" w:rsidTr="001D5442">
        <w:tc>
          <w:tcPr>
            <w:tcW w:w="4675" w:type="dxa"/>
          </w:tcPr>
          <w:p w14:paraId="22C1CA6F" w14:textId="68D74F19" w:rsidR="00BB075A" w:rsidRPr="00972D88" w:rsidRDefault="00BB075A" w:rsidP="003D4B88">
            <w:pPr>
              <w:ind w:firstLine="0"/>
              <w:rPr>
                <w:rFonts w:ascii="Gotham-Book" w:hAnsi="Gotham-Book"/>
              </w:rPr>
            </w:pPr>
          </w:p>
        </w:tc>
        <w:tc>
          <w:tcPr>
            <w:tcW w:w="4675" w:type="dxa"/>
          </w:tcPr>
          <w:p w14:paraId="7F7FBB3E" w14:textId="2B76486F" w:rsidR="00BB075A" w:rsidRPr="00972D88" w:rsidRDefault="00BB075A" w:rsidP="00B405D4">
            <w:pPr>
              <w:ind w:firstLine="0"/>
              <w:jc w:val="right"/>
              <w:rPr>
                <w:rFonts w:ascii="Gotham-Book" w:hAnsi="Gotham-Book"/>
              </w:rPr>
            </w:pPr>
          </w:p>
        </w:tc>
      </w:tr>
      <w:tr w:rsidR="00954C6A" w:rsidRPr="00972D88" w14:paraId="63938B08" w14:textId="77777777" w:rsidTr="001D5442">
        <w:tc>
          <w:tcPr>
            <w:tcW w:w="4675" w:type="dxa"/>
          </w:tcPr>
          <w:p w14:paraId="2F683CCD" w14:textId="60F4871C" w:rsidR="00954C6A" w:rsidRPr="00972D88" w:rsidRDefault="00954C6A" w:rsidP="003D4B88">
            <w:pPr>
              <w:ind w:firstLine="0"/>
              <w:rPr>
                <w:rFonts w:ascii="Gotham-Book" w:hAnsi="Gotham-Book"/>
              </w:rPr>
            </w:pPr>
          </w:p>
        </w:tc>
        <w:tc>
          <w:tcPr>
            <w:tcW w:w="4675" w:type="dxa"/>
          </w:tcPr>
          <w:p w14:paraId="4CF163EE" w14:textId="36B76551" w:rsidR="00954C6A" w:rsidRPr="00972D88" w:rsidRDefault="00954C6A" w:rsidP="007D6428">
            <w:pPr>
              <w:ind w:firstLine="0"/>
              <w:rPr>
                <w:rFonts w:ascii="Gotham-Book" w:hAnsi="Gotham-Book"/>
              </w:rPr>
            </w:pPr>
          </w:p>
        </w:tc>
      </w:tr>
    </w:tbl>
    <w:p w14:paraId="2E49AF7D" w14:textId="77777777" w:rsidR="001D5442" w:rsidRPr="00972D88" w:rsidRDefault="001D5442" w:rsidP="003D4B88">
      <w:pPr>
        <w:rPr>
          <w:rFonts w:ascii="Gotham-Book" w:hAnsi="Gotham-Book"/>
        </w:rPr>
      </w:pPr>
    </w:p>
    <w:p w14:paraId="5BDE125E" w14:textId="77777777" w:rsidR="001D5442" w:rsidRPr="00972D88" w:rsidRDefault="001D5442" w:rsidP="003D4B88">
      <w:pPr>
        <w:rPr>
          <w:rFonts w:ascii="Gotham-Book" w:hAnsi="Gotham-Book"/>
        </w:rPr>
      </w:pPr>
    </w:p>
    <w:p w14:paraId="717396AF" w14:textId="77777777" w:rsidR="00BB075A" w:rsidRPr="00972D88" w:rsidRDefault="00BB075A" w:rsidP="00BB075A">
      <w:pPr>
        <w:rPr>
          <w:rFonts w:ascii="Gotham-Book" w:hAnsi="Gotham-Book"/>
        </w:rPr>
      </w:pPr>
    </w:p>
    <w:p w14:paraId="7A689F0C" w14:textId="77777777" w:rsidR="001D5442" w:rsidRPr="00972D88" w:rsidRDefault="001D5442" w:rsidP="003D4B88">
      <w:pPr>
        <w:rPr>
          <w:rFonts w:ascii="Gotham-Book" w:hAnsi="Gotham-Book"/>
        </w:rPr>
      </w:pPr>
    </w:p>
    <w:p w14:paraId="1AAA89B8" w14:textId="77777777" w:rsidR="001D5442" w:rsidRPr="00972D88" w:rsidRDefault="001D5442" w:rsidP="003D4B88">
      <w:pPr>
        <w:rPr>
          <w:rFonts w:ascii="Gotham-Book" w:hAnsi="Gotham-Book"/>
        </w:rPr>
      </w:pPr>
    </w:p>
    <w:p w14:paraId="1B722326" w14:textId="77777777" w:rsidR="001D5442" w:rsidRPr="00972D88" w:rsidRDefault="001D5442" w:rsidP="003D4B88">
      <w:pPr>
        <w:rPr>
          <w:rFonts w:ascii="Gotham-Book" w:hAnsi="Gotham-Book"/>
        </w:rPr>
      </w:pPr>
    </w:p>
    <w:p w14:paraId="04BB3157" w14:textId="0843A185" w:rsidR="001D5442" w:rsidRPr="00972D88" w:rsidRDefault="001D5442" w:rsidP="003D4B88">
      <w:pPr>
        <w:rPr>
          <w:rFonts w:ascii="Gotham-Book" w:hAnsi="Gotham-Book"/>
        </w:rPr>
      </w:pPr>
    </w:p>
    <w:p w14:paraId="259827EF" w14:textId="5940D3A4" w:rsidR="00610B79" w:rsidRPr="00972D88" w:rsidRDefault="00610B79" w:rsidP="003D4B88">
      <w:pPr>
        <w:rPr>
          <w:rFonts w:ascii="Gotham-Book" w:hAnsi="Gotham-Book"/>
        </w:rPr>
      </w:pPr>
    </w:p>
    <w:p w14:paraId="27040FEC" w14:textId="61E3A64D" w:rsidR="00610B79" w:rsidRPr="00972D88" w:rsidRDefault="00610B79" w:rsidP="003D4B88">
      <w:pPr>
        <w:rPr>
          <w:rFonts w:ascii="Gotham-Book" w:hAnsi="Gotham-Book"/>
        </w:rPr>
      </w:pPr>
    </w:p>
    <w:p w14:paraId="756FC271" w14:textId="5B836D86" w:rsidR="00610B79" w:rsidRPr="00972D88" w:rsidRDefault="00610B79" w:rsidP="003D4B88">
      <w:pPr>
        <w:rPr>
          <w:rFonts w:ascii="Gotham-Book" w:hAnsi="Gotham-Book"/>
        </w:rPr>
      </w:pPr>
    </w:p>
    <w:p w14:paraId="5C0D8CEA" w14:textId="77777777" w:rsidR="00610B79" w:rsidRPr="00972D88" w:rsidRDefault="00610B79" w:rsidP="003D4B88">
      <w:pPr>
        <w:rPr>
          <w:rFonts w:ascii="Gotham-Book" w:hAnsi="Gotham-Book"/>
        </w:rPr>
      </w:pPr>
    </w:p>
    <w:p w14:paraId="1C60837D" w14:textId="26492F37" w:rsidR="003D4B88" w:rsidRPr="00972D88" w:rsidRDefault="00BB49A9" w:rsidP="003D4B88">
      <w:pPr>
        <w:pStyle w:val="Heading2"/>
        <w:rPr>
          <w:rFonts w:ascii="Gotham-Book" w:hAnsi="Gotham-Book"/>
        </w:rPr>
      </w:pPr>
      <w:r w:rsidRPr="00972D88">
        <w:rPr>
          <w:rFonts w:ascii="Gotham-Book" w:hAnsi="Gotham-Book"/>
        </w:rPr>
        <w:lastRenderedPageBreak/>
        <w:t>Introduction</w:t>
      </w:r>
      <w:r w:rsidR="003D4B88" w:rsidRPr="00972D88">
        <w:rPr>
          <w:rFonts w:ascii="Gotham-Book" w:hAnsi="Gotham-Book"/>
        </w:rPr>
        <w:t xml:space="preserve">: </w:t>
      </w:r>
    </w:p>
    <w:p w14:paraId="7903C42A" w14:textId="3457C677" w:rsidR="00931ACE" w:rsidRPr="00972D88" w:rsidRDefault="003401B3" w:rsidP="00D42B39">
      <w:pPr>
        <w:rPr>
          <w:rFonts w:ascii="Gotham-Book" w:hAnsi="Gotham-Book"/>
        </w:rPr>
      </w:pPr>
      <w:r w:rsidRPr="00972D88">
        <w:rPr>
          <w:rFonts w:ascii="Gotham-Book" w:hAnsi="Gotham-Book"/>
        </w:rPr>
        <w:t>Syracuse University’s MS in Applied Data Science is a</w:t>
      </w:r>
      <w:r w:rsidR="009E342A" w:rsidRPr="00972D88">
        <w:rPr>
          <w:rFonts w:ascii="Gotham-Book" w:hAnsi="Gotham-Book"/>
        </w:rPr>
        <w:t xml:space="preserve"> ‘</w:t>
      </w:r>
      <w:r w:rsidR="00200AF2" w:rsidRPr="00972D88">
        <w:rPr>
          <w:rFonts w:ascii="Gotham-Book" w:hAnsi="Gotham-Book"/>
        </w:rPr>
        <w:t>practitioners’</w:t>
      </w:r>
      <w:r w:rsidR="009E342A" w:rsidRPr="00972D88">
        <w:rPr>
          <w:rFonts w:ascii="Gotham-Book" w:hAnsi="Gotham-Book"/>
        </w:rPr>
        <w:t xml:space="preserve"> degree, in that there is strong emphasis placed upon the </w:t>
      </w:r>
      <w:r w:rsidR="00200AF2" w:rsidRPr="00972D88">
        <w:rPr>
          <w:rFonts w:ascii="Gotham-Book" w:hAnsi="Gotham-Book"/>
        </w:rPr>
        <w:t>hands-on</w:t>
      </w:r>
      <w:r w:rsidR="009E342A" w:rsidRPr="00972D88">
        <w:rPr>
          <w:rFonts w:ascii="Gotham-Book" w:hAnsi="Gotham-Book"/>
        </w:rPr>
        <w:t xml:space="preserve"> approach to learning</w:t>
      </w:r>
      <w:r w:rsidR="00200AF2" w:rsidRPr="00972D88">
        <w:rPr>
          <w:rFonts w:ascii="Gotham-Book" w:hAnsi="Gotham-Book"/>
        </w:rPr>
        <w:t xml:space="preserve">. The Applied Data Science program within the iSchool provides </w:t>
      </w:r>
      <w:r w:rsidR="002B7CDD" w:rsidRPr="00972D88">
        <w:rPr>
          <w:rFonts w:ascii="Gotham-Book" w:hAnsi="Gotham-Book"/>
        </w:rPr>
        <w:t xml:space="preserve">graduate students the opportunity to collect, manage, analyze, and develop </w:t>
      </w:r>
      <w:r w:rsidR="00987C31" w:rsidRPr="00972D88">
        <w:rPr>
          <w:rFonts w:ascii="Gotham-Book" w:hAnsi="Gotham-Book"/>
        </w:rPr>
        <w:t xml:space="preserve">data insights, utilizing various tools and techniques. The student will demonstrate mastery of these tools and techniques, by way of </w:t>
      </w:r>
      <w:r w:rsidR="00AF1AF9" w:rsidRPr="00972D88">
        <w:rPr>
          <w:rFonts w:ascii="Gotham-Book" w:hAnsi="Gotham-Book"/>
        </w:rPr>
        <w:t xml:space="preserve">a report of four specific </w:t>
      </w:r>
      <w:r w:rsidR="00322BFE" w:rsidRPr="00972D88">
        <w:rPr>
          <w:rFonts w:ascii="Gotham-Book" w:hAnsi="Gotham-Book"/>
        </w:rPr>
        <w:t>course works</w:t>
      </w:r>
      <w:r w:rsidR="00AF1AF9" w:rsidRPr="00972D88">
        <w:rPr>
          <w:rFonts w:ascii="Gotham-Book" w:hAnsi="Gotham-Book"/>
        </w:rPr>
        <w:t xml:space="preserve"> and their respective projects</w:t>
      </w:r>
      <w:r w:rsidR="00322BFE" w:rsidRPr="00972D88">
        <w:rPr>
          <w:rFonts w:ascii="Gotham-Book" w:hAnsi="Gotham-Book"/>
        </w:rPr>
        <w:t xml:space="preserve">. These courses are as follows: </w:t>
      </w:r>
      <w:r w:rsidR="00920DA8" w:rsidRPr="00972D88">
        <w:rPr>
          <w:rFonts w:ascii="Gotham-Book" w:hAnsi="Gotham-Book"/>
        </w:rPr>
        <w:t>IST 659: Database Administration</w:t>
      </w:r>
      <w:r w:rsidR="00947AF7" w:rsidRPr="00972D88">
        <w:rPr>
          <w:rFonts w:ascii="Gotham-Book" w:hAnsi="Gotham-Book"/>
        </w:rPr>
        <w:t xml:space="preserve"> (Taylor</w:t>
      </w:r>
      <w:r w:rsidR="00D41C67" w:rsidRPr="00972D88">
        <w:rPr>
          <w:rFonts w:ascii="Gotham-Book" w:hAnsi="Gotham-Book"/>
        </w:rPr>
        <w:t>, “IST 659,” 2020</w:t>
      </w:r>
      <w:r w:rsidR="00947AF7" w:rsidRPr="00972D88">
        <w:rPr>
          <w:rFonts w:ascii="Gotham-Book" w:hAnsi="Gotham-Book"/>
        </w:rPr>
        <w:t>)</w:t>
      </w:r>
      <w:r w:rsidR="00920DA8" w:rsidRPr="00972D88">
        <w:rPr>
          <w:rFonts w:ascii="Gotham-Book" w:hAnsi="Gotham-Book"/>
        </w:rPr>
        <w:t>, IST 652:</w:t>
      </w:r>
      <w:r w:rsidR="00864E79">
        <w:rPr>
          <w:rFonts w:ascii="Gotham-Book" w:hAnsi="Gotham-Book"/>
        </w:rPr>
        <w:t xml:space="preserve"> Scripting for Data Analysis</w:t>
      </w:r>
      <w:r w:rsidR="00FD4714">
        <w:rPr>
          <w:rFonts w:ascii="Gotham-Book" w:hAnsi="Gotham-Book"/>
        </w:rPr>
        <w:t xml:space="preserve"> </w:t>
      </w:r>
      <w:r w:rsidR="00FD4714" w:rsidRPr="00972D88">
        <w:rPr>
          <w:rFonts w:ascii="Gotham-Book" w:hAnsi="Gotham-Book"/>
        </w:rPr>
        <w:t>(Taylor, “IST 65</w:t>
      </w:r>
      <w:r w:rsidR="00FD4714">
        <w:rPr>
          <w:rFonts w:ascii="Gotham-Book" w:hAnsi="Gotham-Book"/>
        </w:rPr>
        <w:t>2</w:t>
      </w:r>
      <w:r w:rsidR="00FD4714" w:rsidRPr="00972D88">
        <w:rPr>
          <w:rFonts w:ascii="Gotham-Book" w:hAnsi="Gotham-Book"/>
        </w:rPr>
        <w:t>,” 2020)</w:t>
      </w:r>
      <w:r w:rsidR="00864E79">
        <w:rPr>
          <w:rFonts w:ascii="Gotham-Book" w:hAnsi="Gotham-Book"/>
        </w:rPr>
        <w:t>, IS</w:t>
      </w:r>
      <w:r w:rsidR="00777519">
        <w:rPr>
          <w:rFonts w:ascii="Gotham-Book" w:hAnsi="Gotham-Book"/>
        </w:rPr>
        <w:t>T 707: Data Analytics</w:t>
      </w:r>
      <w:r w:rsidR="00FD4714">
        <w:rPr>
          <w:rFonts w:ascii="Gotham-Book" w:hAnsi="Gotham-Book"/>
        </w:rPr>
        <w:t xml:space="preserve"> </w:t>
      </w:r>
      <w:r w:rsidR="00FD4714" w:rsidRPr="00972D88">
        <w:rPr>
          <w:rFonts w:ascii="Gotham-Book" w:hAnsi="Gotham-Book"/>
        </w:rPr>
        <w:t xml:space="preserve">(Taylor, “IST </w:t>
      </w:r>
      <w:r w:rsidR="00FD4714">
        <w:rPr>
          <w:rFonts w:ascii="Gotham-Book" w:hAnsi="Gotham-Book"/>
        </w:rPr>
        <w:t>707</w:t>
      </w:r>
      <w:r w:rsidR="00FD4714" w:rsidRPr="00972D88">
        <w:rPr>
          <w:rFonts w:ascii="Gotham-Book" w:hAnsi="Gotham-Book"/>
        </w:rPr>
        <w:t>,” 2020)</w:t>
      </w:r>
      <w:r w:rsidR="00C6336D" w:rsidRPr="00972D88">
        <w:rPr>
          <w:rFonts w:ascii="Gotham-Book" w:hAnsi="Gotham-Book"/>
        </w:rPr>
        <w:t>, and IST 718: Big Data</w:t>
      </w:r>
      <w:r w:rsidR="002B28F2">
        <w:rPr>
          <w:rFonts w:ascii="Gotham-Book" w:hAnsi="Gotham-Book"/>
        </w:rPr>
        <w:t xml:space="preserve"> </w:t>
      </w:r>
      <w:r w:rsidR="002B28F2" w:rsidRPr="00972D88">
        <w:rPr>
          <w:rFonts w:ascii="Gotham-Book" w:hAnsi="Gotham-Book"/>
        </w:rPr>
        <w:t xml:space="preserve">(Taylor, “IST </w:t>
      </w:r>
      <w:r w:rsidR="002B28F2">
        <w:rPr>
          <w:rFonts w:ascii="Gotham-Book" w:hAnsi="Gotham-Book"/>
        </w:rPr>
        <w:t>718</w:t>
      </w:r>
      <w:r w:rsidR="002B28F2" w:rsidRPr="00972D88">
        <w:rPr>
          <w:rFonts w:ascii="Gotham-Book" w:hAnsi="Gotham-Book"/>
        </w:rPr>
        <w:t>,” 2020)</w:t>
      </w:r>
      <w:r w:rsidR="00C6336D" w:rsidRPr="00972D88">
        <w:rPr>
          <w:rFonts w:ascii="Gotham-Book" w:hAnsi="Gotham-Book"/>
        </w:rPr>
        <w:t xml:space="preserve">. </w:t>
      </w:r>
      <w:r w:rsidR="00417711" w:rsidRPr="00972D88">
        <w:rPr>
          <w:rFonts w:ascii="Gotham-Book" w:hAnsi="Gotham-Book"/>
        </w:rPr>
        <w:t xml:space="preserve">The following are an example of the many skills sets that have been developed at the School of Information Studies, the goal is to furnish future data scientist with the ability to generate value within their respective organizations and to produce meaningful analysis and recommendations. </w:t>
      </w:r>
    </w:p>
    <w:p w14:paraId="0BF890F8" w14:textId="5E1D8F99" w:rsidR="003660F7" w:rsidRPr="00972D88" w:rsidRDefault="003660F7" w:rsidP="00F72865">
      <w:pPr>
        <w:rPr>
          <w:rFonts w:ascii="Gotham-Book" w:hAnsi="Gotham-Book"/>
        </w:rPr>
      </w:pPr>
      <w:r w:rsidRPr="00972D88">
        <w:rPr>
          <w:rFonts w:ascii="Gotham-Book" w:hAnsi="Gotham-Book"/>
        </w:rPr>
        <w:t xml:space="preserve">The Applied Data Science Program has </w:t>
      </w:r>
      <w:r w:rsidR="00441BA3" w:rsidRPr="00972D88">
        <w:rPr>
          <w:rFonts w:ascii="Gotham-Book" w:hAnsi="Gotham-Book"/>
        </w:rPr>
        <w:t xml:space="preserve">seven stated learning objectives, which were </w:t>
      </w:r>
      <w:r w:rsidR="00C0376F" w:rsidRPr="00972D88">
        <w:rPr>
          <w:rFonts w:ascii="Gotham-Book" w:hAnsi="Gotham-Book"/>
        </w:rPr>
        <w:t xml:space="preserve">achieved as this portfolio shall prove: </w:t>
      </w:r>
    </w:p>
    <w:p w14:paraId="2F1AD0D3" w14:textId="41D764AF" w:rsidR="00C0376F" w:rsidRPr="002B28F2" w:rsidRDefault="00C0376F" w:rsidP="00C0376F">
      <w:pPr>
        <w:pStyle w:val="ListParagraph"/>
        <w:numPr>
          <w:ilvl w:val="0"/>
          <w:numId w:val="23"/>
        </w:numPr>
        <w:rPr>
          <w:rFonts w:ascii="Gotham-Book" w:hAnsi="Gotham-Book"/>
          <w:i/>
          <w:iCs/>
        </w:rPr>
      </w:pPr>
      <w:r w:rsidRPr="002B28F2">
        <w:rPr>
          <w:rFonts w:ascii="Gotham-Book" w:hAnsi="Gotham-Book"/>
          <w:i/>
          <w:iCs/>
        </w:rPr>
        <w:t xml:space="preserve">Describe a broad overview of the major practice areas in data </w:t>
      </w:r>
      <w:r w:rsidR="00A07199" w:rsidRPr="002B28F2">
        <w:rPr>
          <w:rFonts w:ascii="Gotham-Book" w:hAnsi="Gotham-Book"/>
          <w:i/>
          <w:iCs/>
        </w:rPr>
        <w:t>science.</w:t>
      </w:r>
    </w:p>
    <w:p w14:paraId="7F3E769F" w14:textId="2B10620F" w:rsidR="00A07199" w:rsidRPr="002B28F2" w:rsidRDefault="00A07199" w:rsidP="00C0376F">
      <w:pPr>
        <w:pStyle w:val="ListParagraph"/>
        <w:numPr>
          <w:ilvl w:val="0"/>
          <w:numId w:val="23"/>
        </w:numPr>
        <w:rPr>
          <w:rFonts w:ascii="Gotham-Book" w:hAnsi="Gotham-Book"/>
          <w:i/>
          <w:iCs/>
        </w:rPr>
      </w:pPr>
      <w:r w:rsidRPr="002B28F2">
        <w:rPr>
          <w:rFonts w:ascii="Gotham-Book" w:hAnsi="Gotham-Book"/>
          <w:i/>
          <w:iCs/>
        </w:rPr>
        <w:t>Collect and organize data</w:t>
      </w:r>
      <w:r w:rsidR="00D20C60" w:rsidRPr="002B28F2">
        <w:rPr>
          <w:rFonts w:ascii="Gotham-Book" w:hAnsi="Gotham-Book"/>
          <w:i/>
          <w:iCs/>
        </w:rPr>
        <w:t>.</w:t>
      </w:r>
    </w:p>
    <w:p w14:paraId="379796CE" w14:textId="2E8E9CD0" w:rsidR="00A07199" w:rsidRPr="002B28F2" w:rsidRDefault="00A07199" w:rsidP="00C0376F">
      <w:pPr>
        <w:pStyle w:val="ListParagraph"/>
        <w:numPr>
          <w:ilvl w:val="0"/>
          <w:numId w:val="23"/>
        </w:numPr>
        <w:rPr>
          <w:rFonts w:ascii="Gotham-Book" w:hAnsi="Gotham-Book"/>
          <w:i/>
          <w:iCs/>
        </w:rPr>
      </w:pPr>
      <w:r w:rsidRPr="002B28F2">
        <w:rPr>
          <w:rFonts w:ascii="Gotham-Book" w:hAnsi="Gotham-Book"/>
          <w:i/>
          <w:iCs/>
        </w:rPr>
        <w:t xml:space="preserve">Identify patterns in data by way </w:t>
      </w:r>
      <w:r w:rsidR="00D20C60" w:rsidRPr="002B28F2">
        <w:rPr>
          <w:rFonts w:ascii="Gotham-Book" w:hAnsi="Gotham-Book"/>
          <w:i/>
          <w:iCs/>
        </w:rPr>
        <w:t>of</w:t>
      </w:r>
      <w:r w:rsidRPr="002B28F2">
        <w:rPr>
          <w:rFonts w:ascii="Gotham-Book" w:hAnsi="Gotham-Book"/>
          <w:i/>
          <w:iCs/>
        </w:rPr>
        <w:t xml:space="preserve"> visualizations, statistical analysis, and data mining</w:t>
      </w:r>
      <w:r w:rsidR="00D20C60" w:rsidRPr="002B28F2">
        <w:rPr>
          <w:rFonts w:ascii="Gotham-Book" w:hAnsi="Gotham-Book"/>
          <w:i/>
          <w:iCs/>
        </w:rPr>
        <w:t>.</w:t>
      </w:r>
    </w:p>
    <w:p w14:paraId="5B214B58" w14:textId="39EEDCC7" w:rsidR="0025425C" w:rsidRPr="002B28F2" w:rsidRDefault="00A07199" w:rsidP="0025425C">
      <w:pPr>
        <w:pStyle w:val="ListParagraph"/>
        <w:numPr>
          <w:ilvl w:val="0"/>
          <w:numId w:val="23"/>
        </w:numPr>
        <w:rPr>
          <w:rFonts w:ascii="Gotham-Book" w:hAnsi="Gotham-Book"/>
          <w:i/>
          <w:iCs/>
        </w:rPr>
      </w:pPr>
      <w:r w:rsidRPr="002B28F2">
        <w:rPr>
          <w:rFonts w:ascii="Gotham-Book" w:hAnsi="Gotham-Book"/>
          <w:i/>
          <w:iCs/>
        </w:rPr>
        <w:t xml:space="preserve">Develop alternative </w:t>
      </w:r>
      <w:r w:rsidR="0025425C" w:rsidRPr="002B28F2">
        <w:rPr>
          <w:rFonts w:ascii="Gotham-Book" w:hAnsi="Gotham-Book"/>
          <w:i/>
          <w:iCs/>
        </w:rPr>
        <w:t>strategies</w:t>
      </w:r>
      <w:r w:rsidRPr="002B28F2">
        <w:rPr>
          <w:rFonts w:ascii="Gotham-Book" w:hAnsi="Gotham-Book"/>
          <w:i/>
          <w:iCs/>
        </w:rPr>
        <w:t xml:space="preserve">, based upon </w:t>
      </w:r>
      <w:r w:rsidR="0025425C" w:rsidRPr="002B28F2">
        <w:rPr>
          <w:rFonts w:ascii="Gotham-Book" w:hAnsi="Gotham-Book"/>
          <w:i/>
          <w:iCs/>
        </w:rPr>
        <w:t>the data.</w:t>
      </w:r>
    </w:p>
    <w:p w14:paraId="5B280FE8" w14:textId="5A217C6E" w:rsidR="0025425C" w:rsidRPr="002B28F2" w:rsidRDefault="0025425C" w:rsidP="0025425C">
      <w:pPr>
        <w:pStyle w:val="ListParagraph"/>
        <w:numPr>
          <w:ilvl w:val="0"/>
          <w:numId w:val="23"/>
        </w:numPr>
        <w:rPr>
          <w:rFonts w:ascii="Gotham-Book" w:hAnsi="Gotham-Book"/>
          <w:i/>
          <w:iCs/>
        </w:rPr>
      </w:pPr>
      <w:r w:rsidRPr="002B28F2">
        <w:rPr>
          <w:rFonts w:ascii="Gotham-Book" w:hAnsi="Gotham-Book"/>
          <w:i/>
          <w:iCs/>
        </w:rPr>
        <w:lastRenderedPageBreak/>
        <w:t xml:space="preserve">Develop a plan of action to implement the business decisions derived from analysis. </w:t>
      </w:r>
    </w:p>
    <w:p w14:paraId="51AF5BA8" w14:textId="437E7A43" w:rsidR="0025425C" w:rsidRPr="002B28F2" w:rsidRDefault="0025425C" w:rsidP="0025425C">
      <w:pPr>
        <w:pStyle w:val="ListParagraph"/>
        <w:numPr>
          <w:ilvl w:val="0"/>
          <w:numId w:val="23"/>
        </w:numPr>
        <w:rPr>
          <w:rFonts w:ascii="Gotham-Book" w:hAnsi="Gotham-Book"/>
          <w:i/>
          <w:iCs/>
        </w:rPr>
      </w:pPr>
      <w:r w:rsidRPr="002B28F2">
        <w:rPr>
          <w:rFonts w:ascii="Gotham-Book" w:hAnsi="Gotham-Book"/>
          <w:i/>
          <w:iCs/>
        </w:rPr>
        <w:t>Demonstrate communication skills regarding data a</w:t>
      </w:r>
      <w:r w:rsidR="00B14939" w:rsidRPr="002B28F2">
        <w:rPr>
          <w:rFonts w:ascii="Gotham-Book" w:hAnsi="Gotham-Book"/>
          <w:i/>
          <w:iCs/>
        </w:rPr>
        <w:t xml:space="preserve">nd its analysis for relevant professionals in their organization. </w:t>
      </w:r>
    </w:p>
    <w:p w14:paraId="66253B88" w14:textId="1ADDFCA5" w:rsidR="00B14939" w:rsidRPr="00972D88" w:rsidRDefault="00B14939" w:rsidP="0025425C">
      <w:pPr>
        <w:pStyle w:val="ListParagraph"/>
        <w:numPr>
          <w:ilvl w:val="0"/>
          <w:numId w:val="23"/>
        </w:numPr>
        <w:rPr>
          <w:rFonts w:ascii="Gotham-Book" w:hAnsi="Gotham-Book"/>
        </w:rPr>
      </w:pPr>
      <w:r w:rsidRPr="002B28F2">
        <w:rPr>
          <w:rFonts w:ascii="Gotham-Book" w:hAnsi="Gotham-Book"/>
          <w:i/>
          <w:iCs/>
        </w:rPr>
        <w:t xml:space="preserve">Synthesize the ethical dimensions of </w:t>
      </w:r>
      <w:r w:rsidR="00D20C60" w:rsidRPr="002B28F2">
        <w:rPr>
          <w:rFonts w:ascii="Gotham-Book" w:hAnsi="Gotham-Book"/>
          <w:i/>
          <w:iCs/>
        </w:rPr>
        <w:t>data science practice</w:t>
      </w:r>
      <w:r w:rsidR="00D20C60" w:rsidRPr="00972D88">
        <w:rPr>
          <w:rFonts w:ascii="Gotham-Book" w:hAnsi="Gotham-Book"/>
        </w:rPr>
        <w:t xml:space="preserve">. </w:t>
      </w:r>
    </w:p>
    <w:p w14:paraId="2089745F" w14:textId="77777777" w:rsidR="00791E79" w:rsidRPr="00972D88" w:rsidRDefault="00791E79" w:rsidP="00791E79">
      <w:pPr>
        <w:rPr>
          <w:rFonts w:ascii="Gotham-Book" w:hAnsi="Gotham-Book"/>
        </w:rPr>
      </w:pPr>
    </w:p>
    <w:p w14:paraId="544236C1" w14:textId="77777777" w:rsidR="003D4B88" w:rsidRPr="00972D88" w:rsidRDefault="003D4B88" w:rsidP="003D4B88">
      <w:pPr>
        <w:rPr>
          <w:rFonts w:ascii="Gotham-Book" w:hAnsi="Gotham-Book"/>
        </w:rPr>
      </w:pPr>
    </w:p>
    <w:p w14:paraId="0B3B6694" w14:textId="155C7E3A" w:rsidR="003D4B88" w:rsidRPr="00972D88" w:rsidRDefault="00BB49A9" w:rsidP="003D4B88">
      <w:pPr>
        <w:pStyle w:val="Heading2"/>
        <w:rPr>
          <w:rFonts w:ascii="Gotham-Book" w:hAnsi="Gotham-Book"/>
        </w:rPr>
      </w:pPr>
      <w:r w:rsidRPr="00972D88">
        <w:rPr>
          <w:rFonts w:ascii="Gotham-Book" w:hAnsi="Gotham-Book"/>
        </w:rPr>
        <w:t>IST 659</w:t>
      </w:r>
      <w:r w:rsidR="003D4B88" w:rsidRPr="00972D88">
        <w:rPr>
          <w:rFonts w:ascii="Gotham-Book" w:hAnsi="Gotham-Book"/>
        </w:rPr>
        <w:t>:</w:t>
      </w:r>
      <w:r w:rsidRPr="00972D88">
        <w:rPr>
          <w:rFonts w:ascii="Gotham-Book" w:hAnsi="Gotham-Book"/>
        </w:rPr>
        <w:t xml:space="preserve"> Database </w:t>
      </w:r>
      <w:r w:rsidR="0035122C" w:rsidRPr="00972D88">
        <w:rPr>
          <w:rFonts w:ascii="Gotham-Book" w:hAnsi="Gotham-Book"/>
        </w:rPr>
        <w:t>Administration</w:t>
      </w:r>
      <w:r w:rsidR="00FA110F" w:rsidRPr="00972D88">
        <w:rPr>
          <w:rFonts w:ascii="Gotham-Book" w:hAnsi="Gotham-Book"/>
        </w:rPr>
        <w:t>.</w:t>
      </w:r>
      <w:r w:rsidR="0035122C" w:rsidRPr="00972D88">
        <w:rPr>
          <w:rFonts w:ascii="Gotham-Book" w:hAnsi="Gotham-Book"/>
        </w:rPr>
        <w:t xml:space="preserve"> </w:t>
      </w:r>
      <w:r w:rsidR="00FA110F" w:rsidRPr="00972D88">
        <w:rPr>
          <w:rFonts w:ascii="Gotham-Book" w:hAnsi="Gotham-Book"/>
        </w:rPr>
        <w:t xml:space="preserve">Professor </w:t>
      </w:r>
      <w:r w:rsidR="0035122C" w:rsidRPr="00972D88">
        <w:rPr>
          <w:rFonts w:ascii="Gotham-Book" w:hAnsi="Gotham-Book"/>
          <w:i/>
          <w:iCs/>
        </w:rPr>
        <w:t>Gregory Block</w:t>
      </w:r>
      <w:r w:rsidR="00F422CE" w:rsidRPr="00972D88">
        <w:rPr>
          <w:rFonts w:ascii="Gotham-Book" w:hAnsi="Gotham-Book"/>
          <w:i/>
          <w:iCs/>
        </w:rPr>
        <w:t xml:space="preserve"> PhD</w:t>
      </w:r>
      <w:r w:rsidR="003D4B88" w:rsidRPr="00972D88">
        <w:rPr>
          <w:rFonts w:ascii="Gotham-Book" w:hAnsi="Gotham-Book"/>
        </w:rPr>
        <w:t xml:space="preserve"> </w:t>
      </w:r>
    </w:p>
    <w:p w14:paraId="25F0EEB0" w14:textId="274B4B64" w:rsidR="005557A7" w:rsidRPr="00972D88" w:rsidRDefault="005557A7" w:rsidP="00C4497D">
      <w:pPr>
        <w:pStyle w:val="ListParagraph"/>
        <w:numPr>
          <w:ilvl w:val="0"/>
          <w:numId w:val="24"/>
        </w:numPr>
        <w:rPr>
          <w:rFonts w:ascii="Gotham-Book" w:hAnsi="Gotham-Book"/>
          <w:b/>
          <w:bCs/>
        </w:rPr>
      </w:pPr>
      <w:r w:rsidRPr="00972D88">
        <w:rPr>
          <w:rFonts w:ascii="Gotham-Book" w:hAnsi="Gotham-Book"/>
          <w:b/>
          <w:bCs/>
        </w:rPr>
        <w:t xml:space="preserve">Project Description </w:t>
      </w:r>
    </w:p>
    <w:p w14:paraId="304BE66C" w14:textId="5D38C332" w:rsidR="00B71F09" w:rsidRPr="00972D88" w:rsidRDefault="00771A76" w:rsidP="00426883">
      <w:pPr>
        <w:rPr>
          <w:rFonts w:ascii="Gotham-Book" w:hAnsi="Gotham-Book"/>
        </w:rPr>
      </w:pPr>
      <w:r w:rsidRPr="00972D88">
        <w:rPr>
          <w:rFonts w:ascii="Gotham-Book" w:hAnsi="Gotham-Book"/>
        </w:rPr>
        <w:t xml:space="preserve">The </w:t>
      </w:r>
      <w:r w:rsidR="006D1B17" w:rsidRPr="00972D88">
        <w:rPr>
          <w:rFonts w:ascii="Gotham-Book" w:hAnsi="Gotham-Book"/>
        </w:rPr>
        <w:t>Database Administration</w:t>
      </w:r>
      <w:r w:rsidRPr="00972D88">
        <w:rPr>
          <w:rFonts w:ascii="Gotham-Book" w:hAnsi="Gotham-Book"/>
        </w:rPr>
        <w:t xml:space="preserve"> course </w:t>
      </w:r>
      <w:r w:rsidR="00680CAA" w:rsidRPr="00972D88">
        <w:rPr>
          <w:rFonts w:ascii="Gotham-Book" w:hAnsi="Gotham-Book"/>
        </w:rPr>
        <w:t xml:space="preserve">chosen by the </w:t>
      </w:r>
      <w:r w:rsidR="00431E85" w:rsidRPr="00972D88">
        <w:rPr>
          <w:rFonts w:ascii="Gotham-Book" w:hAnsi="Gotham-Book"/>
        </w:rPr>
        <w:t>candidate</w:t>
      </w:r>
      <w:r w:rsidR="00680CAA" w:rsidRPr="00972D88">
        <w:rPr>
          <w:rFonts w:ascii="Gotham-Book" w:hAnsi="Gotham-Book"/>
        </w:rPr>
        <w:t xml:space="preserve"> was facilitated through adjunct professor Dr. Gregory Block. The project deliverable for the course</w:t>
      </w:r>
      <w:r w:rsidR="0037395E" w:rsidRPr="00972D88">
        <w:rPr>
          <w:rFonts w:ascii="Gotham-Book" w:hAnsi="Gotham-Book"/>
        </w:rPr>
        <w:t xml:space="preserve"> was to create a SQL database</w:t>
      </w:r>
      <w:r w:rsidR="00426883" w:rsidRPr="00972D88">
        <w:rPr>
          <w:rFonts w:ascii="Gotham-Book" w:hAnsi="Gotham-Book"/>
        </w:rPr>
        <w:t xml:space="preserve"> that</w:t>
      </w:r>
      <w:r w:rsidR="00B71F09" w:rsidRPr="00972D88">
        <w:rPr>
          <w:rFonts w:ascii="Gotham-Book" w:hAnsi="Gotham-Book"/>
        </w:rPr>
        <w:t xml:space="preserve">: </w:t>
      </w:r>
    </w:p>
    <w:p w14:paraId="40F039B2" w14:textId="18BB230D" w:rsidR="00EC4B4B" w:rsidRPr="00972D88" w:rsidRDefault="00B71F09" w:rsidP="00B71F09">
      <w:pPr>
        <w:ind w:left="1440" w:firstLine="0"/>
        <w:rPr>
          <w:rFonts w:ascii="Gotham-Book" w:hAnsi="Gotham-Book"/>
        </w:rPr>
      </w:pPr>
      <w:r w:rsidRPr="00972D88">
        <w:rPr>
          <w:rFonts w:ascii="Gotham-Book" w:hAnsi="Gotham-Book"/>
        </w:rPr>
        <w:t>“the</w:t>
      </w:r>
      <w:r w:rsidR="00426883" w:rsidRPr="00972D88">
        <w:rPr>
          <w:rFonts w:ascii="Gotham-Book" w:hAnsi="Gotham-Book"/>
        </w:rPr>
        <w:t xml:space="preserve"> purpose of this Project is to convince stakeholders, in non-technical and technical demonstrations, that there is a need to create a centralized Database</w:t>
      </w:r>
      <w:r w:rsidRPr="00972D88">
        <w:rPr>
          <w:rFonts w:ascii="Gotham-Book" w:hAnsi="Gotham-Book"/>
        </w:rPr>
        <w:t xml:space="preserve">” </w:t>
      </w:r>
      <w:r w:rsidR="00880558" w:rsidRPr="00972D88">
        <w:rPr>
          <w:rFonts w:ascii="Gotham-Book" w:hAnsi="Gotham-Book"/>
        </w:rPr>
        <w:t>(Taylor, “IST 659,” 2020).</w:t>
      </w:r>
    </w:p>
    <w:p w14:paraId="5E3C5BD9" w14:textId="5E5CB732" w:rsidR="00880558" w:rsidRPr="00972D88" w:rsidRDefault="008F47D8" w:rsidP="00880558">
      <w:pPr>
        <w:ind w:firstLine="0"/>
        <w:rPr>
          <w:rFonts w:ascii="Gotham-Book" w:hAnsi="Gotham-Book"/>
        </w:rPr>
      </w:pPr>
      <w:r w:rsidRPr="00972D88">
        <w:rPr>
          <w:rFonts w:ascii="Gotham-Book" w:hAnsi="Gotham-Book"/>
        </w:rPr>
        <w:t>In response to the call of the question: the student created</w:t>
      </w:r>
      <w:r w:rsidR="00064A06" w:rsidRPr="00972D88">
        <w:rPr>
          <w:rFonts w:ascii="Gotham-Book" w:hAnsi="Gotham-Book"/>
        </w:rPr>
        <w:t xml:space="preserve"> the</w:t>
      </w:r>
      <w:r w:rsidRPr="00972D88">
        <w:rPr>
          <w:rFonts w:ascii="Gotham-Book" w:hAnsi="Gotham-Book"/>
        </w:rPr>
        <w:t xml:space="preserve"> “Law Office</w:t>
      </w:r>
      <w:r w:rsidR="00064A06" w:rsidRPr="00972D88">
        <w:rPr>
          <w:rFonts w:ascii="Gotham-Book" w:hAnsi="Gotham-Book"/>
        </w:rPr>
        <w:t>” database, which wa</w:t>
      </w:r>
      <w:r w:rsidR="00977C93" w:rsidRPr="00972D88">
        <w:rPr>
          <w:rFonts w:ascii="Gotham-Book" w:hAnsi="Gotham-Book"/>
        </w:rPr>
        <w:t>s created to serve a newly created law office within the Financial District of Manhattan. The focus of the practice is: criminal, family, tort</w:t>
      </w:r>
      <w:r w:rsidR="00E82D8C" w:rsidRPr="00972D88">
        <w:rPr>
          <w:rFonts w:ascii="Gotham-Book" w:hAnsi="Gotham-Book"/>
        </w:rPr>
        <w:t>s, and immigration law. The systems being utilized at the time were not centralized, nor was any of the data normalized</w:t>
      </w:r>
      <w:r w:rsidR="00B10F73" w:rsidRPr="00972D88">
        <w:rPr>
          <w:rFonts w:ascii="Gotham-Book" w:hAnsi="Gotham-Book"/>
        </w:rPr>
        <w:t xml:space="preserve"> which is important to </w:t>
      </w:r>
      <w:r w:rsidR="00960D28" w:rsidRPr="00972D88">
        <w:rPr>
          <w:rFonts w:ascii="Gotham-Book" w:hAnsi="Gotham-Book"/>
        </w:rPr>
        <w:t>efficie</w:t>
      </w:r>
      <w:r w:rsidR="00960D28">
        <w:rPr>
          <w:rFonts w:ascii="Gotham-Book" w:hAnsi="Gotham-Book"/>
        </w:rPr>
        <w:t>nt</w:t>
      </w:r>
      <w:r w:rsidR="00B10F73" w:rsidRPr="00972D88">
        <w:rPr>
          <w:rFonts w:ascii="Gotham-Book" w:hAnsi="Gotham-Book"/>
        </w:rPr>
        <w:t xml:space="preserve"> databasing, </w:t>
      </w:r>
      <w:r w:rsidR="00FB159E" w:rsidRPr="00972D88">
        <w:rPr>
          <w:rFonts w:ascii="Gotham-Book" w:hAnsi="Gotham-Book"/>
        </w:rPr>
        <w:t>as James Le points out in his article “</w:t>
      </w:r>
      <w:r w:rsidR="008D54BF" w:rsidRPr="00972D88">
        <w:rPr>
          <w:rFonts w:ascii="Gotham-Book" w:hAnsi="Gotham-Book"/>
        </w:rPr>
        <w:t>An Introduction to Big Data: Data Normalization,”</w:t>
      </w:r>
      <w:r w:rsidR="004B617E" w:rsidRPr="00972D88">
        <w:rPr>
          <w:rFonts w:ascii="Gotham-Book" w:hAnsi="Gotham-Book"/>
        </w:rPr>
        <w:t xml:space="preserve"> stating: </w:t>
      </w:r>
    </w:p>
    <w:p w14:paraId="5AE23CDA" w14:textId="07CC70E0" w:rsidR="00B5528A" w:rsidRPr="00972D88" w:rsidRDefault="006A6944" w:rsidP="006A6944">
      <w:pPr>
        <w:ind w:left="1440" w:firstLine="0"/>
        <w:rPr>
          <w:rFonts w:ascii="Gotham-Book" w:hAnsi="Gotham-Book"/>
        </w:rPr>
      </w:pPr>
      <w:r w:rsidRPr="00972D88">
        <w:rPr>
          <w:rFonts w:ascii="Gotham-Book" w:hAnsi="Gotham-Book"/>
        </w:rPr>
        <w:t xml:space="preserve">There are various reasons to normalize the data, among those are: (1) Our database designs may be more efficient, (2) We can </w:t>
      </w:r>
      <w:r w:rsidRPr="00972D88">
        <w:rPr>
          <w:rFonts w:ascii="Gotham-Book" w:hAnsi="Gotham-Book"/>
        </w:rPr>
        <w:lastRenderedPageBreak/>
        <w:t>reduce the amount of redundant data stored, and (3) We can avoid anomalies when updating, inserting, or deleting data (</w:t>
      </w:r>
      <w:r w:rsidR="008D54BF" w:rsidRPr="00972D88">
        <w:rPr>
          <w:rFonts w:ascii="Gotham-Book" w:hAnsi="Gotham-Book"/>
        </w:rPr>
        <w:t>Le, “An Introduction to Big Data: Data Normalization,”</w:t>
      </w:r>
      <w:r w:rsidR="00D665CC" w:rsidRPr="00972D88">
        <w:rPr>
          <w:rFonts w:ascii="Gotham-Book" w:hAnsi="Gotham-Book"/>
        </w:rPr>
        <w:t xml:space="preserve"> 2019</w:t>
      </w:r>
      <w:r w:rsidRPr="00972D88">
        <w:rPr>
          <w:rFonts w:ascii="Gotham-Book" w:hAnsi="Gotham-Book"/>
        </w:rPr>
        <w:t>)</w:t>
      </w:r>
      <w:r w:rsidR="00D665CC" w:rsidRPr="00972D88">
        <w:rPr>
          <w:rFonts w:ascii="Gotham-Book" w:hAnsi="Gotham-Book"/>
        </w:rPr>
        <w:t>.</w:t>
      </w:r>
    </w:p>
    <w:p w14:paraId="49130303" w14:textId="12C444D9" w:rsidR="00D665CC" w:rsidRPr="00972D88" w:rsidRDefault="0074534D" w:rsidP="00D665CC">
      <w:pPr>
        <w:ind w:firstLine="0"/>
        <w:rPr>
          <w:rFonts w:ascii="Gotham-Book" w:hAnsi="Gotham-Book"/>
        </w:rPr>
      </w:pPr>
      <w:r w:rsidRPr="00972D88">
        <w:rPr>
          <w:rFonts w:ascii="Gotham-Book" w:hAnsi="Gotham-Book"/>
        </w:rPr>
        <w:t>To</w:t>
      </w:r>
      <w:r w:rsidR="00367DB6" w:rsidRPr="00972D88">
        <w:rPr>
          <w:rFonts w:ascii="Gotham-Book" w:hAnsi="Gotham-Book"/>
        </w:rPr>
        <w:t xml:space="preserve"> normalize the data, we must first become familiar with a couple of </w:t>
      </w:r>
      <w:r w:rsidR="000528CD" w:rsidRPr="00972D88">
        <w:rPr>
          <w:rFonts w:ascii="Gotham-Book" w:hAnsi="Gotham-Book"/>
        </w:rPr>
        <w:t xml:space="preserve">key players, namely our stakeholders, as </w:t>
      </w:r>
      <w:proofErr w:type="spellStart"/>
      <w:r w:rsidR="00960D28" w:rsidRPr="00972D88">
        <w:rPr>
          <w:rFonts w:ascii="Gotham-Book" w:hAnsi="Gotham-Book"/>
        </w:rPr>
        <w:t>example</w:t>
      </w:r>
      <w:r w:rsidR="00960D28">
        <w:rPr>
          <w:rFonts w:ascii="Gotham-Book" w:hAnsi="Gotham-Book"/>
        </w:rPr>
        <w:t>d</w:t>
      </w:r>
      <w:proofErr w:type="spellEnd"/>
      <w:r w:rsidRPr="00972D88">
        <w:rPr>
          <w:rFonts w:ascii="Gotham-Book" w:hAnsi="Gotham-Book"/>
        </w:rPr>
        <w:t>:</w:t>
      </w:r>
    </w:p>
    <w:p w14:paraId="0A671451" w14:textId="432DE36D" w:rsidR="0074534D" w:rsidRPr="00972D88" w:rsidRDefault="0074534D" w:rsidP="00D665CC">
      <w:pPr>
        <w:ind w:firstLine="0"/>
        <w:rPr>
          <w:rFonts w:ascii="Gotham-Book" w:hAnsi="Gotham-Book"/>
        </w:rPr>
      </w:pPr>
      <w:r w:rsidRPr="00972D88">
        <w:rPr>
          <w:rFonts w:ascii="Gotham-Book" w:hAnsi="Gotham-Book"/>
          <w:noProof/>
        </w:rPr>
        <w:drawing>
          <wp:inline distT="0" distB="0" distL="0" distR="0" wp14:anchorId="38501082" wp14:editId="555A4626">
            <wp:extent cx="5943600" cy="5592445"/>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5592445"/>
                    </a:xfrm>
                    <a:prstGeom prst="rect">
                      <a:avLst/>
                    </a:prstGeom>
                  </pic:spPr>
                </pic:pic>
              </a:graphicData>
            </a:graphic>
          </wp:inline>
        </w:drawing>
      </w:r>
    </w:p>
    <w:p w14:paraId="527A96B3" w14:textId="5F254D3C" w:rsidR="000726EE" w:rsidRPr="00972D88" w:rsidRDefault="000726EE" w:rsidP="00D665CC">
      <w:pPr>
        <w:ind w:firstLine="0"/>
        <w:rPr>
          <w:rFonts w:ascii="Gotham-Book" w:hAnsi="Gotham-Book"/>
        </w:rPr>
      </w:pPr>
      <w:r w:rsidRPr="00972D88">
        <w:rPr>
          <w:rFonts w:ascii="Gotham-Book" w:hAnsi="Gotham-Book"/>
          <w:b/>
          <w:bCs/>
        </w:rPr>
        <w:t xml:space="preserve">Fig 1: </w:t>
      </w:r>
      <w:r w:rsidRPr="00972D88">
        <w:rPr>
          <w:rFonts w:ascii="Gotham-Book" w:hAnsi="Gotham-Book"/>
          <w:i/>
          <w:iCs/>
        </w:rPr>
        <w:t>Stakeholder D</w:t>
      </w:r>
      <w:r w:rsidR="00DE2EB1" w:rsidRPr="00972D88">
        <w:rPr>
          <w:rFonts w:ascii="Gotham-Book" w:hAnsi="Gotham-Book"/>
          <w:i/>
          <w:iCs/>
        </w:rPr>
        <w:t xml:space="preserve">escription, </w:t>
      </w:r>
      <w:r w:rsidR="00DE2EB1" w:rsidRPr="00972D88">
        <w:rPr>
          <w:rFonts w:ascii="Gotham-Book" w:hAnsi="Gotham-Book"/>
        </w:rPr>
        <w:t>(Taylor, “IST 659,” 2020)</w:t>
      </w:r>
      <w:r w:rsidR="00685600" w:rsidRPr="00972D88">
        <w:rPr>
          <w:rFonts w:ascii="Gotham-Book" w:hAnsi="Gotham-Book"/>
        </w:rPr>
        <w:t>.</w:t>
      </w:r>
    </w:p>
    <w:p w14:paraId="3510DC2D" w14:textId="40BBB083" w:rsidR="00685600" w:rsidRPr="00972D88" w:rsidRDefault="00685600" w:rsidP="00D665CC">
      <w:pPr>
        <w:ind w:firstLine="0"/>
        <w:rPr>
          <w:rFonts w:ascii="Gotham-Book" w:hAnsi="Gotham-Book"/>
        </w:rPr>
      </w:pPr>
      <w:r w:rsidRPr="00972D88">
        <w:rPr>
          <w:rFonts w:ascii="Gotham-Book" w:hAnsi="Gotham-Book"/>
        </w:rPr>
        <w:lastRenderedPageBreak/>
        <w:t xml:space="preserve">Working with these key players, the student was able to develop the beginnings of moving from the first normal form of the data, by establishing parameters by which to govern some of the key tables and their future relationship to one another. The following example demonstrates that effort, by establish a base reference by which </w:t>
      </w:r>
      <w:r w:rsidR="00A3743B" w:rsidRPr="00972D88">
        <w:rPr>
          <w:rFonts w:ascii="Gotham-Book" w:hAnsi="Gotham-Book"/>
        </w:rPr>
        <w:t xml:space="preserve">the </w:t>
      </w:r>
      <w:r w:rsidR="004D5708" w:rsidRPr="00972D88">
        <w:rPr>
          <w:rFonts w:ascii="Gotham-Book" w:hAnsi="Gotham-Book"/>
        </w:rPr>
        <w:t xml:space="preserve">candidate was able </w:t>
      </w:r>
      <w:r w:rsidRPr="00972D88">
        <w:rPr>
          <w:rFonts w:ascii="Gotham-Book" w:hAnsi="Gotham-Book"/>
        </w:rPr>
        <w:t xml:space="preserve">to establish those entities and their relationships, a </w:t>
      </w:r>
      <w:r w:rsidRPr="00972D88">
        <w:rPr>
          <w:rFonts w:ascii="Gotham-Book" w:hAnsi="Gotham-Book"/>
          <w:b/>
          <w:bCs/>
        </w:rPr>
        <w:t>glossary</w:t>
      </w:r>
      <w:r w:rsidR="004D5708" w:rsidRPr="00972D88">
        <w:rPr>
          <w:rFonts w:ascii="Gotham-Book" w:hAnsi="Gotham-Book"/>
          <w:b/>
          <w:bCs/>
        </w:rPr>
        <w:t>,</w:t>
      </w:r>
      <w:r w:rsidR="00BB482F" w:rsidRPr="00972D88">
        <w:rPr>
          <w:rFonts w:ascii="Gotham-Book" w:hAnsi="Gotham-Book"/>
        </w:rPr>
        <w:t xml:space="preserve"> as </w:t>
      </w:r>
      <w:proofErr w:type="spellStart"/>
      <w:r w:rsidR="00BB482F" w:rsidRPr="00972D88">
        <w:rPr>
          <w:rFonts w:ascii="Gotham-Book" w:hAnsi="Gotham-Book"/>
        </w:rPr>
        <w:t>exampled</w:t>
      </w:r>
      <w:proofErr w:type="spellEnd"/>
      <w:r w:rsidR="00BB482F" w:rsidRPr="00972D88">
        <w:rPr>
          <w:rFonts w:ascii="Gotham-Book" w:hAnsi="Gotham-Book"/>
        </w:rPr>
        <w:t>:</w:t>
      </w:r>
      <w:r w:rsidR="003E09E0" w:rsidRPr="00972D88">
        <w:rPr>
          <w:rFonts w:ascii="Gotham-Book" w:hAnsi="Gotham-Book"/>
        </w:rPr>
        <w:t xml:space="preserve"> </w:t>
      </w:r>
    </w:p>
    <w:p w14:paraId="7B6F7145" w14:textId="27E04571" w:rsidR="003E09E0" w:rsidRPr="00972D88" w:rsidRDefault="003E09E0" w:rsidP="00D665CC">
      <w:pPr>
        <w:ind w:firstLine="0"/>
        <w:rPr>
          <w:rFonts w:ascii="Gotham-Book" w:hAnsi="Gotham-Book"/>
        </w:rPr>
      </w:pPr>
      <w:r w:rsidRPr="00972D88">
        <w:rPr>
          <w:rFonts w:ascii="Gotham-Book" w:hAnsi="Gotham-Book"/>
          <w:noProof/>
        </w:rPr>
        <w:drawing>
          <wp:inline distT="0" distB="0" distL="0" distR="0" wp14:anchorId="60F61734" wp14:editId="6CFD8FE4">
            <wp:extent cx="5943600" cy="593598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5935980"/>
                    </a:xfrm>
                    <a:prstGeom prst="rect">
                      <a:avLst/>
                    </a:prstGeom>
                  </pic:spPr>
                </pic:pic>
              </a:graphicData>
            </a:graphic>
          </wp:inline>
        </w:drawing>
      </w:r>
    </w:p>
    <w:p w14:paraId="61D4B672" w14:textId="0FDE37CA" w:rsidR="00625191" w:rsidRPr="00972D88" w:rsidRDefault="00625191" w:rsidP="00D665CC">
      <w:pPr>
        <w:ind w:firstLine="0"/>
        <w:rPr>
          <w:rFonts w:ascii="Gotham-Book" w:hAnsi="Gotham-Book"/>
        </w:rPr>
      </w:pPr>
      <w:r w:rsidRPr="00972D88">
        <w:rPr>
          <w:rFonts w:ascii="Gotham-Book" w:hAnsi="Gotham-Book"/>
          <w:noProof/>
        </w:rPr>
        <w:lastRenderedPageBreak/>
        <w:drawing>
          <wp:inline distT="0" distB="0" distL="0" distR="0" wp14:anchorId="095CAF63" wp14:editId="20069F94">
            <wp:extent cx="5943600" cy="1750060"/>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1750060"/>
                    </a:xfrm>
                    <a:prstGeom prst="rect">
                      <a:avLst/>
                    </a:prstGeom>
                  </pic:spPr>
                </pic:pic>
              </a:graphicData>
            </a:graphic>
          </wp:inline>
        </w:drawing>
      </w:r>
    </w:p>
    <w:p w14:paraId="5B0EE7DE" w14:textId="1E08EC52" w:rsidR="00D810CF" w:rsidRPr="00972D88" w:rsidRDefault="00D810CF" w:rsidP="00D665CC">
      <w:pPr>
        <w:ind w:firstLine="0"/>
        <w:rPr>
          <w:rFonts w:ascii="Gotham-Book" w:hAnsi="Gotham-Book"/>
        </w:rPr>
      </w:pPr>
      <w:r w:rsidRPr="00972D88">
        <w:rPr>
          <w:rFonts w:ascii="Gotham-Book" w:hAnsi="Gotham-Book"/>
          <w:noProof/>
        </w:rPr>
        <w:drawing>
          <wp:inline distT="0" distB="0" distL="0" distR="0" wp14:anchorId="7902073E" wp14:editId="4CDD4233">
            <wp:extent cx="5943600" cy="472694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4726940"/>
                    </a:xfrm>
                    <a:prstGeom prst="rect">
                      <a:avLst/>
                    </a:prstGeom>
                  </pic:spPr>
                </pic:pic>
              </a:graphicData>
            </a:graphic>
          </wp:inline>
        </w:drawing>
      </w:r>
    </w:p>
    <w:p w14:paraId="575EBAEA" w14:textId="76D10006" w:rsidR="000B40E0" w:rsidRPr="00972D88" w:rsidRDefault="000B40E0" w:rsidP="00D665CC">
      <w:pPr>
        <w:ind w:firstLine="0"/>
        <w:rPr>
          <w:rFonts w:ascii="Gotham-Book" w:hAnsi="Gotham-Book"/>
        </w:rPr>
      </w:pPr>
      <w:r w:rsidRPr="00972D88">
        <w:rPr>
          <w:rFonts w:ascii="Gotham-Book" w:hAnsi="Gotham-Book"/>
          <w:b/>
          <w:bCs/>
        </w:rPr>
        <w:t xml:space="preserve">Fig 2: </w:t>
      </w:r>
      <w:r w:rsidRPr="00972D88">
        <w:rPr>
          <w:rFonts w:ascii="Gotham-Book" w:hAnsi="Gotham-Book"/>
          <w:i/>
          <w:iCs/>
        </w:rPr>
        <w:t xml:space="preserve">Glossary, </w:t>
      </w:r>
      <w:r w:rsidRPr="00972D88">
        <w:rPr>
          <w:rFonts w:ascii="Gotham-Book" w:hAnsi="Gotham-Book"/>
        </w:rPr>
        <w:t>(Taylor, “IST 659,” 2020).</w:t>
      </w:r>
    </w:p>
    <w:p w14:paraId="4AFAE3D6" w14:textId="7518E60D" w:rsidR="000B40E0" w:rsidRPr="00972D88" w:rsidRDefault="00EB6C81" w:rsidP="00D665CC">
      <w:pPr>
        <w:ind w:firstLine="0"/>
        <w:rPr>
          <w:rFonts w:ascii="Gotham-Book" w:hAnsi="Gotham-Book"/>
        </w:rPr>
      </w:pPr>
      <w:r w:rsidRPr="00972D88">
        <w:rPr>
          <w:rFonts w:ascii="Gotham-Book" w:hAnsi="Gotham-Book"/>
        </w:rPr>
        <w:t xml:space="preserve">The collection and the </w:t>
      </w:r>
      <w:r w:rsidR="00A940EF" w:rsidRPr="00972D88">
        <w:rPr>
          <w:rFonts w:ascii="Gotham-Book" w:hAnsi="Gotham-Book"/>
        </w:rPr>
        <w:t>organization of the data to be considered for addition to the database, the interview with the stakeholders, and the establishment of the terms by which we would or</w:t>
      </w:r>
      <w:r w:rsidR="00C92EC5" w:rsidRPr="00972D88">
        <w:rPr>
          <w:rFonts w:ascii="Gotham-Book" w:hAnsi="Gotham-Book"/>
        </w:rPr>
        <w:t xml:space="preserve">ganize our normalized relational database </w:t>
      </w:r>
      <w:r w:rsidR="00C92EC5" w:rsidRPr="00972D88">
        <w:rPr>
          <w:rFonts w:ascii="Gotham-Book" w:hAnsi="Gotham-Book"/>
        </w:rPr>
        <w:lastRenderedPageBreak/>
        <w:t>tables,</w:t>
      </w:r>
      <w:r w:rsidR="007B5515" w:rsidRPr="00972D88">
        <w:rPr>
          <w:rFonts w:ascii="Gotham-Book" w:hAnsi="Gotham-Book"/>
        </w:rPr>
        <w:t xml:space="preserve"> allowed for the project to move forward into the conceptual</w:t>
      </w:r>
      <w:r w:rsidR="00523D96" w:rsidRPr="00972D88">
        <w:rPr>
          <w:rFonts w:ascii="Gotham-Book" w:hAnsi="Gotham-Book"/>
        </w:rPr>
        <w:t xml:space="preserve"> </w:t>
      </w:r>
      <w:r w:rsidR="007B5515" w:rsidRPr="00972D88">
        <w:rPr>
          <w:rFonts w:ascii="Gotham-Book" w:hAnsi="Gotham-Book"/>
        </w:rPr>
        <w:t>model</w:t>
      </w:r>
      <w:r w:rsidR="00523D96" w:rsidRPr="00972D88">
        <w:rPr>
          <w:rFonts w:ascii="Gotham-Book" w:hAnsi="Gotham-Book"/>
        </w:rPr>
        <w:t xml:space="preserve"> </w:t>
      </w:r>
      <w:r w:rsidR="007B5515" w:rsidRPr="00972D88">
        <w:rPr>
          <w:rFonts w:ascii="Gotham-Book" w:hAnsi="Gotham-Book"/>
        </w:rPr>
        <w:t>for the building of the database</w:t>
      </w:r>
      <w:r w:rsidR="0015571B" w:rsidRPr="00972D88">
        <w:rPr>
          <w:rFonts w:ascii="Gotham-Book" w:hAnsi="Gotham-Book"/>
        </w:rPr>
        <w:t>, as exampled below:</w:t>
      </w:r>
    </w:p>
    <w:p w14:paraId="63F2A211" w14:textId="44CAE342" w:rsidR="00523D96" w:rsidRPr="00972D88" w:rsidRDefault="0015571B" w:rsidP="00523D96">
      <w:pPr>
        <w:ind w:firstLine="0"/>
        <w:rPr>
          <w:rFonts w:ascii="Gotham-Book" w:hAnsi="Gotham-Book"/>
        </w:rPr>
      </w:pPr>
      <w:r w:rsidRPr="00972D88">
        <w:rPr>
          <w:rFonts w:ascii="Gotham-Book" w:hAnsi="Gotham-Book"/>
          <w:b/>
          <w:bCs/>
          <w:noProof/>
        </w:rPr>
        <w:drawing>
          <wp:inline distT="0" distB="0" distL="0" distR="0" wp14:anchorId="690D6208" wp14:editId="41022E0D">
            <wp:extent cx="5943600" cy="4855845"/>
            <wp:effectExtent l="0" t="0" r="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4855845"/>
                    </a:xfrm>
                    <a:prstGeom prst="rect">
                      <a:avLst/>
                    </a:prstGeom>
                  </pic:spPr>
                </pic:pic>
              </a:graphicData>
            </a:graphic>
          </wp:inline>
        </w:drawing>
      </w:r>
      <w:r w:rsidR="00523D96" w:rsidRPr="00972D88">
        <w:rPr>
          <w:rFonts w:ascii="Gotham-Book" w:hAnsi="Gotham-Book"/>
          <w:b/>
          <w:bCs/>
        </w:rPr>
        <w:t xml:space="preserve">Fig 3: </w:t>
      </w:r>
      <w:r w:rsidR="00523D96" w:rsidRPr="00972D88">
        <w:rPr>
          <w:rFonts w:ascii="Gotham-Book" w:hAnsi="Gotham-Book"/>
          <w:i/>
          <w:iCs/>
        </w:rPr>
        <w:t xml:space="preserve">Conceptual ERD, </w:t>
      </w:r>
      <w:r w:rsidR="00523D96" w:rsidRPr="00972D88">
        <w:rPr>
          <w:rFonts w:ascii="Gotham-Book" w:hAnsi="Gotham-Book"/>
        </w:rPr>
        <w:t>(Taylor, “IST 659,” 2020).</w:t>
      </w:r>
    </w:p>
    <w:p w14:paraId="367D3B09" w14:textId="7658F075" w:rsidR="00523D96" w:rsidRPr="00972D88" w:rsidRDefault="0066231E" w:rsidP="00523D96">
      <w:pPr>
        <w:ind w:firstLine="0"/>
        <w:rPr>
          <w:rFonts w:ascii="Gotham-Book" w:hAnsi="Gotham-Book"/>
        </w:rPr>
      </w:pPr>
      <w:r w:rsidRPr="00972D88">
        <w:rPr>
          <w:rFonts w:ascii="Gotham-Book" w:hAnsi="Gotham-Book"/>
        </w:rPr>
        <w:t>The development of the conceptual database allowed for the further normalizing of the data, namely into the third normal form</w:t>
      </w:r>
      <w:r w:rsidR="00F56D19" w:rsidRPr="00972D88">
        <w:rPr>
          <w:rFonts w:ascii="Gotham-Book" w:hAnsi="Gotham-Book"/>
        </w:rPr>
        <w:t xml:space="preserve">, </w:t>
      </w:r>
      <w:r w:rsidR="00CB68DA" w:rsidRPr="00972D88">
        <w:rPr>
          <w:rFonts w:ascii="Gotham-Book" w:hAnsi="Gotham-Book"/>
        </w:rPr>
        <w:t xml:space="preserve">which is the third step in the normalization of data, as Le states: </w:t>
      </w:r>
      <w:r w:rsidR="0026052A" w:rsidRPr="00972D88">
        <w:rPr>
          <w:rFonts w:ascii="Gotham-Book" w:hAnsi="Gotham-Book"/>
        </w:rPr>
        <w:tab/>
      </w:r>
    </w:p>
    <w:p w14:paraId="4D0DC046" w14:textId="5FB93275" w:rsidR="0026052A" w:rsidRPr="00972D88" w:rsidRDefault="0026052A" w:rsidP="0026052A">
      <w:pPr>
        <w:ind w:left="1440" w:firstLine="0"/>
        <w:rPr>
          <w:rFonts w:ascii="Gotham-Book" w:hAnsi="Gotham-Book"/>
        </w:rPr>
      </w:pPr>
      <w:r w:rsidRPr="00972D88">
        <w:rPr>
          <w:rFonts w:ascii="Gotham-Book" w:hAnsi="Gotham-Book"/>
        </w:rPr>
        <w:t xml:space="preserve">Third normal form (3NF) is the third step in normalizing a database and it builds on the first and second normal forms, 1NF and 2NF. 3NF states that all column reference in the referenced </w:t>
      </w:r>
      <w:r w:rsidRPr="00972D88">
        <w:rPr>
          <w:rFonts w:ascii="Gotham-Book" w:hAnsi="Gotham-Book"/>
        </w:rPr>
        <w:lastRenderedPageBreak/>
        <w:t>data that are not dependent on the primary key should be removed. 3NF was designed to: eliminate undesirable data anomalies; reduce the need for restructuring over time; make the data model more informative; make the data model neutral to different kinds of query statistics (Le, “An Introduction to Big Data: Data Normalization,” 2019).</w:t>
      </w:r>
    </w:p>
    <w:p w14:paraId="5ED1A824" w14:textId="02850BB2" w:rsidR="00650CF2" w:rsidRPr="00972D88" w:rsidRDefault="00650CF2" w:rsidP="00650CF2">
      <w:pPr>
        <w:ind w:firstLine="0"/>
        <w:rPr>
          <w:rFonts w:ascii="Gotham-Book" w:hAnsi="Gotham-Book"/>
        </w:rPr>
      </w:pPr>
      <w:r w:rsidRPr="00972D88">
        <w:rPr>
          <w:rFonts w:ascii="Gotham-Book" w:hAnsi="Gotham-Book"/>
        </w:rPr>
        <w:t>In layman’s</w:t>
      </w:r>
      <w:r w:rsidR="00EB3BBC" w:rsidRPr="00972D88">
        <w:rPr>
          <w:rFonts w:ascii="Gotham-Book" w:hAnsi="Gotham-Book"/>
        </w:rPr>
        <w:t xml:space="preserve"> terms</w:t>
      </w:r>
      <w:r w:rsidR="003B7F24" w:rsidRPr="00972D88">
        <w:rPr>
          <w:rFonts w:ascii="Gotham-Book" w:hAnsi="Gotham-Book"/>
        </w:rPr>
        <w:t>, only foreign key columns should be used to reference another table, an no other columns from the parent table should exist in the referenced table.</w:t>
      </w:r>
      <w:r w:rsidR="00E11C80" w:rsidRPr="00972D88">
        <w:rPr>
          <w:rFonts w:ascii="Gotham-Book" w:hAnsi="Gotham-Book"/>
        </w:rPr>
        <w:t xml:space="preserve"> Ensuring that the data was formed in the second normal form and contained no transitive functional dependencies, allowed for the establishment of the logical model, as exampled below: </w:t>
      </w:r>
    </w:p>
    <w:p w14:paraId="451E6A61" w14:textId="53D41E2D" w:rsidR="00E13B29" w:rsidRPr="00972D88" w:rsidRDefault="00E13B29" w:rsidP="00650CF2">
      <w:pPr>
        <w:ind w:firstLine="0"/>
        <w:rPr>
          <w:rFonts w:ascii="Gotham-Book" w:hAnsi="Gotham-Book"/>
          <w:b/>
          <w:bCs/>
        </w:rPr>
      </w:pPr>
      <w:r w:rsidRPr="00972D88">
        <w:rPr>
          <w:rFonts w:ascii="Gotham-Book" w:hAnsi="Gotham-Book"/>
          <w:b/>
          <w:bCs/>
          <w:noProof/>
        </w:rPr>
        <w:drawing>
          <wp:inline distT="0" distB="0" distL="0" distR="0" wp14:anchorId="56400F28" wp14:editId="5BEDFB72">
            <wp:extent cx="5279752" cy="3995351"/>
            <wp:effectExtent l="0" t="0" r="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84478" cy="3998928"/>
                    </a:xfrm>
                    <a:prstGeom prst="rect">
                      <a:avLst/>
                    </a:prstGeom>
                  </pic:spPr>
                </pic:pic>
              </a:graphicData>
            </a:graphic>
          </wp:inline>
        </w:drawing>
      </w:r>
    </w:p>
    <w:p w14:paraId="0B96956B" w14:textId="23EE0E6B" w:rsidR="00E13B29" w:rsidRPr="00972D88" w:rsidRDefault="00E13B29" w:rsidP="00650CF2">
      <w:pPr>
        <w:ind w:firstLine="0"/>
        <w:rPr>
          <w:rFonts w:ascii="Gotham-Book" w:hAnsi="Gotham-Book"/>
        </w:rPr>
      </w:pPr>
      <w:r w:rsidRPr="00972D88">
        <w:rPr>
          <w:rFonts w:ascii="Gotham-Book" w:hAnsi="Gotham-Book"/>
          <w:b/>
          <w:bCs/>
        </w:rPr>
        <w:t xml:space="preserve">Fig </w:t>
      </w:r>
      <w:r w:rsidR="009C4468" w:rsidRPr="00972D88">
        <w:rPr>
          <w:rFonts w:ascii="Gotham-Book" w:hAnsi="Gotham-Book"/>
          <w:b/>
          <w:bCs/>
        </w:rPr>
        <w:t>4</w:t>
      </w:r>
      <w:r w:rsidRPr="00972D88">
        <w:rPr>
          <w:rFonts w:ascii="Gotham-Book" w:hAnsi="Gotham-Book"/>
          <w:b/>
          <w:bCs/>
        </w:rPr>
        <w:t xml:space="preserve">: </w:t>
      </w:r>
      <w:r w:rsidRPr="00972D88">
        <w:rPr>
          <w:rFonts w:ascii="Gotham-Book" w:hAnsi="Gotham-Book"/>
          <w:i/>
          <w:iCs/>
        </w:rPr>
        <w:t xml:space="preserve">Logical ERD, </w:t>
      </w:r>
      <w:r w:rsidRPr="00972D88">
        <w:rPr>
          <w:rFonts w:ascii="Gotham-Book" w:hAnsi="Gotham-Book"/>
        </w:rPr>
        <w:t>(Taylor, “IST 659,” 2020).</w:t>
      </w:r>
    </w:p>
    <w:p w14:paraId="7EABDB56" w14:textId="5AF6994A" w:rsidR="006E3CA1" w:rsidRPr="00972D88" w:rsidRDefault="006E3CA1" w:rsidP="00650CF2">
      <w:pPr>
        <w:ind w:firstLine="0"/>
        <w:rPr>
          <w:rFonts w:ascii="Gotham-Book" w:hAnsi="Gotham-Book"/>
        </w:rPr>
      </w:pPr>
      <w:r w:rsidRPr="00972D88">
        <w:rPr>
          <w:rFonts w:ascii="Gotham-Book" w:hAnsi="Gotham-Book"/>
        </w:rPr>
        <w:lastRenderedPageBreak/>
        <w:t xml:space="preserve">Based upon the logical ERD, </w:t>
      </w:r>
      <w:r w:rsidR="00EF593A" w:rsidRPr="00972D88">
        <w:rPr>
          <w:rFonts w:ascii="Gotham-Book" w:hAnsi="Gotham-Book"/>
        </w:rPr>
        <w:t>tables were created via SQL Server</w:t>
      </w:r>
      <w:r w:rsidR="003B00D1" w:rsidRPr="00972D88">
        <w:rPr>
          <w:rFonts w:ascii="Gotham-Book" w:hAnsi="Gotham-Book"/>
        </w:rPr>
        <w:t xml:space="preserve"> Management Studio, that were </w:t>
      </w:r>
      <w:r w:rsidR="00900300" w:rsidRPr="00972D88">
        <w:rPr>
          <w:rFonts w:ascii="Gotham-Book" w:hAnsi="Gotham-Book"/>
        </w:rPr>
        <w:t xml:space="preserve">normalized. </w:t>
      </w:r>
      <w:r w:rsidR="0010079B" w:rsidRPr="00972D88">
        <w:rPr>
          <w:rFonts w:ascii="Gotham-Book" w:hAnsi="Gotham-Book"/>
        </w:rPr>
        <w:t>The</w:t>
      </w:r>
      <w:r w:rsidR="00B33EA1" w:rsidRPr="00972D88">
        <w:rPr>
          <w:rFonts w:ascii="Gotham-Book" w:hAnsi="Gotham-Book"/>
        </w:rPr>
        <w:t xml:space="preserve">re were specific data questions, goals, that were stipulated to </w:t>
      </w:r>
      <w:r w:rsidR="007C6004" w:rsidRPr="00972D88">
        <w:rPr>
          <w:rFonts w:ascii="Gotham-Book" w:hAnsi="Gotham-Book"/>
        </w:rPr>
        <w:t>coincide</w:t>
      </w:r>
      <w:r w:rsidR="00B33EA1" w:rsidRPr="00972D88">
        <w:rPr>
          <w:rFonts w:ascii="Gotham-Book" w:hAnsi="Gotham-Book"/>
        </w:rPr>
        <w:t xml:space="preserve"> with the databases creation. For instance, </w:t>
      </w:r>
      <w:r w:rsidR="007C6004" w:rsidRPr="00972D88">
        <w:rPr>
          <w:rFonts w:ascii="Gotham-Book" w:hAnsi="Gotham-Book"/>
        </w:rPr>
        <w:t>“</w:t>
      </w:r>
      <w:r w:rsidR="00D82D24" w:rsidRPr="00972D88">
        <w:rPr>
          <w:rFonts w:ascii="Gotham-Book" w:hAnsi="Gotham-Book"/>
        </w:rPr>
        <w:t>as a user how does one demonstrate a Law Firm Master Calendar schedule, such that a user can create / view TOTAL calendar personnel assignments</w:t>
      </w:r>
      <w:r w:rsidR="007C6004" w:rsidRPr="00972D88">
        <w:rPr>
          <w:rFonts w:ascii="Gotham-Book" w:hAnsi="Gotham-Book"/>
        </w:rPr>
        <w:t>” (Taylor</w:t>
      </w:r>
      <w:r w:rsidR="0089311C" w:rsidRPr="00972D88">
        <w:rPr>
          <w:rFonts w:ascii="Gotham-Book" w:hAnsi="Gotham-Book"/>
        </w:rPr>
        <w:t xml:space="preserve">,” IST 659,” 2020)? To answer this </w:t>
      </w:r>
      <w:r w:rsidR="001474C6" w:rsidRPr="00972D88">
        <w:rPr>
          <w:rFonts w:ascii="Gotham-Book" w:hAnsi="Gotham-Book"/>
        </w:rPr>
        <w:t xml:space="preserve">question </w:t>
      </w:r>
      <w:r w:rsidR="000C3D25" w:rsidRPr="00972D88">
        <w:rPr>
          <w:rFonts w:ascii="Gotham-Book" w:hAnsi="Gotham-Book"/>
        </w:rPr>
        <w:t xml:space="preserve">and others like it, several functions, views, and stored procedures were created to facilitate in the addition of data, </w:t>
      </w:r>
      <w:r w:rsidR="009C0C1F" w:rsidRPr="00972D88">
        <w:rPr>
          <w:rFonts w:ascii="Gotham-Book" w:hAnsi="Gotham-Book"/>
        </w:rPr>
        <w:t xml:space="preserve">organization of data, and reporting of data, as the following examples demonstrate: </w:t>
      </w:r>
    </w:p>
    <w:p w14:paraId="438C2CE1" w14:textId="6DDB79E4" w:rsidR="00286891" w:rsidRPr="00972D88" w:rsidRDefault="00F77222" w:rsidP="00286891">
      <w:pPr>
        <w:ind w:firstLine="0"/>
        <w:rPr>
          <w:rFonts w:ascii="Gotham-Book" w:hAnsi="Gotham-Book"/>
        </w:rPr>
      </w:pPr>
      <w:r w:rsidRPr="00972D88">
        <w:rPr>
          <w:rFonts w:ascii="Gotham-Book" w:hAnsi="Gotham-Book"/>
          <w:noProof/>
        </w:rPr>
        <w:drawing>
          <wp:inline distT="0" distB="0" distL="0" distR="0" wp14:anchorId="0340FAA8" wp14:editId="7B29CE2A">
            <wp:extent cx="5943600" cy="398653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986530"/>
                    </a:xfrm>
                    <a:prstGeom prst="rect">
                      <a:avLst/>
                    </a:prstGeom>
                  </pic:spPr>
                </pic:pic>
              </a:graphicData>
            </a:graphic>
          </wp:inline>
        </w:drawing>
      </w:r>
      <w:r w:rsidR="00286891" w:rsidRPr="00972D88">
        <w:rPr>
          <w:rFonts w:ascii="Gotham-Book" w:hAnsi="Gotham-Book"/>
          <w:b/>
          <w:bCs/>
        </w:rPr>
        <w:t xml:space="preserve">Fig </w:t>
      </w:r>
      <w:r w:rsidR="00D42181" w:rsidRPr="00972D88">
        <w:rPr>
          <w:rFonts w:ascii="Gotham-Book" w:hAnsi="Gotham-Book"/>
          <w:b/>
          <w:bCs/>
        </w:rPr>
        <w:t>5</w:t>
      </w:r>
      <w:r w:rsidR="00286891" w:rsidRPr="00972D88">
        <w:rPr>
          <w:rFonts w:ascii="Gotham-Book" w:hAnsi="Gotham-Book"/>
          <w:b/>
          <w:bCs/>
        </w:rPr>
        <w:t xml:space="preserve">: </w:t>
      </w:r>
      <w:r w:rsidR="00D42181" w:rsidRPr="00972D88">
        <w:rPr>
          <w:rFonts w:ascii="Gotham-Book" w:hAnsi="Gotham-Book"/>
          <w:i/>
          <w:iCs/>
        </w:rPr>
        <w:t>stored procedure</w:t>
      </w:r>
      <w:r w:rsidR="00286891" w:rsidRPr="00972D88">
        <w:rPr>
          <w:rFonts w:ascii="Gotham-Book" w:hAnsi="Gotham-Book"/>
          <w:i/>
          <w:iCs/>
        </w:rPr>
        <w:t xml:space="preserve">, </w:t>
      </w:r>
      <w:r w:rsidR="00286891" w:rsidRPr="00972D88">
        <w:rPr>
          <w:rFonts w:ascii="Gotham-Book" w:hAnsi="Gotham-Book"/>
        </w:rPr>
        <w:t>(Taylor, “IST 659,” 2020).</w:t>
      </w:r>
    </w:p>
    <w:p w14:paraId="45C8CDCE" w14:textId="5F203A5D" w:rsidR="00286891" w:rsidRPr="00972D88" w:rsidRDefault="00286891" w:rsidP="00650CF2">
      <w:pPr>
        <w:ind w:firstLine="0"/>
        <w:rPr>
          <w:rFonts w:ascii="Gotham-Book" w:hAnsi="Gotham-Book"/>
        </w:rPr>
      </w:pPr>
    </w:p>
    <w:p w14:paraId="726BE5D0" w14:textId="34D9A9EA" w:rsidR="008F4FC8" w:rsidRPr="00972D88" w:rsidRDefault="00D86AA6" w:rsidP="00650CF2">
      <w:pPr>
        <w:ind w:firstLine="0"/>
        <w:rPr>
          <w:rFonts w:ascii="Gotham-Book" w:hAnsi="Gotham-Book"/>
        </w:rPr>
      </w:pPr>
      <w:r w:rsidRPr="00972D88">
        <w:rPr>
          <w:rFonts w:ascii="Gotham-Book" w:hAnsi="Gotham-Book"/>
          <w:noProof/>
        </w:rPr>
        <w:lastRenderedPageBreak/>
        <w:drawing>
          <wp:inline distT="0" distB="0" distL="0" distR="0" wp14:anchorId="1D585026" wp14:editId="77B12B55">
            <wp:extent cx="5943600" cy="151320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1513205"/>
                    </a:xfrm>
                    <a:prstGeom prst="rect">
                      <a:avLst/>
                    </a:prstGeom>
                  </pic:spPr>
                </pic:pic>
              </a:graphicData>
            </a:graphic>
          </wp:inline>
        </w:drawing>
      </w:r>
    </w:p>
    <w:p w14:paraId="693C4F13" w14:textId="62D84899" w:rsidR="00286891" w:rsidRPr="00972D88" w:rsidRDefault="00286891" w:rsidP="00286891">
      <w:pPr>
        <w:ind w:firstLine="0"/>
        <w:rPr>
          <w:rFonts w:ascii="Gotham-Book" w:hAnsi="Gotham-Book"/>
        </w:rPr>
      </w:pPr>
      <w:r w:rsidRPr="00972D88">
        <w:rPr>
          <w:rFonts w:ascii="Gotham-Book" w:hAnsi="Gotham-Book"/>
          <w:b/>
          <w:bCs/>
        </w:rPr>
        <w:t xml:space="preserve">Fig </w:t>
      </w:r>
      <w:r w:rsidR="008F4FC8" w:rsidRPr="00972D88">
        <w:rPr>
          <w:rFonts w:ascii="Gotham-Book" w:hAnsi="Gotham-Book"/>
          <w:b/>
          <w:bCs/>
        </w:rPr>
        <w:t>6</w:t>
      </w:r>
      <w:r w:rsidRPr="00972D88">
        <w:rPr>
          <w:rFonts w:ascii="Gotham-Book" w:hAnsi="Gotham-Book"/>
          <w:b/>
          <w:bCs/>
        </w:rPr>
        <w:t xml:space="preserve">: </w:t>
      </w:r>
      <w:r w:rsidR="002B2ABB" w:rsidRPr="00972D88">
        <w:rPr>
          <w:rFonts w:ascii="Gotham-Book" w:hAnsi="Gotham-Book"/>
          <w:i/>
          <w:iCs/>
        </w:rPr>
        <w:t>view</w:t>
      </w:r>
      <w:r w:rsidRPr="00972D88">
        <w:rPr>
          <w:rFonts w:ascii="Gotham-Book" w:hAnsi="Gotham-Book"/>
          <w:i/>
          <w:iCs/>
        </w:rPr>
        <w:t xml:space="preserve">, </w:t>
      </w:r>
      <w:r w:rsidRPr="00972D88">
        <w:rPr>
          <w:rFonts w:ascii="Gotham-Book" w:hAnsi="Gotham-Book"/>
        </w:rPr>
        <w:t>(Taylor, “IST 659,” 2020).</w:t>
      </w:r>
    </w:p>
    <w:p w14:paraId="1E660501" w14:textId="0FE6741C" w:rsidR="00D86AA6" w:rsidRPr="00972D88" w:rsidRDefault="00D86AA6" w:rsidP="00286891">
      <w:pPr>
        <w:ind w:firstLine="0"/>
        <w:rPr>
          <w:rFonts w:ascii="Gotham-Book" w:hAnsi="Gotham-Book"/>
        </w:rPr>
      </w:pPr>
      <w:r w:rsidRPr="00972D88">
        <w:rPr>
          <w:rFonts w:ascii="Gotham-Book" w:hAnsi="Gotham-Book"/>
          <w:noProof/>
        </w:rPr>
        <w:drawing>
          <wp:inline distT="0" distB="0" distL="0" distR="0" wp14:anchorId="170104B5" wp14:editId="355772DE">
            <wp:extent cx="5943600" cy="371665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716655"/>
                    </a:xfrm>
                    <a:prstGeom prst="rect">
                      <a:avLst/>
                    </a:prstGeom>
                  </pic:spPr>
                </pic:pic>
              </a:graphicData>
            </a:graphic>
          </wp:inline>
        </w:drawing>
      </w:r>
    </w:p>
    <w:p w14:paraId="3F0CCDB4" w14:textId="49B28031" w:rsidR="00286891" w:rsidRPr="00972D88" w:rsidRDefault="00286891" w:rsidP="00650CF2">
      <w:pPr>
        <w:ind w:firstLine="0"/>
        <w:rPr>
          <w:rFonts w:ascii="Gotham-Book" w:hAnsi="Gotham-Book"/>
        </w:rPr>
      </w:pPr>
    </w:p>
    <w:p w14:paraId="15DDB876" w14:textId="36146974" w:rsidR="00286891" w:rsidRPr="00972D88" w:rsidRDefault="00286891" w:rsidP="00286891">
      <w:pPr>
        <w:ind w:firstLine="0"/>
        <w:rPr>
          <w:rFonts w:ascii="Gotham-Book" w:hAnsi="Gotham-Book"/>
        </w:rPr>
      </w:pPr>
      <w:r w:rsidRPr="00972D88">
        <w:rPr>
          <w:rFonts w:ascii="Gotham-Book" w:hAnsi="Gotham-Book"/>
          <w:b/>
          <w:bCs/>
        </w:rPr>
        <w:t xml:space="preserve">Fig </w:t>
      </w:r>
      <w:r w:rsidR="00DE33D5" w:rsidRPr="00972D88">
        <w:rPr>
          <w:rFonts w:ascii="Gotham-Book" w:hAnsi="Gotham-Book"/>
          <w:b/>
          <w:bCs/>
        </w:rPr>
        <w:t>7</w:t>
      </w:r>
      <w:r w:rsidRPr="00972D88">
        <w:rPr>
          <w:rFonts w:ascii="Gotham-Book" w:hAnsi="Gotham-Book"/>
          <w:b/>
          <w:bCs/>
        </w:rPr>
        <w:t xml:space="preserve">: </w:t>
      </w:r>
      <w:r w:rsidR="00611B3C" w:rsidRPr="00972D88">
        <w:rPr>
          <w:rFonts w:ascii="Gotham-Book" w:hAnsi="Gotham-Book"/>
          <w:i/>
          <w:iCs/>
        </w:rPr>
        <w:t>Microsoft Access report built from fig</w:t>
      </w:r>
      <w:r w:rsidR="00DE33D5" w:rsidRPr="00972D88">
        <w:rPr>
          <w:rFonts w:ascii="Gotham-Book" w:hAnsi="Gotham-Book"/>
          <w:i/>
          <w:iCs/>
        </w:rPr>
        <w:t xml:space="preserve"> 6 view</w:t>
      </w:r>
      <w:r w:rsidRPr="00972D88">
        <w:rPr>
          <w:rFonts w:ascii="Gotham-Book" w:hAnsi="Gotham-Book"/>
          <w:i/>
          <w:iCs/>
        </w:rPr>
        <w:t xml:space="preserve">, </w:t>
      </w:r>
      <w:r w:rsidRPr="00972D88">
        <w:rPr>
          <w:rFonts w:ascii="Gotham-Book" w:hAnsi="Gotham-Book"/>
        </w:rPr>
        <w:t>(Taylor, “IST 659,” 2020).</w:t>
      </w:r>
    </w:p>
    <w:p w14:paraId="481E62C7" w14:textId="66E83F1F" w:rsidR="002A49FD" w:rsidRPr="00972D88" w:rsidRDefault="002A49FD" w:rsidP="00286891">
      <w:pPr>
        <w:ind w:firstLine="0"/>
        <w:rPr>
          <w:rFonts w:ascii="Gotham-Book" w:hAnsi="Gotham-Book"/>
        </w:rPr>
      </w:pPr>
      <w:r w:rsidRPr="00972D88">
        <w:rPr>
          <w:rFonts w:ascii="Gotham-Book" w:hAnsi="Gotham-Book"/>
        </w:rPr>
        <w:t xml:space="preserve">The above are a small sample to the many additional functions, stored procedures, functions, views, and reports that were created to answer the data questions that were presented further within the project. </w:t>
      </w:r>
      <w:r w:rsidR="003B59CA" w:rsidRPr="00972D88">
        <w:rPr>
          <w:rFonts w:ascii="Gotham-Book" w:hAnsi="Gotham-Book"/>
        </w:rPr>
        <w:t>When the SQL database and Access were</w:t>
      </w:r>
      <w:r w:rsidR="00C449D3" w:rsidRPr="00972D88">
        <w:rPr>
          <w:rFonts w:ascii="Gotham-Book" w:hAnsi="Gotham-Book"/>
        </w:rPr>
        <w:t xml:space="preserve"> connected</w:t>
      </w:r>
      <w:r w:rsidR="00F07278" w:rsidRPr="00972D88">
        <w:rPr>
          <w:rFonts w:ascii="Gotham-Book" w:hAnsi="Gotham-Book"/>
        </w:rPr>
        <w:t xml:space="preserve">, the candidate had created a functional </w:t>
      </w:r>
      <w:r w:rsidR="00F07278" w:rsidRPr="00972D88">
        <w:rPr>
          <w:rFonts w:ascii="Gotham-Book" w:hAnsi="Gotham-Book"/>
        </w:rPr>
        <w:lastRenderedPageBreak/>
        <w:t>relational database, that would be able to serve as the basis for this new law firm in Manhattan</w:t>
      </w:r>
      <w:r w:rsidR="00583F52" w:rsidRPr="00972D88">
        <w:rPr>
          <w:rFonts w:ascii="Gotham-Book" w:hAnsi="Gotham-Book"/>
        </w:rPr>
        <w:t xml:space="preserve">. </w:t>
      </w:r>
    </w:p>
    <w:p w14:paraId="76CA755B" w14:textId="24BE6795" w:rsidR="00F437FF" w:rsidRPr="00972D88" w:rsidRDefault="00F437FF" w:rsidP="00286891">
      <w:pPr>
        <w:ind w:firstLine="0"/>
        <w:rPr>
          <w:rFonts w:ascii="Gotham-Book" w:hAnsi="Gotham-Book"/>
        </w:rPr>
      </w:pPr>
      <w:r w:rsidRPr="00972D88">
        <w:rPr>
          <w:rFonts w:ascii="Gotham-Book" w:hAnsi="Gotham-Book"/>
          <w:noProof/>
        </w:rPr>
        <w:drawing>
          <wp:inline distT="0" distB="0" distL="0" distR="0" wp14:anchorId="6D3F1343" wp14:editId="27D2DA17">
            <wp:extent cx="4921503" cy="286399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921503" cy="2863997"/>
                    </a:xfrm>
                    <a:prstGeom prst="rect">
                      <a:avLst/>
                    </a:prstGeom>
                  </pic:spPr>
                </pic:pic>
              </a:graphicData>
            </a:graphic>
          </wp:inline>
        </w:drawing>
      </w:r>
    </w:p>
    <w:p w14:paraId="09FEB3E8" w14:textId="54C096A9" w:rsidR="00F437FF" w:rsidRPr="00972D88" w:rsidRDefault="00F437FF" w:rsidP="00F437FF">
      <w:pPr>
        <w:ind w:firstLine="0"/>
        <w:rPr>
          <w:rFonts w:ascii="Gotham-Book" w:hAnsi="Gotham-Book"/>
        </w:rPr>
      </w:pPr>
      <w:r w:rsidRPr="00972D88">
        <w:rPr>
          <w:rFonts w:ascii="Gotham-Book" w:hAnsi="Gotham-Book"/>
          <w:b/>
          <w:bCs/>
        </w:rPr>
        <w:t xml:space="preserve">Fig 8: </w:t>
      </w:r>
      <w:r w:rsidRPr="00972D88">
        <w:rPr>
          <w:rFonts w:ascii="Gotham-Book" w:hAnsi="Gotham-Book"/>
          <w:i/>
          <w:iCs/>
        </w:rPr>
        <w:t>Microsoft Access</w:t>
      </w:r>
      <w:r w:rsidR="00A6153D" w:rsidRPr="00972D88">
        <w:rPr>
          <w:rFonts w:ascii="Gotham-Book" w:hAnsi="Gotham-Book"/>
          <w:i/>
          <w:iCs/>
        </w:rPr>
        <w:t>: Law Office Master Calendar,</w:t>
      </w:r>
      <w:r w:rsidRPr="00972D88">
        <w:rPr>
          <w:rFonts w:ascii="Gotham-Book" w:hAnsi="Gotham-Book"/>
          <w:i/>
          <w:iCs/>
        </w:rPr>
        <w:t xml:space="preserve"> </w:t>
      </w:r>
      <w:r w:rsidRPr="00972D88">
        <w:rPr>
          <w:rFonts w:ascii="Gotham-Book" w:hAnsi="Gotham-Book"/>
        </w:rPr>
        <w:t>(Taylor, “IST 659,” 2020).</w:t>
      </w:r>
    </w:p>
    <w:p w14:paraId="37988E2E" w14:textId="199F996A" w:rsidR="00F437FF" w:rsidRPr="006F5C9E" w:rsidRDefault="00B57DB9" w:rsidP="00B57DB9">
      <w:pPr>
        <w:pStyle w:val="ListParagraph"/>
        <w:numPr>
          <w:ilvl w:val="0"/>
          <w:numId w:val="24"/>
        </w:numPr>
        <w:rPr>
          <w:rFonts w:ascii="Gotham-Book" w:hAnsi="Gotham-Book"/>
          <w:b/>
          <w:bCs/>
        </w:rPr>
      </w:pPr>
      <w:r w:rsidRPr="006F5C9E">
        <w:rPr>
          <w:rFonts w:ascii="Gotham-Book" w:hAnsi="Gotham-Book"/>
          <w:b/>
          <w:bCs/>
        </w:rPr>
        <w:t>Reflection &amp; Learning Goals.</w:t>
      </w:r>
    </w:p>
    <w:p w14:paraId="1ACD33AE" w14:textId="110AC72A" w:rsidR="00D36F00" w:rsidRPr="00972D88" w:rsidRDefault="007C4268" w:rsidP="00D36F00">
      <w:pPr>
        <w:ind w:left="720" w:firstLine="0"/>
        <w:rPr>
          <w:rFonts w:ascii="Gotham-Book" w:hAnsi="Gotham-Book"/>
        </w:rPr>
      </w:pPr>
      <w:r w:rsidRPr="00972D88">
        <w:rPr>
          <w:rFonts w:ascii="Gotham-Book" w:hAnsi="Gotham-Book"/>
        </w:rPr>
        <w:t xml:space="preserve">“I had no idea what I was doing, nor, what I was getting into … third day </w:t>
      </w:r>
    </w:p>
    <w:p w14:paraId="2683A56A" w14:textId="0EA7449B" w:rsidR="003308DE" w:rsidRPr="00972D88" w:rsidRDefault="006D6999" w:rsidP="003308DE">
      <w:pPr>
        <w:ind w:firstLine="0"/>
        <w:rPr>
          <w:rFonts w:ascii="Gotham-Book" w:hAnsi="Gotham-Book"/>
        </w:rPr>
      </w:pPr>
      <w:r w:rsidRPr="00972D88">
        <w:rPr>
          <w:rFonts w:ascii="Gotham-Book" w:hAnsi="Gotham-Book"/>
        </w:rPr>
        <w:t>Into this class,” (Taylor, “IST 659,” 2020).</w:t>
      </w:r>
      <w:r w:rsidR="00C614FC" w:rsidRPr="00972D88">
        <w:rPr>
          <w:rFonts w:ascii="Gotham-Book" w:hAnsi="Gotham-Book"/>
        </w:rPr>
        <w:t xml:space="preserve"> Which</w:t>
      </w:r>
      <w:r w:rsidR="00B2024D" w:rsidRPr="00972D88">
        <w:rPr>
          <w:rFonts w:ascii="Gotham-Book" w:hAnsi="Gotham-Book"/>
        </w:rPr>
        <w:t>,</w:t>
      </w:r>
      <w:r w:rsidR="00C614FC" w:rsidRPr="00972D88">
        <w:rPr>
          <w:rFonts w:ascii="Gotham-Book" w:hAnsi="Gotham-Book"/>
        </w:rPr>
        <w:t xml:space="preserve"> for the most part</w:t>
      </w:r>
      <w:r w:rsidR="00B2024D" w:rsidRPr="00972D88">
        <w:rPr>
          <w:rFonts w:ascii="Gotham-Book" w:hAnsi="Gotham-Book"/>
        </w:rPr>
        <w:t>,</w:t>
      </w:r>
      <w:r w:rsidR="00C614FC" w:rsidRPr="00972D88">
        <w:rPr>
          <w:rFonts w:ascii="Gotham-Book" w:hAnsi="Gotham-Book"/>
        </w:rPr>
        <w:t xml:space="preserve"> was the truth, or is the best way one can summarize in a simple statement</w:t>
      </w:r>
      <w:r w:rsidR="00EC3BF9" w:rsidRPr="00972D88">
        <w:rPr>
          <w:rFonts w:ascii="Gotham-Book" w:hAnsi="Gotham-Book"/>
        </w:rPr>
        <w:t>. A</w:t>
      </w:r>
      <w:r w:rsidR="00C614FC" w:rsidRPr="00972D88">
        <w:rPr>
          <w:rFonts w:ascii="Gotham-Book" w:hAnsi="Gotham-Book"/>
        </w:rPr>
        <w:t xml:space="preserve">t the beginning of this project, the candidate </w:t>
      </w:r>
      <w:r w:rsidR="00531EA2" w:rsidRPr="00972D88">
        <w:rPr>
          <w:rFonts w:ascii="Gotham-Book" w:hAnsi="Gotham-Book"/>
        </w:rPr>
        <w:t>was new to the process</w:t>
      </w:r>
      <w:r w:rsidR="00EC3BF9" w:rsidRPr="00972D88">
        <w:rPr>
          <w:rFonts w:ascii="Gotham-Book" w:hAnsi="Gotham-Book"/>
        </w:rPr>
        <w:t xml:space="preserve">es and </w:t>
      </w:r>
      <w:r w:rsidR="003C741B" w:rsidRPr="00972D88">
        <w:rPr>
          <w:rFonts w:ascii="Gotham-Book" w:hAnsi="Gotham-Book"/>
        </w:rPr>
        <w:t xml:space="preserve">procedures needed to </w:t>
      </w:r>
      <w:r w:rsidR="0032057E" w:rsidRPr="00972D88">
        <w:rPr>
          <w:rFonts w:ascii="Gotham-Book" w:hAnsi="Gotham-Book"/>
        </w:rPr>
        <w:t>create and normalize a database.</w:t>
      </w:r>
      <w:r w:rsidR="00531EA2" w:rsidRPr="00972D88">
        <w:rPr>
          <w:rFonts w:ascii="Gotham-Book" w:hAnsi="Gotham-Book"/>
        </w:rPr>
        <w:t xml:space="preserve"> </w:t>
      </w:r>
      <w:r w:rsidR="003308DE" w:rsidRPr="00972D88">
        <w:rPr>
          <w:rFonts w:ascii="Gotham-Book" w:hAnsi="Gotham-Book"/>
        </w:rPr>
        <w:t xml:space="preserve">The way ERD Cardinality functions, the concept of bridge tables, the logical model – these are ways of perceiving information that I had never once considered. I never considered that there were levels of normal form, three standards (that have </w:t>
      </w:r>
      <w:r w:rsidR="00342C72" w:rsidRPr="00972D88">
        <w:rPr>
          <w:rFonts w:ascii="Gotham-Book" w:hAnsi="Gotham-Book"/>
        </w:rPr>
        <w:t xml:space="preserve">been </w:t>
      </w:r>
      <w:r w:rsidR="003308DE" w:rsidRPr="00972D88">
        <w:rPr>
          <w:rFonts w:ascii="Gotham-Book" w:hAnsi="Gotham-Book"/>
        </w:rPr>
        <w:t xml:space="preserve">learned) about, let alone one standard form, had never once entered my vernacular, or mind mappings. </w:t>
      </w:r>
    </w:p>
    <w:p w14:paraId="5FECAE0B" w14:textId="4FBD5B49" w:rsidR="00286891" w:rsidRPr="00972D88" w:rsidRDefault="00342C72" w:rsidP="003308DE">
      <w:pPr>
        <w:ind w:firstLine="0"/>
        <w:rPr>
          <w:rFonts w:ascii="Gotham-Book" w:hAnsi="Gotham-Book"/>
        </w:rPr>
      </w:pPr>
      <w:r w:rsidRPr="00972D88">
        <w:rPr>
          <w:rFonts w:ascii="Gotham-Book" w:hAnsi="Gotham-Book"/>
        </w:rPr>
        <w:lastRenderedPageBreak/>
        <w:t>The candidate’s</w:t>
      </w:r>
      <w:r w:rsidR="003308DE" w:rsidRPr="00972D88">
        <w:rPr>
          <w:rFonts w:ascii="Gotham-Book" w:hAnsi="Gotham-Book"/>
        </w:rPr>
        <w:t xml:space="preserve"> assumptions from the start of the project, having now painted a picture of my lack of understanding regarding SQL, were very incorrect. I had ‘application’ ‘app’ in my mind the whole of the beginning of the class, without an understanding as </w:t>
      </w:r>
      <w:r w:rsidRPr="00972D88">
        <w:rPr>
          <w:rFonts w:ascii="Gotham-Book" w:hAnsi="Gotham-Book"/>
        </w:rPr>
        <w:t>to</w:t>
      </w:r>
      <w:r w:rsidR="003308DE" w:rsidRPr="00972D88">
        <w:rPr>
          <w:rFonts w:ascii="Gotham-Book" w:hAnsi="Gotham-Book"/>
        </w:rPr>
        <w:t xml:space="preserve"> how the tables related to one another, </w:t>
      </w:r>
      <w:r w:rsidRPr="00972D88">
        <w:rPr>
          <w:rFonts w:ascii="Gotham-Book" w:hAnsi="Gotham-Book"/>
        </w:rPr>
        <w:t>nor</w:t>
      </w:r>
      <w:r w:rsidR="003308DE" w:rsidRPr="00972D88">
        <w:rPr>
          <w:rFonts w:ascii="Gotham-Book" w:hAnsi="Gotham-Book"/>
        </w:rPr>
        <w:t xml:space="preserve"> how the data</w:t>
      </w:r>
      <w:r w:rsidR="00973FBB">
        <w:rPr>
          <w:rFonts w:ascii="Gotham-Book" w:hAnsi="Gotham-Book"/>
        </w:rPr>
        <w:t xml:space="preserve"> </w:t>
      </w:r>
      <w:r w:rsidR="00973FBB" w:rsidRPr="00972D88">
        <w:rPr>
          <w:rFonts w:ascii="Gotham-Book" w:hAnsi="Gotham-Book"/>
        </w:rPr>
        <w:t>transacted</w:t>
      </w:r>
      <w:r w:rsidR="003308DE" w:rsidRPr="00972D88">
        <w:rPr>
          <w:rFonts w:ascii="Gotham-Book" w:hAnsi="Gotham-Book"/>
        </w:rPr>
        <w:t xml:space="preserve">. </w:t>
      </w:r>
    </w:p>
    <w:p w14:paraId="1004DCA2" w14:textId="55AB8DFD" w:rsidR="00095F65" w:rsidRPr="00972D88" w:rsidRDefault="002A0B4F" w:rsidP="00D665CC">
      <w:pPr>
        <w:ind w:firstLine="0"/>
        <w:rPr>
          <w:rFonts w:ascii="Gotham-Book" w:hAnsi="Gotham-Book"/>
        </w:rPr>
      </w:pPr>
      <w:r w:rsidRPr="00972D88">
        <w:rPr>
          <w:rFonts w:ascii="Gotham-Book" w:hAnsi="Gotham-Book"/>
        </w:rPr>
        <w:t xml:space="preserve">This project contributed to the successful application of the learning goals through the exercise of collecting </w:t>
      </w:r>
      <w:r w:rsidR="00AF0ECD" w:rsidRPr="00972D88">
        <w:rPr>
          <w:rFonts w:ascii="Gotham-Book" w:hAnsi="Gotham-Book"/>
        </w:rPr>
        <w:t xml:space="preserve">and managing data, as well as the </w:t>
      </w:r>
      <w:r w:rsidR="00576B16" w:rsidRPr="00972D88">
        <w:rPr>
          <w:rFonts w:ascii="Gotham-Book" w:hAnsi="Gotham-Book"/>
        </w:rPr>
        <w:t>identification</w:t>
      </w:r>
      <w:r w:rsidR="00AF0ECD" w:rsidRPr="00972D88">
        <w:rPr>
          <w:rFonts w:ascii="Gotham-Book" w:hAnsi="Gotham-Book"/>
        </w:rPr>
        <w:t xml:space="preserve"> of patterns using statistical analysis. These combined observations </w:t>
      </w:r>
      <w:r w:rsidR="00576B16" w:rsidRPr="00972D88">
        <w:rPr>
          <w:rFonts w:ascii="Gotham-Book" w:hAnsi="Gotham-Book"/>
        </w:rPr>
        <w:t>were leveraged to bring meaningful insight into the organization of a database for a small New York law firm.</w:t>
      </w:r>
    </w:p>
    <w:p w14:paraId="317305D1" w14:textId="77777777" w:rsidR="009C0C44" w:rsidRPr="00972D88" w:rsidRDefault="009C0C44" w:rsidP="00D665CC">
      <w:pPr>
        <w:ind w:firstLine="0"/>
        <w:rPr>
          <w:rFonts w:ascii="Gotham-Book" w:hAnsi="Gotham-Book"/>
        </w:rPr>
      </w:pPr>
    </w:p>
    <w:p w14:paraId="34455335" w14:textId="1FD5E49D" w:rsidR="003D4B88" w:rsidRPr="00972D88" w:rsidRDefault="0035122C" w:rsidP="003D4B88">
      <w:pPr>
        <w:pStyle w:val="Heading2"/>
        <w:rPr>
          <w:rFonts w:ascii="Gotham-Book" w:hAnsi="Gotham-Book"/>
          <w:i/>
          <w:iCs/>
        </w:rPr>
      </w:pPr>
      <w:r w:rsidRPr="00972D88">
        <w:rPr>
          <w:rFonts w:ascii="Gotham-Book" w:hAnsi="Gotham-Book"/>
        </w:rPr>
        <w:t xml:space="preserve">IST </w:t>
      </w:r>
      <w:r w:rsidR="007466F5" w:rsidRPr="00972D88">
        <w:rPr>
          <w:rFonts w:ascii="Gotham-Book" w:hAnsi="Gotham-Book"/>
        </w:rPr>
        <w:t>652</w:t>
      </w:r>
      <w:r w:rsidR="003D4B88" w:rsidRPr="00972D88">
        <w:rPr>
          <w:rFonts w:ascii="Gotham-Book" w:hAnsi="Gotham-Book"/>
        </w:rPr>
        <w:t>:</w:t>
      </w:r>
      <w:r w:rsidR="007466F5" w:rsidRPr="00972D88">
        <w:rPr>
          <w:rFonts w:ascii="Gotham-Book" w:hAnsi="Gotham-Book"/>
        </w:rPr>
        <w:t xml:space="preserve"> Scripting for Data Analysis</w:t>
      </w:r>
      <w:r w:rsidR="003D4B88" w:rsidRPr="00972D88">
        <w:rPr>
          <w:rFonts w:ascii="Gotham-Book" w:hAnsi="Gotham-Book"/>
        </w:rPr>
        <w:t xml:space="preserve"> </w:t>
      </w:r>
      <w:r w:rsidR="009D353E" w:rsidRPr="00972D88">
        <w:rPr>
          <w:rFonts w:ascii="Gotham-Book" w:hAnsi="Gotham-Book"/>
        </w:rPr>
        <w:t xml:space="preserve">Professor </w:t>
      </w:r>
      <w:r w:rsidR="00F422CE" w:rsidRPr="00972D88">
        <w:rPr>
          <w:rFonts w:ascii="Gotham-Book" w:hAnsi="Gotham-Book"/>
          <w:i/>
          <w:iCs/>
        </w:rPr>
        <w:t>Deborah V. Landowski, PhD</w:t>
      </w:r>
    </w:p>
    <w:p w14:paraId="6BB02955" w14:textId="19E99F75" w:rsidR="0033736B" w:rsidRPr="00972D88" w:rsidRDefault="00047AA2" w:rsidP="00047AA2">
      <w:pPr>
        <w:pStyle w:val="ListParagraph"/>
        <w:numPr>
          <w:ilvl w:val="0"/>
          <w:numId w:val="26"/>
        </w:numPr>
        <w:rPr>
          <w:rFonts w:ascii="Gotham-Book" w:hAnsi="Gotham-Book"/>
          <w:b/>
          <w:bCs/>
        </w:rPr>
      </w:pPr>
      <w:r w:rsidRPr="00972D88">
        <w:rPr>
          <w:rFonts w:ascii="Gotham-Book" w:hAnsi="Gotham-Book"/>
          <w:b/>
          <w:bCs/>
        </w:rPr>
        <w:t xml:space="preserve">Project Description </w:t>
      </w:r>
    </w:p>
    <w:p w14:paraId="4AA4A4D5" w14:textId="331E7BE2" w:rsidR="00431E85" w:rsidRPr="00972D88" w:rsidRDefault="001648F1" w:rsidP="00431E85">
      <w:pPr>
        <w:rPr>
          <w:rFonts w:ascii="Gotham-Book" w:hAnsi="Gotham-Book"/>
        </w:rPr>
      </w:pPr>
      <w:r w:rsidRPr="00972D88">
        <w:rPr>
          <w:rFonts w:ascii="Gotham-Book" w:hAnsi="Gotham-Book"/>
        </w:rPr>
        <w:t xml:space="preserve">The </w:t>
      </w:r>
      <w:r w:rsidR="00431E85" w:rsidRPr="00972D88">
        <w:rPr>
          <w:rFonts w:ascii="Gotham-Book" w:hAnsi="Gotham-Book"/>
        </w:rPr>
        <w:t xml:space="preserve">Scripting for Data Analysis course chosen by the candidate was facilitated through </w:t>
      </w:r>
      <w:r w:rsidRPr="00972D88">
        <w:rPr>
          <w:rFonts w:ascii="Gotham-Book" w:hAnsi="Gotham-Book"/>
        </w:rPr>
        <w:t xml:space="preserve">course </w:t>
      </w:r>
      <w:r w:rsidR="00431E85" w:rsidRPr="00972D88">
        <w:rPr>
          <w:rFonts w:ascii="Gotham-Book" w:hAnsi="Gotham-Book"/>
        </w:rPr>
        <w:t xml:space="preserve">professor </w:t>
      </w:r>
      <w:r w:rsidRPr="00972D88">
        <w:rPr>
          <w:rFonts w:ascii="Gotham-Book" w:hAnsi="Gotham-Book"/>
        </w:rPr>
        <w:t>Deborah V. Landowski</w:t>
      </w:r>
      <w:r w:rsidR="00F75DB0" w:rsidRPr="00972D88">
        <w:rPr>
          <w:rFonts w:ascii="Gotham-Book" w:hAnsi="Gotham-Book"/>
        </w:rPr>
        <w:t>, PhD</w:t>
      </w:r>
      <w:r w:rsidR="00431E85" w:rsidRPr="00972D88">
        <w:rPr>
          <w:rFonts w:ascii="Gotham-Book" w:hAnsi="Gotham-Book"/>
        </w:rPr>
        <w:t xml:space="preserve">. </w:t>
      </w:r>
      <w:r w:rsidR="00691DFA" w:rsidRPr="00972D88">
        <w:rPr>
          <w:rFonts w:ascii="Gotham-Book" w:hAnsi="Gotham-Book"/>
        </w:rPr>
        <w:t>Through the utilization of python scriptin</w:t>
      </w:r>
      <w:r w:rsidR="00F856CF" w:rsidRPr="00972D88">
        <w:rPr>
          <w:rFonts w:ascii="Gotham-Book" w:hAnsi="Gotham-Book"/>
        </w:rPr>
        <w:t xml:space="preserve">g, and various data mining techniques, machine learning technique </w:t>
      </w:r>
      <w:r w:rsidR="000B1950" w:rsidRPr="00972D88">
        <w:rPr>
          <w:rFonts w:ascii="Gotham-Book" w:hAnsi="Gotham-Book"/>
        </w:rPr>
        <w:t>and geospatial analysis, the candidate created a final project</w:t>
      </w:r>
      <w:r w:rsidR="00CD5288" w:rsidRPr="00972D88">
        <w:rPr>
          <w:rFonts w:ascii="Gotham-Book" w:hAnsi="Gotham-Book"/>
        </w:rPr>
        <w:t xml:space="preserve">. </w:t>
      </w:r>
      <w:r w:rsidR="00431E85" w:rsidRPr="00972D88">
        <w:rPr>
          <w:rFonts w:ascii="Gotham-Book" w:hAnsi="Gotham-Book"/>
        </w:rPr>
        <w:t>The</w:t>
      </w:r>
      <w:r w:rsidR="0083598E" w:rsidRPr="00972D88">
        <w:rPr>
          <w:rFonts w:ascii="Gotham-Book" w:hAnsi="Gotham-Book"/>
        </w:rPr>
        <w:t xml:space="preserve"> final</w:t>
      </w:r>
      <w:r w:rsidR="00431E85" w:rsidRPr="00972D88">
        <w:rPr>
          <w:rFonts w:ascii="Gotham-Book" w:hAnsi="Gotham-Book"/>
        </w:rPr>
        <w:t xml:space="preserve"> project deliverable for the course was to create</w:t>
      </w:r>
      <w:r w:rsidR="00A07EB2" w:rsidRPr="00972D88">
        <w:rPr>
          <w:rFonts w:ascii="Gotham-Book" w:hAnsi="Gotham-Book"/>
        </w:rPr>
        <w:t xml:space="preserve"> </w:t>
      </w:r>
      <w:r w:rsidR="00960D0B" w:rsidRPr="00972D88">
        <w:rPr>
          <w:rFonts w:ascii="Gotham-Book" w:hAnsi="Gotham-Book"/>
        </w:rPr>
        <w:t>a data source from several sources format and unformatted data and to demonstrate the following</w:t>
      </w:r>
      <w:r w:rsidR="00431E85" w:rsidRPr="00972D88">
        <w:rPr>
          <w:rFonts w:ascii="Gotham-Book" w:hAnsi="Gotham-Book"/>
        </w:rPr>
        <w:t xml:space="preserve">: </w:t>
      </w:r>
    </w:p>
    <w:p w14:paraId="7F92E6DB" w14:textId="5CF2B8C3" w:rsidR="00493D59" w:rsidRPr="00972D88" w:rsidRDefault="00431E85" w:rsidP="00493D59">
      <w:pPr>
        <w:ind w:left="1440" w:firstLine="0"/>
        <w:rPr>
          <w:rFonts w:ascii="Gotham-Book" w:hAnsi="Gotham-Book"/>
        </w:rPr>
      </w:pPr>
      <w:r w:rsidRPr="00972D88">
        <w:rPr>
          <w:rFonts w:ascii="Gotham-Book" w:hAnsi="Gotham-Book"/>
        </w:rPr>
        <w:t>“</w:t>
      </w:r>
      <w:r w:rsidR="00EF48C6" w:rsidRPr="00972D88">
        <w:rPr>
          <w:rFonts w:ascii="Gotham-Book" w:hAnsi="Gotham-Book"/>
        </w:rPr>
        <w:t xml:space="preserve">For this assignment, you are to make an initial plan for a project.  In the final project you will demonstrate your ability to write Python scripts to access and amass data from fields in one or more of the three types of data studied in the course and to </w:t>
      </w:r>
      <w:r w:rsidR="00EF48C6" w:rsidRPr="00972D88">
        <w:rPr>
          <w:rFonts w:ascii="Gotham-Book" w:hAnsi="Gotham-Book"/>
        </w:rPr>
        <w:lastRenderedPageBreak/>
        <w:t>prepare and use data to produce data summaries, lists and other structures.</w:t>
      </w:r>
      <w:r w:rsidRPr="00972D88">
        <w:rPr>
          <w:rFonts w:ascii="Gotham-Book" w:hAnsi="Gotham-Book"/>
        </w:rPr>
        <w:t>” (Taylor, “IST 65</w:t>
      </w:r>
      <w:r w:rsidR="00EF48C6" w:rsidRPr="00972D88">
        <w:rPr>
          <w:rFonts w:ascii="Gotham-Book" w:hAnsi="Gotham-Book"/>
        </w:rPr>
        <w:t>2</w:t>
      </w:r>
      <w:r w:rsidRPr="00972D88">
        <w:rPr>
          <w:rFonts w:ascii="Gotham-Book" w:hAnsi="Gotham-Book"/>
        </w:rPr>
        <w:t>,” 2020).</w:t>
      </w:r>
    </w:p>
    <w:p w14:paraId="398E24D9" w14:textId="01F718C8" w:rsidR="00D21DC2" w:rsidRPr="00972D88" w:rsidRDefault="00493D59" w:rsidP="00D21DC2">
      <w:pPr>
        <w:ind w:firstLine="0"/>
        <w:rPr>
          <w:rFonts w:ascii="Gotham-Book" w:hAnsi="Gotham-Book"/>
        </w:rPr>
      </w:pPr>
      <w:r w:rsidRPr="00972D88">
        <w:rPr>
          <w:rFonts w:ascii="Gotham-Book" w:hAnsi="Gotham-Book"/>
        </w:rPr>
        <w:t>In response to the final project’s requirements, and to answer the call of the question</w:t>
      </w:r>
      <w:r w:rsidR="00691DFA" w:rsidRPr="00972D88">
        <w:rPr>
          <w:rFonts w:ascii="Gotham-Book" w:hAnsi="Gotham-Book"/>
        </w:rPr>
        <w:t>s presented</w:t>
      </w:r>
      <w:r w:rsidR="00CD5288" w:rsidRPr="00972D88">
        <w:rPr>
          <w:rFonts w:ascii="Gotham-Book" w:hAnsi="Gotham-Book"/>
        </w:rPr>
        <w:t xml:space="preserve">, </w:t>
      </w:r>
      <w:r w:rsidR="00006959" w:rsidRPr="00972D88">
        <w:rPr>
          <w:rFonts w:ascii="Gotham-Book" w:hAnsi="Gotham-Book"/>
        </w:rPr>
        <w:t xml:space="preserve">the candidate authored the following final report “WALS-Dataset.” </w:t>
      </w:r>
      <w:r w:rsidR="00D21DC2" w:rsidRPr="00972D88">
        <w:rPr>
          <w:rFonts w:ascii="Gotham-Book" w:hAnsi="Gotham-Book"/>
        </w:rPr>
        <w:t xml:space="preserve">Description of the data and its source(s); the purpose of this study is the presentation of a suitable dataset, that has been extracted, transformed, and loaded into python3 for further analysis.  The subject matter of this study </w:t>
      </w:r>
      <w:r w:rsidR="002C4D39" w:rsidRPr="00972D88">
        <w:rPr>
          <w:rFonts w:ascii="Gotham-Book" w:hAnsi="Gotham-Book"/>
        </w:rPr>
        <w:t>was</w:t>
      </w:r>
      <w:r w:rsidR="00D21DC2" w:rsidRPr="00972D88">
        <w:rPr>
          <w:rFonts w:ascii="Gotham-Book" w:hAnsi="Gotham-Book"/>
        </w:rPr>
        <w:t xml:space="preserve"> derived from the World Atlas of Language Structures (WALS) Online, which is a database of structural (phonological, grammatical, lexical) properties of languages gather from descriptive materials, from around the world. The database is maintained by the Max Planck Institute for Evolutionary Anthropology. The editors are: Martin Haspelmath, Matthew S.Dryer, David Gil, and Bernard Comrie. The researcher finds it paramount to distinguish these contributors, and </w:t>
      </w:r>
      <w:r w:rsidR="00DD7101">
        <w:rPr>
          <w:rFonts w:ascii="Gotham-Book" w:hAnsi="Gotham-Book"/>
        </w:rPr>
        <w:t>the</w:t>
      </w:r>
      <w:r w:rsidR="00D21DC2" w:rsidRPr="00972D88">
        <w:rPr>
          <w:rFonts w:ascii="Gotham-Book" w:hAnsi="Gotham-Book"/>
        </w:rPr>
        <w:t xml:space="preserve"> works therein, before commenting further upon the study. </w:t>
      </w:r>
      <w:r w:rsidR="002C4D39" w:rsidRPr="00972D88">
        <w:rPr>
          <w:rFonts w:ascii="Gotham-Book" w:hAnsi="Gotham-Book"/>
        </w:rPr>
        <w:t xml:space="preserve">In response to the </w:t>
      </w:r>
      <w:r w:rsidR="00D93E67" w:rsidRPr="00972D88">
        <w:rPr>
          <w:rFonts w:ascii="Gotham-Book" w:hAnsi="Gotham-Book"/>
        </w:rPr>
        <w:t>end all driven results for the project, the purpose was defined</w:t>
      </w:r>
      <w:r w:rsidR="00DB52E8" w:rsidRPr="00972D88">
        <w:rPr>
          <w:rFonts w:ascii="Gotham-Book" w:hAnsi="Gotham-Book"/>
        </w:rPr>
        <w:t>:</w:t>
      </w:r>
    </w:p>
    <w:p w14:paraId="72E6FCF2" w14:textId="697F885A" w:rsidR="006537A1" w:rsidRPr="00972D88" w:rsidRDefault="00D21DC2" w:rsidP="00981371">
      <w:pPr>
        <w:ind w:left="1440" w:firstLine="0"/>
        <w:rPr>
          <w:rFonts w:ascii="Gotham-Book" w:hAnsi="Gotham-Book"/>
        </w:rPr>
      </w:pPr>
      <w:r w:rsidRPr="00972D88">
        <w:rPr>
          <w:rFonts w:ascii="Gotham-Book" w:hAnsi="Gotham-Book"/>
        </w:rPr>
        <w:t>The purpose of this study of the above described data will be to provide insight and understanding to the dataset, the story the dataset contains and to answer further research question identified, within the document. The goal of this final project report will be to identify anything interesting within the distribution of the data, and the families of the various languages. Specifically, from the raw data can the genus family’s groupings be shown within the data, and</w:t>
      </w:r>
      <w:r w:rsidR="00963737" w:rsidRPr="00972D88">
        <w:rPr>
          <w:rFonts w:ascii="Gotham-Book" w:hAnsi="Gotham-Book"/>
        </w:rPr>
        <w:t>,</w:t>
      </w:r>
      <w:r w:rsidRPr="00972D88">
        <w:rPr>
          <w:rFonts w:ascii="Gotham-Book" w:hAnsi="Gotham-Book"/>
        </w:rPr>
        <w:t xml:space="preserve"> are there any geospatial inferences </w:t>
      </w:r>
      <w:r w:rsidRPr="00972D88">
        <w:rPr>
          <w:rFonts w:ascii="Gotham-Book" w:hAnsi="Gotham-Book"/>
        </w:rPr>
        <w:lastRenderedPageBreak/>
        <w:t>that can be made, from visual display of those findings</w:t>
      </w:r>
      <w:r w:rsidR="00DB52E8" w:rsidRPr="00972D88">
        <w:rPr>
          <w:rFonts w:ascii="Gotham-Book" w:hAnsi="Gotham-Book"/>
        </w:rPr>
        <w:t>” (Taylor, “IST 652,” 2020)</w:t>
      </w:r>
      <w:r w:rsidR="00B60BFD" w:rsidRPr="00972D88">
        <w:rPr>
          <w:rFonts w:ascii="Gotham-Book" w:hAnsi="Gotham-Book"/>
        </w:rPr>
        <w:t>.</w:t>
      </w:r>
    </w:p>
    <w:p w14:paraId="242E38E8" w14:textId="00B1FD0C" w:rsidR="00981371" w:rsidRPr="00972D88" w:rsidRDefault="007D6A3B" w:rsidP="00981371">
      <w:pPr>
        <w:ind w:firstLine="0"/>
        <w:rPr>
          <w:rFonts w:ascii="Gotham-Book" w:hAnsi="Gotham-Book"/>
        </w:rPr>
      </w:pPr>
      <w:r w:rsidRPr="00972D88">
        <w:rPr>
          <w:rFonts w:ascii="Gotham-Book" w:hAnsi="Gotham-Book"/>
        </w:rPr>
        <w:t>To</w:t>
      </w:r>
      <w:r w:rsidR="00963737" w:rsidRPr="00972D88">
        <w:rPr>
          <w:rFonts w:ascii="Gotham-Book" w:hAnsi="Gotham-Book"/>
        </w:rPr>
        <w:t xml:space="preserve"> answer these questions,</w:t>
      </w:r>
      <w:r w:rsidR="008D02A5" w:rsidRPr="00972D88">
        <w:rPr>
          <w:rFonts w:ascii="Gotham-Book" w:hAnsi="Gotham-Book"/>
        </w:rPr>
        <w:t xml:space="preserve"> the .csv file</w:t>
      </w:r>
      <w:r w:rsidR="007F1734" w:rsidRPr="00972D88">
        <w:rPr>
          <w:rFonts w:ascii="Gotham-Book" w:hAnsi="Gotham-Book"/>
        </w:rPr>
        <w:t xml:space="preserve"> was read</w:t>
      </w:r>
      <w:r w:rsidR="008D02A5" w:rsidRPr="00972D88">
        <w:rPr>
          <w:rFonts w:ascii="Gotham-Book" w:hAnsi="Gotham-Book"/>
        </w:rPr>
        <w:t xml:space="preserve"> into the local environment of Jupyter notebooks for further data exploratory analysis utilizing the Python 3 programming language.</w:t>
      </w:r>
      <w:r w:rsidR="007F1734" w:rsidRPr="00972D88">
        <w:rPr>
          <w:rFonts w:ascii="Gotham-Book" w:hAnsi="Gotham-Book"/>
        </w:rPr>
        <w:t xml:space="preserve"> The methods of analysis that followed </w:t>
      </w:r>
      <w:r w:rsidR="00E94222" w:rsidRPr="00972D88">
        <w:rPr>
          <w:rFonts w:ascii="Gotham-Book" w:hAnsi="Gotham-Book"/>
        </w:rPr>
        <w:t>were: Data Exploration, Data Cleaning, Data Exploration of Unstructured Data, and Data Cleaning of Semi-Structure geojson</w:t>
      </w:r>
      <w:r w:rsidR="003263AB" w:rsidRPr="00972D88">
        <w:rPr>
          <w:rFonts w:ascii="Gotham-Book" w:hAnsi="Gotham-Book"/>
        </w:rPr>
        <w:t xml:space="preserve">. There were research questions </w:t>
      </w:r>
      <w:r w:rsidR="007F1707" w:rsidRPr="00972D88">
        <w:rPr>
          <w:rFonts w:ascii="Gotham-Book" w:hAnsi="Gotham-Book"/>
        </w:rPr>
        <w:t>presented and answered by the data.</w:t>
      </w:r>
    </w:p>
    <w:p w14:paraId="4745543B" w14:textId="533EBF0E" w:rsidR="00C455EF" w:rsidRPr="00972D88" w:rsidRDefault="00C455EF" w:rsidP="00981371">
      <w:pPr>
        <w:ind w:firstLine="0"/>
        <w:rPr>
          <w:rFonts w:ascii="Gotham-Book" w:hAnsi="Gotham-Book"/>
        </w:rPr>
      </w:pPr>
      <w:r w:rsidRPr="00972D88">
        <w:rPr>
          <w:rFonts w:ascii="Gotham-Book" w:hAnsi="Gotham-Book"/>
          <w:i/>
          <w:iCs/>
        </w:rPr>
        <w:t>Data Exploration</w:t>
      </w:r>
      <w:r w:rsidRPr="00972D88">
        <w:rPr>
          <w:rFonts w:ascii="Gotham-Book" w:hAnsi="Gotham-Book"/>
        </w:rPr>
        <w:t xml:space="preserve"> </w:t>
      </w:r>
      <w:r w:rsidR="001F35AF">
        <w:rPr>
          <w:rFonts w:ascii="Gotham-Book" w:hAnsi="Gotham-Book"/>
        </w:rPr>
        <w:t xml:space="preserve">: </w:t>
      </w:r>
      <w:r w:rsidR="005A0869" w:rsidRPr="00972D88">
        <w:rPr>
          <w:rFonts w:ascii="Gotham-Book" w:hAnsi="Gotham-Book"/>
        </w:rPr>
        <w:t xml:space="preserve">the WALS dataset, obtained to a local machine under the title of </w:t>
      </w:r>
      <w:r w:rsidR="005A0869" w:rsidRPr="00972D88">
        <w:rPr>
          <w:rFonts w:ascii="Gotham-Book" w:hAnsi="Gotham-Book"/>
          <w:i/>
          <w:iCs/>
        </w:rPr>
        <w:t>languages.csv</w:t>
      </w:r>
      <w:r w:rsidR="005A0869" w:rsidRPr="00972D88">
        <w:rPr>
          <w:rFonts w:ascii="Gotham-Book" w:hAnsi="Gotham-Book"/>
        </w:rPr>
        <w:t xml:space="preserve">, was downloaded from the aforesaid website, and was imported into Python 3 via the Jupyter notebook’s IDE. The dataset contains the release of data showing the geographical distribution of structural linguistic features years of data (from 2005 to 2008). The database is updated yearly. </w:t>
      </w:r>
      <w:r w:rsidR="005A0869" w:rsidRPr="00972D88">
        <w:rPr>
          <w:rFonts w:ascii="Gotham-Book" w:hAnsi="Gotham-Book"/>
          <w:i/>
          <w:iCs/>
        </w:rPr>
        <w:t>Reviewing the Data</w:t>
      </w:r>
      <w:r w:rsidR="005A0869" w:rsidRPr="00972D88">
        <w:rPr>
          <w:rFonts w:ascii="Gotham-Book" w:hAnsi="Gotham-Book"/>
        </w:rPr>
        <w:t>, first step in the process is to understand the dataset that is to be cleaned, modeled, and visualized. The features (columns) of the dataset are presented for exploration in the wide format, a subject’s repeated responses will be in a single row, and each response is in a separate column. To give the reader a sense of the data collected with these rows, see the following demonstration: a screenshot of the raw .csv data:</w:t>
      </w:r>
    </w:p>
    <w:p w14:paraId="16AB9247" w14:textId="0AF5773C" w:rsidR="00E44DAF" w:rsidRPr="00972D88" w:rsidRDefault="00E44DAF" w:rsidP="00981371">
      <w:pPr>
        <w:ind w:firstLine="0"/>
        <w:rPr>
          <w:rFonts w:ascii="Gotham-Book" w:hAnsi="Gotham-Book"/>
        </w:rPr>
      </w:pPr>
      <w:r w:rsidRPr="00972D88">
        <w:rPr>
          <w:rFonts w:ascii="Gotham-Book" w:hAnsi="Gotham-Book"/>
          <w:noProof/>
        </w:rPr>
        <w:drawing>
          <wp:inline distT="0" distB="0" distL="0" distR="0" wp14:anchorId="75E93936" wp14:editId="4B827A72">
            <wp:extent cx="5943600" cy="283845"/>
            <wp:effectExtent l="0" t="0" r="0" b="1905"/>
            <wp:docPr id="42" name="Picture 42"/>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283845"/>
                    </a:xfrm>
                    <a:prstGeom prst="rect">
                      <a:avLst/>
                    </a:prstGeom>
                  </pic:spPr>
                </pic:pic>
              </a:graphicData>
            </a:graphic>
          </wp:inline>
        </w:drawing>
      </w:r>
    </w:p>
    <w:p w14:paraId="1E312940" w14:textId="2D8CE0E0" w:rsidR="00E44DAF" w:rsidRPr="00972D88" w:rsidRDefault="00E44DAF" w:rsidP="00E44DAF">
      <w:pPr>
        <w:ind w:firstLine="0"/>
        <w:rPr>
          <w:rFonts w:ascii="Gotham-Book" w:hAnsi="Gotham-Book"/>
        </w:rPr>
      </w:pPr>
      <w:r w:rsidRPr="00972D88">
        <w:rPr>
          <w:rFonts w:ascii="Gotham-Book" w:hAnsi="Gotham-Book"/>
          <w:b/>
          <w:bCs/>
        </w:rPr>
        <w:t xml:space="preserve">Fig </w:t>
      </w:r>
      <w:r w:rsidR="007D6428" w:rsidRPr="00972D88">
        <w:rPr>
          <w:rFonts w:ascii="Gotham-Book" w:hAnsi="Gotham-Book"/>
          <w:b/>
          <w:bCs/>
        </w:rPr>
        <w:t>9</w:t>
      </w:r>
      <w:r w:rsidRPr="00972D88">
        <w:rPr>
          <w:rFonts w:ascii="Gotham-Book" w:hAnsi="Gotham-Book"/>
          <w:b/>
          <w:bCs/>
        </w:rPr>
        <w:t xml:space="preserve">: </w:t>
      </w:r>
      <w:r w:rsidRPr="00972D88">
        <w:rPr>
          <w:rFonts w:ascii="Gotham-Book" w:hAnsi="Gotham-Book"/>
          <w:i/>
          <w:iCs/>
        </w:rPr>
        <w:t xml:space="preserve">raw WALS dataset, </w:t>
      </w:r>
      <w:r w:rsidRPr="00972D88">
        <w:rPr>
          <w:rFonts w:ascii="Gotham-Book" w:hAnsi="Gotham-Book"/>
        </w:rPr>
        <w:t>(Taylor, “IST 659,” 2020).</w:t>
      </w:r>
    </w:p>
    <w:p w14:paraId="05EBF09F" w14:textId="77777777" w:rsidR="00E44DAF" w:rsidRPr="00972D88" w:rsidRDefault="00E44DAF" w:rsidP="00981371">
      <w:pPr>
        <w:ind w:firstLine="0"/>
        <w:rPr>
          <w:rFonts w:ascii="Gotham-Book" w:hAnsi="Gotham-Book"/>
        </w:rPr>
      </w:pPr>
    </w:p>
    <w:p w14:paraId="0CEDEA04" w14:textId="77777777" w:rsidR="00E44DAF" w:rsidRPr="00972D88" w:rsidRDefault="00E44DAF" w:rsidP="00981371">
      <w:pPr>
        <w:ind w:firstLine="0"/>
        <w:rPr>
          <w:rFonts w:ascii="Gotham-Book" w:hAnsi="Gotham-Book"/>
        </w:rPr>
      </w:pPr>
    </w:p>
    <w:p w14:paraId="28714D47" w14:textId="77777777" w:rsidR="00786B88" w:rsidRPr="00972D88" w:rsidRDefault="007F1707" w:rsidP="00981371">
      <w:pPr>
        <w:ind w:firstLine="0"/>
        <w:rPr>
          <w:rFonts w:ascii="Gotham-Book" w:hAnsi="Gotham-Book"/>
        </w:rPr>
      </w:pPr>
      <w:r w:rsidRPr="00972D88">
        <w:rPr>
          <w:rFonts w:ascii="Gotham-Book" w:hAnsi="Gotham-Book"/>
          <w:i/>
          <w:iCs/>
        </w:rPr>
        <w:lastRenderedPageBreak/>
        <w:t>Data Cleaning</w:t>
      </w:r>
      <w:r w:rsidR="00D27173" w:rsidRPr="00972D88">
        <w:rPr>
          <w:rFonts w:ascii="Gotham-Book" w:hAnsi="Gotham-Book"/>
          <w:i/>
          <w:iCs/>
        </w:rPr>
        <w:t xml:space="preserve"> </w:t>
      </w:r>
      <w:r w:rsidR="00D27173" w:rsidRPr="00972D88">
        <w:rPr>
          <w:rFonts w:ascii="Gotham-Book" w:hAnsi="Gotham-Book"/>
        </w:rPr>
        <w:t>was accomplished by importing the .csv file into python, utilizing the following libraries via import statements:</w:t>
      </w:r>
    </w:p>
    <w:p w14:paraId="1D2B8463" w14:textId="77777777" w:rsidR="00786B88" w:rsidRPr="00972D88" w:rsidRDefault="00786B88" w:rsidP="00981371">
      <w:pPr>
        <w:ind w:firstLine="0"/>
        <w:rPr>
          <w:rFonts w:ascii="Gotham-Book" w:hAnsi="Gotham-Book"/>
          <w:i/>
          <w:iCs/>
        </w:rPr>
      </w:pPr>
      <w:r w:rsidRPr="00972D88">
        <w:rPr>
          <w:rFonts w:ascii="Gotham-Book" w:hAnsi="Gotham-Book"/>
          <w:noProof/>
        </w:rPr>
        <w:drawing>
          <wp:inline distT="0" distB="0" distL="0" distR="0" wp14:anchorId="7C0BC24A" wp14:editId="6A297D74">
            <wp:extent cx="4013200" cy="1060450"/>
            <wp:effectExtent l="0" t="0" r="6350" b="6350"/>
            <wp:docPr id="6" name="Picture 6"/>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1"/>
                    <a:stretch>
                      <a:fillRect/>
                    </a:stretch>
                  </pic:blipFill>
                  <pic:spPr>
                    <a:xfrm>
                      <a:off x="0" y="0"/>
                      <a:ext cx="4013200" cy="1060450"/>
                    </a:xfrm>
                    <a:prstGeom prst="rect">
                      <a:avLst/>
                    </a:prstGeom>
                  </pic:spPr>
                </pic:pic>
              </a:graphicData>
            </a:graphic>
          </wp:inline>
        </w:drawing>
      </w:r>
    </w:p>
    <w:p w14:paraId="29827B0B" w14:textId="4D4B5C73" w:rsidR="00786B88" w:rsidRPr="00972D88" w:rsidRDefault="00786B88" w:rsidP="00786B88">
      <w:pPr>
        <w:ind w:firstLine="0"/>
        <w:rPr>
          <w:rFonts w:ascii="Gotham-Book" w:hAnsi="Gotham-Book"/>
        </w:rPr>
      </w:pPr>
      <w:r w:rsidRPr="00972D88">
        <w:rPr>
          <w:rFonts w:ascii="Gotham-Book" w:hAnsi="Gotham-Book"/>
          <w:b/>
          <w:bCs/>
        </w:rPr>
        <w:t xml:space="preserve">Fig </w:t>
      </w:r>
      <w:r w:rsidR="007D6428" w:rsidRPr="00972D88">
        <w:rPr>
          <w:rFonts w:ascii="Gotham-Book" w:hAnsi="Gotham-Book"/>
          <w:b/>
          <w:bCs/>
        </w:rPr>
        <w:t>10</w:t>
      </w:r>
      <w:r w:rsidRPr="00972D88">
        <w:rPr>
          <w:rFonts w:ascii="Gotham-Book" w:hAnsi="Gotham-Book"/>
          <w:b/>
          <w:bCs/>
        </w:rPr>
        <w:t xml:space="preserve">: </w:t>
      </w:r>
      <w:r w:rsidR="001C5A31" w:rsidRPr="00972D88">
        <w:rPr>
          <w:rFonts w:ascii="Gotham-Book" w:hAnsi="Gotham-Book"/>
          <w:i/>
          <w:iCs/>
        </w:rPr>
        <w:t>python</w:t>
      </w:r>
      <w:r w:rsidR="00486F75" w:rsidRPr="00972D88">
        <w:rPr>
          <w:rFonts w:ascii="Gotham-Book" w:hAnsi="Gotham-Book"/>
          <w:i/>
          <w:iCs/>
        </w:rPr>
        <w:t xml:space="preserve"> Data Cleaning</w:t>
      </w:r>
      <w:r w:rsidRPr="00972D88">
        <w:rPr>
          <w:rFonts w:ascii="Gotham-Book" w:hAnsi="Gotham-Book"/>
          <w:i/>
          <w:iCs/>
        </w:rPr>
        <w:t xml:space="preserve">, </w:t>
      </w:r>
      <w:r w:rsidRPr="00972D88">
        <w:rPr>
          <w:rFonts w:ascii="Gotham-Book" w:hAnsi="Gotham-Book"/>
        </w:rPr>
        <w:t>(Taylor, “IST 659,” 2020).</w:t>
      </w:r>
    </w:p>
    <w:p w14:paraId="49C9DCD6" w14:textId="765BAE47" w:rsidR="009B1DB3" w:rsidRPr="00972D88" w:rsidRDefault="009B1DB3" w:rsidP="00786B88">
      <w:pPr>
        <w:ind w:firstLine="0"/>
        <w:rPr>
          <w:rFonts w:ascii="Gotham-Book" w:hAnsi="Gotham-Book"/>
        </w:rPr>
      </w:pPr>
      <w:r w:rsidRPr="00972D88">
        <w:rPr>
          <w:rFonts w:ascii="Gotham-Book" w:hAnsi="Gotham-Book"/>
        </w:rPr>
        <w:t>During the cleaning process, the columns that were chosen needed to be ide</w:t>
      </w:r>
      <w:r w:rsidR="008463DC" w:rsidRPr="00972D88">
        <w:rPr>
          <w:rFonts w:ascii="Gotham-Book" w:hAnsi="Gotham-Book"/>
        </w:rPr>
        <w:t xml:space="preserve">ntified and the missing values addressed, as demonstrated below: </w:t>
      </w:r>
    </w:p>
    <w:p w14:paraId="3639C89D" w14:textId="61483F27" w:rsidR="00486500" w:rsidRPr="00972D88" w:rsidRDefault="00486500" w:rsidP="00786B88">
      <w:pPr>
        <w:ind w:firstLine="0"/>
        <w:rPr>
          <w:rFonts w:ascii="Gotham-Book" w:hAnsi="Gotham-Book"/>
        </w:rPr>
      </w:pPr>
      <w:r w:rsidRPr="00972D88">
        <w:rPr>
          <w:rFonts w:ascii="Gotham-Book" w:hAnsi="Gotham-Book"/>
          <w:noProof/>
        </w:rPr>
        <w:drawing>
          <wp:inline distT="0" distB="0" distL="0" distR="0" wp14:anchorId="2BABA139" wp14:editId="4C9E15A0">
            <wp:extent cx="5707923" cy="3410465"/>
            <wp:effectExtent l="0" t="0" r="7620" b="0"/>
            <wp:docPr id="10" name="Picture 10"/>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2">
                      <a:extLst>
                        <a:ext uri="{28A0092B-C50C-407E-A947-70E740481C1C}">
                          <a14:useLocalDpi xmlns:a14="http://schemas.microsoft.com/office/drawing/2010/main" val="0"/>
                        </a:ext>
                      </a:extLst>
                    </a:blip>
                    <a:stretch>
                      <a:fillRect/>
                    </a:stretch>
                  </pic:blipFill>
                  <pic:spPr>
                    <a:xfrm>
                      <a:off x="0" y="0"/>
                      <a:ext cx="5758770" cy="3440846"/>
                    </a:xfrm>
                    <a:prstGeom prst="rect">
                      <a:avLst/>
                    </a:prstGeom>
                  </pic:spPr>
                </pic:pic>
              </a:graphicData>
            </a:graphic>
          </wp:inline>
        </w:drawing>
      </w:r>
    </w:p>
    <w:p w14:paraId="3585B901" w14:textId="63641AC6" w:rsidR="008463DC" w:rsidRPr="00972D88" w:rsidRDefault="008463DC" w:rsidP="008463DC">
      <w:pPr>
        <w:ind w:firstLine="0"/>
        <w:rPr>
          <w:rFonts w:ascii="Gotham-Book" w:hAnsi="Gotham-Book"/>
        </w:rPr>
      </w:pPr>
      <w:r w:rsidRPr="00972D88">
        <w:rPr>
          <w:rFonts w:ascii="Gotham-Book" w:hAnsi="Gotham-Book"/>
          <w:b/>
          <w:bCs/>
        </w:rPr>
        <w:t xml:space="preserve">Fig </w:t>
      </w:r>
      <w:r w:rsidR="00E44DAF" w:rsidRPr="00972D88">
        <w:rPr>
          <w:rFonts w:ascii="Gotham-Book" w:hAnsi="Gotham-Book"/>
          <w:b/>
          <w:bCs/>
        </w:rPr>
        <w:t>1</w:t>
      </w:r>
      <w:r w:rsidR="007D6428" w:rsidRPr="00972D88">
        <w:rPr>
          <w:rFonts w:ascii="Gotham-Book" w:hAnsi="Gotham-Book"/>
          <w:b/>
          <w:bCs/>
        </w:rPr>
        <w:t>1</w:t>
      </w:r>
      <w:r w:rsidRPr="00972D88">
        <w:rPr>
          <w:rFonts w:ascii="Gotham-Book" w:hAnsi="Gotham-Book"/>
          <w:b/>
          <w:bCs/>
        </w:rPr>
        <w:t xml:space="preserve">: </w:t>
      </w:r>
      <w:r w:rsidRPr="00972D88">
        <w:rPr>
          <w:rFonts w:ascii="Gotham-Book" w:hAnsi="Gotham-Book"/>
          <w:i/>
          <w:iCs/>
        </w:rPr>
        <w:t xml:space="preserve">python Data Cleaning, </w:t>
      </w:r>
      <w:r w:rsidRPr="00972D88">
        <w:rPr>
          <w:rFonts w:ascii="Gotham-Book" w:hAnsi="Gotham-Book"/>
        </w:rPr>
        <w:t>(Taylor, “IST 659,” 2020).</w:t>
      </w:r>
    </w:p>
    <w:p w14:paraId="096C47FD" w14:textId="4B5B3A9C" w:rsidR="004A6EF0" w:rsidRPr="00972D88" w:rsidRDefault="007D6A3B" w:rsidP="008463DC">
      <w:pPr>
        <w:ind w:firstLine="0"/>
        <w:rPr>
          <w:rFonts w:ascii="Gotham-Book" w:hAnsi="Gotham-Book"/>
        </w:rPr>
      </w:pPr>
      <w:r w:rsidRPr="00972D88">
        <w:rPr>
          <w:rFonts w:ascii="Gotham-Book" w:hAnsi="Gotham-Book"/>
          <w:noProof/>
        </w:rPr>
        <w:lastRenderedPageBreak/>
        <w:drawing>
          <wp:inline distT="0" distB="0" distL="0" distR="0" wp14:anchorId="05E4488C" wp14:editId="0D8EBE12">
            <wp:extent cx="4934465" cy="2067697"/>
            <wp:effectExtent l="0" t="0" r="0" b="8890"/>
            <wp:docPr id="7" name="Picture 7"/>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3">
                      <a:extLst>
                        <a:ext uri="{28A0092B-C50C-407E-A947-70E740481C1C}">
                          <a14:useLocalDpi xmlns:a14="http://schemas.microsoft.com/office/drawing/2010/main" val="0"/>
                        </a:ext>
                      </a:extLst>
                    </a:blip>
                    <a:stretch>
                      <a:fillRect/>
                    </a:stretch>
                  </pic:blipFill>
                  <pic:spPr>
                    <a:xfrm>
                      <a:off x="0" y="0"/>
                      <a:ext cx="5022101" cy="2104419"/>
                    </a:xfrm>
                    <a:prstGeom prst="rect">
                      <a:avLst/>
                    </a:prstGeom>
                  </pic:spPr>
                </pic:pic>
              </a:graphicData>
            </a:graphic>
          </wp:inline>
        </w:drawing>
      </w:r>
      <w:r w:rsidR="004A6EF0" w:rsidRPr="00972D88">
        <w:rPr>
          <w:rFonts w:ascii="Gotham-Book" w:hAnsi="Gotham-Book"/>
          <w:noProof/>
        </w:rPr>
        <w:drawing>
          <wp:inline distT="0" distB="0" distL="0" distR="0" wp14:anchorId="166803B6" wp14:editId="73BC4A2B">
            <wp:extent cx="4909751" cy="1491048"/>
            <wp:effectExtent l="0" t="0" r="5715" b="0"/>
            <wp:docPr id="9" name="Picture 9"/>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4">
                      <a:extLst>
                        <a:ext uri="{28A0092B-C50C-407E-A947-70E740481C1C}">
                          <a14:useLocalDpi xmlns:a14="http://schemas.microsoft.com/office/drawing/2010/main" val="0"/>
                        </a:ext>
                      </a:extLst>
                    </a:blip>
                    <a:stretch>
                      <a:fillRect/>
                    </a:stretch>
                  </pic:blipFill>
                  <pic:spPr>
                    <a:xfrm>
                      <a:off x="0" y="0"/>
                      <a:ext cx="4926264" cy="1496063"/>
                    </a:xfrm>
                    <a:prstGeom prst="rect">
                      <a:avLst/>
                    </a:prstGeom>
                  </pic:spPr>
                </pic:pic>
              </a:graphicData>
            </a:graphic>
          </wp:inline>
        </w:drawing>
      </w:r>
    </w:p>
    <w:p w14:paraId="66173B58" w14:textId="74ACFC0C" w:rsidR="008463DC" w:rsidRPr="00972D88" w:rsidRDefault="008463DC" w:rsidP="008463DC">
      <w:pPr>
        <w:ind w:firstLine="0"/>
        <w:rPr>
          <w:rFonts w:ascii="Gotham-Book" w:hAnsi="Gotham-Book"/>
        </w:rPr>
      </w:pPr>
      <w:r w:rsidRPr="00972D88">
        <w:rPr>
          <w:rFonts w:ascii="Gotham-Book" w:hAnsi="Gotham-Book"/>
          <w:b/>
          <w:bCs/>
        </w:rPr>
        <w:t xml:space="preserve">Fig </w:t>
      </w:r>
      <w:r w:rsidR="009D376A" w:rsidRPr="00972D88">
        <w:rPr>
          <w:rFonts w:ascii="Gotham-Book" w:hAnsi="Gotham-Book"/>
          <w:b/>
          <w:bCs/>
        </w:rPr>
        <w:t>1</w:t>
      </w:r>
      <w:r w:rsidR="00E44DAF" w:rsidRPr="00972D88">
        <w:rPr>
          <w:rFonts w:ascii="Gotham-Book" w:hAnsi="Gotham-Book"/>
          <w:b/>
          <w:bCs/>
        </w:rPr>
        <w:t>1, 12</w:t>
      </w:r>
      <w:r w:rsidRPr="00972D88">
        <w:rPr>
          <w:rFonts w:ascii="Gotham-Book" w:hAnsi="Gotham-Book"/>
          <w:b/>
          <w:bCs/>
        </w:rPr>
        <w:t xml:space="preserve">: </w:t>
      </w:r>
      <w:r w:rsidRPr="00972D88">
        <w:rPr>
          <w:rFonts w:ascii="Gotham-Book" w:hAnsi="Gotham-Book"/>
          <w:i/>
          <w:iCs/>
        </w:rPr>
        <w:t xml:space="preserve">python Data Cleaning, </w:t>
      </w:r>
      <w:r w:rsidRPr="00972D88">
        <w:rPr>
          <w:rFonts w:ascii="Gotham-Book" w:hAnsi="Gotham-Book"/>
        </w:rPr>
        <w:t>(Taylor, “IST 659,” 2020).</w:t>
      </w:r>
    </w:p>
    <w:p w14:paraId="2C1671A8" w14:textId="0CC5A8AC" w:rsidR="007D6A3B" w:rsidRPr="00972D88" w:rsidRDefault="001F6CBF" w:rsidP="008463DC">
      <w:pPr>
        <w:ind w:firstLine="0"/>
        <w:rPr>
          <w:rFonts w:ascii="Gotham-Book" w:hAnsi="Gotham-Book"/>
        </w:rPr>
      </w:pPr>
      <w:r w:rsidRPr="00972D88">
        <w:rPr>
          <w:rFonts w:ascii="Gotham-Book" w:hAnsi="Gotham-Book"/>
        </w:rPr>
        <w:t>Unstructured Data</w:t>
      </w:r>
      <w:r w:rsidR="00F356FC" w:rsidRPr="00972D88">
        <w:rPr>
          <w:rFonts w:ascii="Gotham-Book" w:hAnsi="Gotham-Book"/>
        </w:rPr>
        <w:t xml:space="preserve"> obtained via geojson files from the wals website was also </w:t>
      </w:r>
      <w:r w:rsidR="00870446" w:rsidRPr="00972D88">
        <w:rPr>
          <w:rFonts w:ascii="Gotham-Book" w:hAnsi="Gotham-Book"/>
        </w:rPr>
        <w:t xml:space="preserve">scraped </w:t>
      </w:r>
      <w:r w:rsidR="00B437A8" w:rsidRPr="00972D88">
        <w:rPr>
          <w:rFonts w:ascii="Gotham-Book" w:hAnsi="Gotham-Book"/>
        </w:rPr>
        <w:t>to</w:t>
      </w:r>
      <w:r w:rsidR="00870446" w:rsidRPr="00972D88">
        <w:rPr>
          <w:rFonts w:ascii="Gotham-Book" w:hAnsi="Gotham-Book"/>
        </w:rPr>
        <w:t xml:space="preserve"> add to the study. </w:t>
      </w:r>
      <w:r w:rsidR="00832E65" w:rsidRPr="00972D88">
        <w:rPr>
          <w:rFonts w:ascii="Gotham-Book" w:hAnsi="Gotham-Book"/>
        </w:rPr>
        <w:t xml:space="preserve">To explore the data further the researcher has utilized the following libraries to web scrap and pull in the data from the main website, </w:t>
      </w:r>
      <w:r w:rsidR="00B437A8" w:rsidRPr="00972D88">
        <w:rPr>
          <w:rFonts w:ascii="Gotham-Book" w:hAnsi="Gotham-Book"/>
        </w:rPr>
        <w:t>to</w:t>
      </w:r>
      <w:r w:rsidR="00832E65" w:rsidRPr="00972D88">
        <w:rPr>
          <w:rFonts w:ascii="Gotham-Book" w:hAnsi="Gotham-Book"/>
        </w:rPr>
        <w:t xml:space="preserve"> further understand the vast data contained within the dataset.</w:t>
      </w:r>
    </w:p>
    <w:p w14:paraId="63817C28" w14:textId="47DB5066" w:rsidR="00591E86" w:rsidRPr="00972D88" w:rsidRDefault="00591E86" w:rsidP="008463DC">
      <w:pPr>
        <w:ind w:firstLine="0"/>
        <w:rPr>
          <w:rFonts w:ascii="Gotham-Book" w:hAnsi="Gotham-Book"/>
        </w:rPr>
      </w:pPr>
      <w:r w:rsidRPr="00972D88">
        <w:rPr>
          <w:rFonts w:ascii="Gotham-Book" w:hAnsi="Gotham-Book"/>
          <w:noProof/>
        </w:rPr>
        <w:drawing>
          <wp:inline distT="0" distB="0" distL="0" distR="0" wp14:anchorId="00FBD60A" wp14:editId="584EFD9F">
            <wp:extent cx="3429000" cy="1301750"/>
            <wp:effectExtent l="0" t="0" r="0" b="0"/>
            <wp:docPr id="43" name="Picture 43"/>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5">
                      <a:extLst>
                        <a:ext uri="{28A0092B-C50C-407E-A947-70E740481C1C}">
                          <a14:useLocalDpi xmlns:a14="http://schemas.microsoft.com/office/drawing/2010/main" val="0"/>
                        </a:ext>
                      </a:extLst>
                    </a:blip>
                    <a:stretch>
                      <a:fillRect/>
                    </a:stretch>
                  </pic:blipFill>
                  <pic:spPr>
                    <a:xfrm>
                      <a:off x="0" y="0"/>
                      <a:ext cx="3429000" cy="1301750"/>
                    </a:xfrm>
                    <a:prstGeom prst="rect">
                      <a:avLst/>
                    </a:prstGeom>
                  </pic:spPr>
                </pic:pic>
              </a:graphicData>
            </a:graphic>
          </wp:inline>
        </w:drawing>
      </w:r>
    </w:p>
    <w:p w14:paraId="1AEC6D53" w14:textId="3107C4BB" w:rsidR="00591E86" w:rsidRPr="00972D88" w:rsidRDefault="00591E86" w:rsidP="00591E86">
      <w:pPr>
        <w:ind w:firstLine="0"/>
        <w:rPr>
          <w:rFonts w:ascii="Gotham-Book" w:hAnsi="Gotham-Book"/>
        </w:rPr>
      </w:pPr>
      <w:r w:rsidRPr="00972D88">
        <w:rPr>
          <w:rFonts w:ascii="Gotham-Book" w:hAnsi="Gotham-Book"/>
          <w:b/>
          <w:bCs/>
        </w:rPr>
        <w:t xml:space="preserve">Fig 13: </w:t>
      </w:r>
      <w:r w:rsidRPr="00972D88">
        <w:rPr>
          <w:rFonts w:ascii="Gotham-Book" w:hAnsi="Gotham-Book"/>
          <w:i/>
          <w:iCs/>
        </w:rPr>
        <w:t xml:space="preserve">python </w:t>
      </w:r>
      <w:r w:rsidR="00B437A8" w:rsidRPr="00972D88">
        <w:rPr>
          <w:rFonts w:ascii="Gotham-Book" w:hAnsi="Gotham-Book"/>
          <w:i/>
          <w:iCs/>
        </w:rPr>
        <w:t>web scraping,</w:t>
      </w:r>
      <w:r w:rsidRPr="00972D88">
        <w:rPr>
          <w:rFonts w:ascii="Gotham-Book" w:hAnsi="Gotham-Book"/>
          <w:i/>
          <w:iCs/>
        </w:rPr>
        <w:t xml:space="preserve"> </w:t>
      </w:r>
      <w:r w:rsidRPr="00972D88">
        <w:rPr>
          <w:rFonts w:ascii="Gotham-Book" w:hAnsi="Gotham-Book"/>
        </w:rPr>
        <w:t>(Taylor, “IST 659,” 2020).</w:t>
      </w:r>
    </w:p>
    <w:p w14:paraId="1212FB20" w14:textId="3CA414DF" w:rsidR="00464C41" w:rsidRPr="00972D88" w:rsidRDefault="00464C41" w:rsidP="00591E86">
      <w:pPr>
        <w:ind w:firstLine="0"/>
        <w:rPr>
          <w:rFonts w:ascii="Gotham-Book" w:hAnsi="Gotham-Book"/>
        </w:rPr>
      </w:pPr>
      <w:r w:rsidRPr="00972D88">
        <w:rPr>
          <w:rFonts w:ascii="Gotham-Book" w:hAnsi="Gotham-Book"/>
        </w:rPr>
        <w:lastRenderedPageBreak/>
        <w:t>The geojson data was pulled into the local system by way of python and stored into an instance of MongoDB, or to be more precise pymon</w:t>
      </w:r>
      <w:r w:rsidR="00BB4BBB" w:rsidRPr="00972D88">
        <w:rPr>
          <w:rFonts w:ascii="Gotham-Book" w:hAnsi="Gotham-Book"/>
        </w:rPr>
        <w:t xml:space="preserve">go, as demonstrated below: </w:t>
      </w:r>
    </w:p>
    <w:p w14:paraId="7DC1918A" w14:textId="5CE92A23" w:rsidR="005B726B" w:rsidRPr="00972D88" w:rsidRDefault="005B726B" w:rsidP="00591E86">
      <w:pPr>
        <w:ind w:firstLine="0"/>
        <w:rPr>
          <w:rFonts w:ascii="Gotham-Book" w:hAnsi="Gotham-Book"/>
        </w:rPr>
      </w:pPr>
      <w:r w:rsidRPr="00972D88">
        <w:rPr>
          <w:rFonts w:ascii="Gotham-Book" w:hAnsi="Gotham-Book"/>
          <w:noProof/>
        </w:rPr>
        <w:drawing>
          <wp:inline distT="0" distB="0" distL="0" distR="0" wp14:anchorId="511A755A" wp14:editId="7F14D163">
            <wp:extent cx="4541520" cy="1251585"/>
            <wp:effectExtent l="0" t="0" r="0" b="5715"/>
            <wp:docPr id="26" name="Picture 26"/>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26">
                      <a:extLst>
                        <a:ext uri="{28A0092B-C50C-407E-A947-70E740481C1C}">
                          <a14:useLocalDpi xmlns:a14="http://schemas.microsoft.com/office/drawing/2010/main" val="0"/>
                        </a:ext>
                      </a:extLst>
                    </a:blip>
                    <a:stretch>
                      <a:fillRect/>
                    </a:stretch>
                  </pic:blipFill>
                  <pic:spPr>
                    <a:xfrm>
                      <a:off x="0" y="0"/>
                      <a:ext cx="4541520" cy="1251585"/>
                    </a:xfrm>
                    <a:prstGeom prst="rect">
                      <a:avLst/>
                    </a:prstGeom>
                  </pic:spPr>
                </pic:pic>
              </a:graphicData>
            </a:graphic>
          </wp:inline>
        </w:drawing>
      </w:r>
    </w:p>
    <w:p w14:paraId="78025AED" w14:textId="2D0C7A23" w:rsidR="00BE18A3" w:rsidRPr="00972D88" w:rsidRDefault="00BE18A3" w:rsidP="00591E86">
      <w:pPr>
        <w:ind w:firstLine="0"/>
        <w:rPr>
          <w:rFonts w:ascii="Gotham-Book" w:hAnsi="Gotham-Book"/>
        </w:rPr>
      </w:pPr>
      <w:r w:rsidRPr="00972D88">
        <w:rPr>
          <w:rFonts w:ascii="Gotham-Book" w:hAnsi="Gotham-Book"/>
          <w:noProof/>
        </w:rPr>
        <w:drawing>
          <wp:inline distT="0" distB="0" distL="0" distR="0" wp14:anchorId="30C81094" wp14:editId="4ED4825E">
            <wp:extent cx="4580238" cy="1167765"/>
            <wp:effectExtent l="0" t="0" r="0" b="0"/>
            <wp:docPr id="45" name="Picture 45"/>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27">
                      <a:extLst>
                        <a:ext uri="{28A0092B-C50C-407E-A947-70E740481C1C}">
                          <a14:useLocalDpi xmlns:a14="http://schemas.microsoft.com/office/drawing/2010/main" val="0"/>
                        </a:ext>
                      </a:extLst>
                    </a:blip>
                    <a:stretch>
                      <a:fillRect/>
                    </a:stretch>
                  </pic:blipFill>
                  <pic:spPr>
                    <a:xfrm>
                      <a:off x="0" y="0"/>
                      <a:ext cx="4587933" cy="1169727"/>
                    </a:xfrm>
                    <a:prstGeom prst="rect">
                      <a:avLst/>
                    </a:prstGeom>
                  </pic:spPr>
                </pic:pic>
              </a:graphicData>
            </a:graphic>
          </wp:inline>
        </w:drawing>
      </w:r>
    </w:p>
    <w:p w14:paraId="52B66A7A" w14:textId="7C4A6BBD" w:rsidR="00AF4383" w:rsidRPr="00972D88" w:rsidRDefault="00AF4383" w:rsidP="00591E86">
      <w:pPr>
        <w:ind w:firstLine="0"/>
        <w:rPr>
          <w:rFonts w:ascii="Gotham-Book" w:hAnsi="Gotham-Book"/>
        </w:rPr>
      </w:pPr>
      <w:r w:rsidRPr="00972D88">
        <w:rPr>
          <w:rFonts w:ascii="Gotham-Book" w:hAnsi="Gotham-Book"/>
          <w:noProof/>
        </w:rPr>
        <w:drawing>
          <wp:inline distT="0" distB="0" distL="0" distR="0" wp14:anchorId="768BBC60" wp14:editId="5289F95D">
            <wp:extent cx="4604951" cy="3328035"/>
            <wp:effectExtent l="0" t="0" r="5715" b="5715"/>
            <wp:docPr id="19" name="Picture 19"/>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8">
                      <a:extLst>
                        <a:ext uri="{28A0092B-C50C-407E-A947-70E740481C1C}">
                          <a14:useLocalDpi xmlns:a14="http://schemas.microsoft.com/office/drawing/2010/main" val="0"/>
                        </a:ext>
                      </a:extLst>
                    </a:blip>
                    <a:stretch>
                      <a:fillRect/>
                    </a:stretch>
                  </pic:blipFill>
                  <pic:spPr>
                    <a:xfrm>
                      <a:off x="0" y="0"/>
                      <a:ext cx="4616227" cy="3336185"/>
                    </a:xfrm>
                    <a:prstGeom prst="rect">
                      <a:avLst/>
                    </a:prstGeom>
                  </pic:spPr>
                </pic:pic>
              </a:graphicData>
            </a:graphic>
          </wp:inline>
        </w:drawing>
      </w:r>
    </w:p>
    <w:p w14:paraId="72602E9D" w14:textId="256655B7" w:rsidR="00AF4383" w:rsidRPr="00972D88" w:rsidRDefault="00AF4383" w:rsidP="00AF4383">
      <w:pPr>
        <w:ind w:firstLine="0"/>
        <w:rPr>
          <w:rFonts w:ascii="Gotham-Book" w:hAnsi="Gotham-Book"/>
        </w:rPr>
      </w:pPr>
      <w:r w:rsidRPr="00972D88">
        <w:rPr>
          <w:rFonts w:ascii="Gotham-Book" w:hAnsi="Gotham-Book"/>
          <w:b/>
          <w:bCs/>
        </w:rPr>
        <w:t>Fig 1</w:t>
      </w:r>
      <w:r w:rsidR="007D6428" w:rsidRPr="00972D88">
        <w:rPr>
          <w:rFonts w:ascii="Gotham-Book" w:hAnsi="Gotham-Book"/>
          <w:b/>
          <w:bCs/>
        </w:rPr>
        <w:t>4</w:t>
      </w:r>
      <w:r w:rsidRPr="00972D88">
        <w:rPr>
          <w:rFonts w:ascii="Gotham-Book" w:hAnsi="Gotham-Book"/>
          <w:b/>
          <w:bCs/>
        </w:rPr>
        <w:t xml:space="preserve">: </w:t>
      </w:r>
      <w:r w:rsidRPr="00972D88">
        <w:rPr>
          <w:rFonts w:ascii="Gotham-Book" w:hAnsi="Gotham-Book"/>
          <w:i/>
          <w:iCs/>
        </w:rPr>
        <w:t>py</w:t>
      </w:r>
      <w:r w:rsidR="00F92725" w:rsidRPr="00972D88">
        <w:rPr>
          <w:rFonts w:ascii="Gotham-Book" w:hAnsi="Gotham-Book"/>
          <w:i/>
          <w:iCs/>
        </w:rPr>
        <w:t>mongo database</w:t>
      </w:r>
      <w:r w:rsidRPr="00972D88">
        <w:rPr>
          <w:rFonts w:ascii="Gotham-Book" w:hAnsi="Gotham-Book"/>
          <w:i/>
          <w:iCs/>
        </w:rPr>
        <w:t xml:space="preserve">, </w:t>
      </w:r>
      <w:r w:rsidRPr="00972D88">
        <w:rPr>
          <w:rFonts w:ascii="Gotham-Book" w:hAnsi="Gotham-Book"/>
        </w:rPr>
        <w:t>(Taylor, “IST 659,” 2020).</w:t>
      </w:r>
    </w:p>
    <w:p w14:paraId="3EE56CC6" w14:textId="33894657" w:rsidR="007C051B" w:rsidRPr="00972D88" w:rsidRDefault="00B5180A" w:rsidP="007C051B">
      <w:pPr>
        <w:ind w:firstLine="0"/>
        <w:rPr>
          <w:rFonts w:ascii="Gotham-Book" w:hAnsi="Gotham-Book"/>
        </w:rPr>
      </w:pPr>
      <w:r w:rsidRPr="00972D88">
        <w:rPr>
          <w:rFonts w:ascii="Gotham-Book" w:hAnsi="Gotham-Book"/>
        </w:rPr>
        <w:t>Storing the data in the document database allow for us to quickly poll the data by utilizing a loop to inspect</w:t>
      </w:r>
      <w:r w:rsidR="00A74404" w:rsidRPr="00972D88">
        <w:rPr>
          <w:rFonts w:ascii="Gotham-Book" w:hAnsi="Gotham-Book"/>
        </w:rPr>
        <w:t xml:space="preserve"> the keys within the dictionary entries</w:t>
      </w:r>
      <w:r w:rsidR="00B55419" w:rsidRPr="00972D88">
        <w:rPr>
          <w:rFonts w:ascii="Gotham-Book" w:hAnsi="Gotham-Book"/>
        </w:rPr>
        <w:t xml:space="preserve">. Data </w:t>
      </w:r>
      <w:r w:rsidR="00B55419" w:rsidRPr="00972D88">
        <w:rPr>
          <w:rFonts w:ascii="Gotham-Book" w:hAnsi="Gotham-Book"/>
        </w:rPr>
        <w:lastRenderedPageBreak/>
        <w:t xml:space="preserve">Cleaning of the semi-structured geojson </w:t>
      </w:r>
      <w:r w:rsidR="00FF4980" w:rsidRPr="00972D88">
        <w:rPr>
          <w:rFonts w:ascii="Gotham-Book" w:hAnsi="Gotham-Book"/>
        </w:rPr>
        <w:t>was required,</w:t>
      </w:r>
      <w:r w:rsidR="007C051B" w:rsidRPr="00972D88">
        <w:rPr>
          <w:rFonts w:ascii="Gotham-Book" w:hAnsi="Gotham-Book"/>
        </w:rPr>
        <w:t xml:space="preserve"> </w:t>
      </w:r>
      <w:r w:rsidR="00FF4980" w:rsidRPr="00972D88">
        <w:rPr>
          <w:rFonts w:ascii="Gotham-Book" w:hAnsi="Gotham-Book"/>
        </w:rPr>
        <w:t xml:space="preserve">as </w:t>
      </w:r>
      <w:r w:rsidR="007C051B" w:rsidRPr="00972D88">
        <w:rPr>
          <w:rFonts w:ascii="Gotham-Book" w:hAnsi="Gotham-Book"/>
        </w:rPr>
        <w:t xml:space="preserve">there are quite several missing values. This is no exception regarding the unstructured data pulled via the geojson. </w:t>
      </w:r>
      <w:r w:rsidR="00F204FA" w:rsidRPr="00972D88">
        <w:rPr>
          <w:rFonts w:ascii="Gotham-Book" w:hAnsi="Gotham-Book"/>
        </w:rPr>
        <w:t>To</w:t>
      </w:r>
      <w:r w:rsidR="007C051B" w:rsidRPr="00972D88">
        <w:rPr>
          <w:rFonts w:ascii="Gotham-Book" w:hAnsi="Gotham-Book"/>
        </w:rPr>
        <w:t xml:space="preserve"> attempt to start to make sense of the data, the researcher first established a document collection, </w:t>
      </w:r>
    </w:p>
    <w:p w14:paraId="028ACC1D" w14:textId="77777777" w:rsidR="007C051B" w:rsidRPr="00972D88" w:rsidRDefault="007C051B" w:rsidP="007C051B">
      <w:pPr>
        <w:ind w:firstLine="0"/>
        <w:rPr>
          <w:rFonts w:ascii="Gotham-Book" w:hAnsi="Gotham-Book"/>
        </w:rPr>
      </w:pPr>
    </w:p>
    <w:p w14:paraId="5D188694" w14:textId="1D12C5D3" w:rsidR="005D53ED" w:rsidRPr="00972D88" w:rsidRDefault="007C051B" w:rsidP="007C051B">
      <w:pPr>
        <w:ind w:firstLine="0"/>
        <w:rPr>
          <w:rFonts w:ascii="Gotham-Book" w:hAnsi="Gotham-Book"/>
        </w:rPr>
      </w:pPr>
      <w:r w:rsidRPr="00972D88">
        <w:rPr>
          <w:rFonts w:ascii="Gotham-Book" w:hAnsi="Gotham-Book"/>
        </w:rPr>
        <w:t xml:space="preserve">And then, from this collection the researcher created a ‘list’ named array as demonstrated by the following: </w:t>
      </w:r>
    </w:p>
    <w:p w14:paraId="743BF5DB" w14:textId="68E4CD2A" w:rsidR="00F204FA" w:rsidRPr="00972D88" w:rsidRDefault="00F204FA" w:rsidP="007C051B">
      <w:pPr>
        <w:ind w:firstLine="0"/>
        <w:rPr>
          <w:rFonts w:ascii="Gotham-Book" w:hAnsi="Gotham-Book"/>
        </w:rPr>
      </w:pPr>
      <w:r w:rsidRPr="00972D88">
        <w:rPr>
          <w:rFonts w:ascii="Gotham-Book" w:hAnsi="Gotham-Book"/>
          <w:noProof/>
        </w:rPr>
        <w:drawing>
          <wp:inline distT="0" distB="0" distL="0" distR="0" wp14:anchorId="2C9FAD16" wp14:editId="04BFDCE5">
            <wp:extent cx="4692650" cy="381000"/>
            <wp:effectExtent l="0" t="0" r="0" b="0"/>
            <wp:docPr id="47" name="Picture 47"/>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9">
                      <a:extLst>
                        <a:ext uri="{28A0092B-C50C-407E-A947-70E740481C1C}">
                          <a14:useLocalDpi xmlns:a14="http://schemas.microsoft.com/office/drawing/2010/main" val="0"/>
                        </a:ext>
                      </a:extLst>
                    </a:blip>
                    <a:stretch>
                      <a:fillRect/>
                    </a:stretch>
                  </pic:blipFill>
                  <pic:spPr>
                    <a:xfrm>
                      <a:off x="0" y="0"/>
                      <a:ext cx="4692650" cy="381000"/>
                    </a:xfrm>
                    <a:prstGeom prst="rect">
                      <a:avLst/>
                    </a:prstGeom>
                  </pic:spPr>
                </pic:pic>
              </a:graphicData>
            </a:graphic>
          </wp:inline>
        </w:drawing>
      </w:r>
    </w:p>
    <w:p w14:paraId="312C031D" w14:textId="38FE5617" w:rsidR="005D53ED" w:rsidRPr="00972D88" w:rsidRDefault="005D53ED" w:rsidP="007C051B">
      <w:pPr>
        <w:ind w:firstLine="0"/>
        <w:rPr>
          <w:rFonts w:ascii="Gotham-Book" w:hAnsi="Gotham-Book"/>
        </w:rPr>
      </w:pPr>
      <w:r w:rsidRPr="00972D88">
        <w:rPr>
          <w:rFonts w:ascii="Gotham-Book" w:hAnsi="Gotham-Book"/>
          <w:noProof/>
        </w:rPr>
        <w:drawing>
          <wp:inline distT="0" distB="0" distL="0" distR="0" wp14:anchorId="128F729E" wp14:editId="06FADB3A">
            <wp:extent cx="4629665" cy="2703195"/>
            <wp:effectExtent l="0" t="0" r="0" b="1905"/>
            <wp:docPr id="25" name="Picture 25"/>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0">
                      <a:extLst>
                        <a:ext uri="{28A0092B-C50C-407E-A947-70E740481C1C}">
                          <a14:useLocalDpi xmlns:a14="http://schemas.microsoft.com/office/drawing/2010/main" val="0"/>
                        </a:ext>
                      </a:extLst>
                    </a:blip>
                    <a:stretch>
                      <a:fillRect/>
                    </a:stretch>
                  </pic:blipFill>
                  <pic:spPr>
                    <a:xfrm>
                      <a:off x="0" y="0"/>
                      <a:ext cx="4633984" cy="2705717"/>
                    </a:xfrm>
                    <a:prstGeom prst="rect">
                      <a:avLst/>
                    </a:prstGeom>
                  </pic:spPr>
                </pic:pic>
              </a:graphicData>
            </a:graphic>
          </wp:inline>
        </w:drawing>
      </w:r>
    </w:p>
    <w:p w14:paraId="103976B7" w14:textId="5304E0CC" w:rsidR="005D53ED" w:rsidRPr="00972D88" w:rsidRDefault="005D53ED" w:rsidP="007C051B">
      <w:pPr>
        <w:ind w:firstLine="0"/>
        <w:rPr>
          <w:rFonts w:ascii="Gotham-Book" w:hAnsi="Gotham-Book"/>
        </w:rPr>
      </w:pPr>
      <w:r w:rsidRPr="00972D88">
        <w:rPr>
          <w:rFonts w:ascii="Gotham-Book" w:hAnsi="Gotham-Book"/>
          <w:b/>
          <w:bCs/>
        </w:rPr>
        <w:t xml:space="preserve">Fig 14: </w:t>
      </w:r>
      <w:r w:rsidR="00F204FA" w:rsidRPr="00972D88">
        <w:rPr>
          <w:rFonts w:ascii="Gotham-Book" w:hAnsi="Gotham-Book"/>
          <w:i/>
          <w:iCs/>
        </w:rPr>
        <w:t>semi-structured</w:t>
      </w:r>
      <w:r w:rsidRPr="00972D88">
        <w:rPr>
          <w:rFonts w:ascii="Gotham-Book" w:hAnsi="Gotham-Book"/>
          <w:i/>
          <w:iCs/>
        </w:rPr>
        <w:t xml:space="preserve"> database, </w:t>
      </w:r>
      <w:r w:rsidRPr="00972D88">
        <w:rPr>
          <w:rFonts w:ascii="Gotham-Book" w:hAnsi="Gotham-Book"/>
        </w:rPr>
        <w:t>(Taylor, “IST 659,” 2020).</w:t>
      </w:r>
    </w:p>
    <w:p w14:paraId="1AFDA8CE" w14:textId="2D35D9BF" w:rsidR="001E1B3F" w:rsidRPr="00972D88" w:rsidRDefault="001E1B3F" w:rsidP="001E1B3F">
      <w:pPr>
        <w:ind w:firstLine="0"/>
        <w:rPr>
          <w:rFonts w:ascii="Gotham-Book" w:hAnsi="Gotham-Book"/>
        </w:rPr>
      </w:pPr>
      <w:r w:rsidRPr="00972D88">
        <w:rPr>
          <w:rFonts w:ascii="Gotham-Book" w:hAnsi="Gotham-Book"/>
        </w:rPr>
        <w:t xml:space="preserve">To answer research questions, comparison questions about the data, the data transformation and feature extraction process </w:t>
      </w:r>
      <w:r w:rsidR="003F6F67" w:rsidRPr="00972D88">
        <w:rPr>
          <w:rFonts w:ascii="Gotham-Book" w:hAnsi="Gotham-Book"/>
        </w:rPr>
        <w:t>enhanced the</w:t>
      </w:r>
      <w:r w:rsidRPr="00972D88">
        <w:rPr>
          <w:rFonts w:ascii="Gotham-Book" w:hAnsi="Gotham-Book"/>
        </w:rPr>
        <w:t xml:space="preserve"> data in such as fashion as to increase its likelihood for classification algorithms. This established meaningful prediction that the data may provide. The dataset as presented here is rather sorted for the specifics of the beginning of this research project. </w:t>
      </w:r>
    </w:p>
    <w:p w14:paraId="7D30D396" w14:textId="58834E76" w:rsidR="001D3646" w:rsidRPr="00972D88" w:rsidRDefault="001E1B3F" w:rsidP="001E1B3F">
      <w:pPr>
        <w:ind w:firstLine="0"/>
        <w:rPr>
          <w:rFonts w:ascii="Gotham-Book" w:hAnsi="Gotham-Book"/>
        </w:rPr>
      </w:pPr>
      <w:r w:rsidRPr="00972D88">
        <w:rPr>
          <w:rFonts w:ascii="Gotham-Book" w:hAnsi="Gotham-Book"/>
        </w:rPr>
        <w:lastRenderedPageBreak/>
        <w:t>Exploratory research questions presented against the data:</w:t>
      </w:r>
    </w:p>
    <w:p w14:paraId="37158B81" w14:textId="680B4348" w:rsidR="00675617" w:rsidRPr="00972D88" w:rsidRDefault="00675617" w:rsidP="00675617">
      <w:pPr>
        <w:ind w:firstLine="0"/>
        <w:rPr>
          <w:rFonts w:ascii="Gotham-Book" w:hAnsi="Gotham-Book"/>
          <w:i/>
          <w:iCs/>
        </w:rPr>
      </w:pPr>
      <w:r w:rsidRPr="00972D88">
        <w:rPr>
          <w:rFonts w:ascii="Gotham-Book" w:hAnsi="Gotham-Book"/>
          <w:i/>
          <w:iCs/>
        </w:rPr>
        <w:t xml:space="preserve">What is the frequency distribution of the language’s, determinate upon their macroarea? </w:t>
      </w:r>
    </w:p>
    <w:p w14:paraId="0B6FBFCE" w14:textId="6DD8AA9E" w:rsidR="00675617" w:rsidRPr="00972D88" w:rsidRDefault="00675617" w:rsidP="00675617">
      <w:pPr>
        <w:ind w:firstLine="0"/>
        <w:rPr>
          <w:rFonts w:ascii="Gotham-Book" w:hAnsi="Gotham-Book"/>
        </w:rPr>
      </w:pPr>
      <w:r w:rsidRPr="00972D88">
        <w:rPr>
          <w:rFonts w:ascii="Gotham-Book" w:hAnsi="Gotham-Book"/>
        </w:rPr>
        <w:t>The following frequency histogram display and code answer this first question:</w:t>
      </w:r>
    </w:p>
    <w:p w14:paraId="1AD56A41" w14:textId="4A7424DE" w:rsidR="00E845F4" w:rsidRPr="00972D88" w:rsidRDefault="00060333" w:rsidP="007C051B">
      <w:pPr>
        <w:ind w:firstLine="0"/>
        <w:rPr>
          <w:rFonts w:ascii="Gotham-Book" w:hAnsi="Gotham-Book"/>
        </w:rPr>
      </w:pPr>
      <w:r w:rsidRPr="00972D88">
        <w:rPr>
          <w:rFonts w:ascii="Gotham-Book" w:hAnsi="Gotham-Book"/>
          <w:noProof/>
        </w:rPr>
        <w:drawing>
          <wp:anchor distT="0" distB="0" distL="114300" distR="114300" simplePos="0" relativeHeight="251661312" behindDoc="0" locked="0" layoutInCell="1" allowOverlap="1" wp14:anchorId="3F15F61E" wp14:editId="390A5012">
            <wp:simplePos x="0" y="0"/>
            <wp:positionH relativeFrom="column">
              <wp:posOffset>-815975</wp:posOffset>
            </wp:positionH>
            <wp:positionV relativeFrom="paragraph">
              <wp:posOffset>34290</wp:posOffset>
            </wp:positionV>
            <wp:extent cx="4135120" cy="1391920"/>
            <wp:effectExtent l="0" t="0" r="0" b="0"/>
            <wp:wrapThrough wrapText="bothSides">
              <wp:wrapPolygon edited="0">
                <wp:start x="0" y="0"/>
                <wp:lineTo x="0" y="21285"/>
                <wp:lineTo x="21494" y="21285"/>
                <wp:lineTo x="21494" y="0"/>
                <wp:lineTo x="0" y="0"/>
              </wp:wrapPolygon>
            </wp:wrapThrough>
            <wp:docPr id="11" name="Picture 1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31">
                      <a:extLst>
                        <a:ext uri="{28A0092B-C50C-407E-A947-70E740481C1C}">
                          <a14:useLocalDpi xmlns:a14="http://schemas.microsoft.com/office/drawing/2010/main" val="0"/>
                        </a:ext>
                      </a:extLst>
                    </a:blip>
                    <a:stretch>
                      <a:fillRect/>
                    </a:stretch>
                  </pic:blipFill>
                  <pic:spPr>
                    <a:xfrm>
                      <a:off x="0" y="0"/>
                      <a:ext cx="4135120" cy="1391920"/>
                    </a:xfrm>
                    <a:prstGeom prst="rect">
                      <a:avLst/>
                    </a:prstGeom>
                  </pic:spPr>
                </pic:pic>
              </a:graphicData>
            </a:graphic>
            <wp14:sizeRelH relativeFrom="margin">
              <wp14:pctWidth>0</wp14:pctWidth>
            </wp14:sizeRelH>
            <wp14:sizeRelV relativeFrom="margin">
              <wp14:pctHeight>0</wp14:pctHeight>
            </wp14:sizeRelV>
          </wp:anchor>
        </w:drawing>
      </w:r>
      <w:r w:rsidR="004F15C6" w:rsidRPr="00972D88">
        <w:rPr>
          <w:rFonts w:ascii="Gotham-Book" w:hAnsi="Gotham-Book"/>
          <w:noProof/>
        </w:rPr>
        <w:drawing>
          <wp:anchor distT="0" distB="0" distL="114300" distR="114300" simplePos="0" relativeHeight="251658240" behindDoc="0" locked="0" layoutInCell="1" allowOverlap="1" wp14:anchorId="2DC324E2" wp14:editId="3CB07513">
            <wp:simplePos x="0" y="0"/>
            <wp:positionH relativeFrom="page">
              <wp:posOffset>107092</wp:posOffset>
            </wp:positionH>
            <wp:positionV relativeFrom="paragraph">
              <wp:posOffset>1796690</wp:posOffset>
            </wp:positionV>
            <wp:extent cx="4069492" cy="3501081"/>
            <wp:effectExtent l="0" t="0" r="7620" b="4445"/>
            <wp:wrapThrough wrapText="bothSides">
              <wp:wrapPolygon edited="0">
                <wp:start x="0" y="0"/>
                <wp:lineTo x="0" y="21510"/>
                <wp:lineTo x="21539" y="21510"/>
                <wp:lineTo x="21539" y="0"/>
                <wp:lineTo x="0" y="0"/>
              </wp:wrapPolygon>
            </wp:wrapThrough>
            <wp:docPr id="13" name="Picture 13"/>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32">
                      <a:extLst>
                        <a:ext uri="{28A0092B-C50C-407E-A947-70E740481C1C}">
                          <a14:useLocalDpi xmlns:a14="http://schemas.microsoft.com/office/drawing/2010/main" val="0"/>
                        </a:ext>
                      </a:extLst>
                    </a:blip>
                    <a:stretch>
                      <a:fillRect/>
                    </a:stretch>
                  </pic:blipFill>
                  <pic:spPr>
                    <a:xfrm>
                      <a:off x="0" y="0"/>
                      <a:ext cx="4069492" cy="3501081"/>
                    </a:xfrm>
                    <a:prstGeom prst="rect">
                      <a:avLst/>
                    </a:prstGeom>
                  </pic:spPr>
                </pic:pic>
              </a:graphicData>
            </a:graphic>
          </wp:anchor>
        </w:drawing>
      </w:r>
    </w:p>
    <w:p w14:paraId="76C0BE71" w14:textId="02CB9D38" w:rsidR="004F15C6" w:rsidRPr="00972D88" w:rsidRDefault="00A32F50" w:rsidP="007C051B">
      <w:pPr>
        <w:ind w:firstLine="0"/>
        <w:rPr>
          <w:rFonts w:ascii="Gotham-Book" w:hAnsi="Gotham-Book"/>
        </w:rPr>
      </w:pPr>
      <w:r w:rsidRPr="00972D88">
        <w:rPr>
          <w:rFonts w:ascii="Gotham-Book" w:hAnsi="Gotham-Book"/>
          <w:noProof/>
        </w:rPr>
        <w:drawing>
          <wp:anchor distT="0" distB="0" distL="114300" distR="114300" simplePos="0" relativeHeight="251660288" behindDoc="1" locked="0" layoutInCell="1" allowOverlap="1" wp14:anchorId="2536270B" wp14:editId="0F49DE09">
            <wp:simplePos x="0" y="0"/>
            <wp:positionH relativeFrom="column">
              <wp:posOffset>3921074</wp:posOffset>
            </wp:positionH>
            <wp:positionV relativeFrom="paragraph">
              <wp:posOffset>107418</wp:posOffset>
            </wp:positionV>
            <wp:extent cx="1581150" cy="1408430"/>
            <wp:effectExtent l="0" t="0" r="0" b="1270"/>
            <wp:wrapTight wrapText="bothSides">
              <wp:wrapPolygon edited="0">
                <wp:start x="0" y="0"/>
                <wp:lineTo x="0" y="21327"/>
                <wp:lineTo x="21340" y="21327"/>
                <wp:lineTo x="21340" y="0"/>
                <wp:lineTo x="0" y="0"/>
              </wp:wrapPolygon>
            </wp:wrapTight>
            <wp:docPr id="3" name="Picture 3"/>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33">
                      <a:extLst>
                        <a:ext uri="{28A0092B-C50C-407E-A947-70E740481C1C}">
                          <a14:useLocalDpi xmlns:a14="http://schemas.microsoft.com/office/drawing/2010/main" val="0"/>
                        </a:ext>
                      </a:extLst>
                    </a:blip>
                    <a:stretch>
                      <a:fillRect/>
                    </a:stretch>
                  </pic:blipFill>
                  <pic:spPr>
                    <a:xfrm>
                      <a:off x="0" y="0"/>
                      <a:ext cx="1581150" cy="1408430"/>
                    </a:xfrm>
                    <a:prstGeom prst="rect">
                      <a:avLst/>
                    </a:prstGeom>
                  </pic:spPr>
                </pic:pic>
              </a:graphicData>
            </a:graphic>
            <wp14:sizeRelH relativeFrom="margin">
              <wp14:pctWidth>0</wp14:pctWidth>
            </wp14:sizeRelH>
            <wp14:sizeRelV relativeFrom="margin">
              <wp14:pctHeight>0</wp14:pctHeight>
            </wp14:sizeRelV>
          </wp:anchor>
        </w:drawing>
      </w:r>
    </w:p>
    <w:p w14:paraId="67742736" w14:textId="41C6DB39" w:rsidR="00FC3C80" w:rsidRPr="00972D88" w:rsidRDefault="00B5180A" w:rsidP="007C051B">
      <w:pPr>
        <w:ind w:firstLine="0"/>
        <w:rPr>
          <w:rFonts w:ascii="Gotham-Book" w:hAnsi="Gotham-Book"/>
        </w:rPr>
      </w:pPr>
      <w:r w:rsidRPr="00972D88">
        <w:rPr>
          <w:rFonts w:ascii="Gotham-Book" w:hAnsi="Gotham-Book"/>
        </w:rPr>
        <w:t xml:space="preserve"> </w:t>
      </w:r>
    </w:p>
    <w:p w14:paraId="4E142F17" w14:textId="56FCBEDE" w:rsidR="00AF4383" w:rsidRPr="00972D88" w:rsidRDefault="00AF4383" w:rsidP="00591E86">
      <w:pPr>
        <w:ind w:firstLine="0"/>
        <w:rPr>
          <w:rFonts w:ascii="Gotham-Book" w:hAnsi="Gotham-Book"/>
        </w:rPr>
      </w:pPr>
    </w:p>
    <w:p w14:paraId="43A8451A" w14:textId="4D1D6B92" w:rsidR="00591E86" w:rsidRPr="00972D88" w:rsidRDefault="00591E86" w:rsidP="008463DC">
      <w:pPr>
        <w:ind w:firstLine="0"/>
        <w:rPr>
          <w:rFonts w:ascii="Gotham-Book" w:hAnsi="Gotham-Book"/>
        </w:rPr>
      </w:pPr>
    </w:p>
    <w:p w14:paraId="46949958" w14:textId="77777777" w:rsidR="007D6428" w:rsidRPr="00972D88" w:rsidRDefault="007D6428" w:rsidP="00786B88">
      <w:pPr>
        <w:ind w:firstLine="0"/>
        <w:rPr>
          <w:rFonts w:ascii="Gotham-Book" w:hAnsi="Gotham-Book"/>
        </w:rPr>
      </w:pPr>
    </w:p>
    <w:p w14:paraId="2C89977F" w14:textId="61F31C61" w:rsidR="008463DC" w:rsidRPr="00972D88" w:rsidRDefault="0021304C" w:rsidP="00786B88">
      <w:pPr>
        <w:ind w:firstLine="0"/>
        <w:rPr>
          <w:rFonts w:ascii="Gotham-Book" w:hAnsi="Gotham-Book"/>
        </w:rPr>
      </w:pPr>
      <w:r w:rsidRPr="00972D88">
        <w:rPr>
          <w:rFonts w:ascii="Gotham-Book" w:hAnsi="Gotham-Book"/>
          <w:noProof/>
        </w:rPr>
        <w:drawing>
          <wp:anchor distT="0" distB="0" distL="114300" distR="114300" simplePos="0" relativeHeight="251659264" behindDoc="0" locked="0" layoutInCell="1" allowOverlap="1" wp14:anchorId="75C2B177" wp14:editId="6AF747AB">
            <wp:simplePos x="0" y="0"/>
            <wp:positionH relativeFrom="column">
              <wp:posOffset>3130378</wp:posOffset>
            </wp:positionH>
            <wp:positionV relativeFrom="paragraph">
              <wp:posOffset>260299</wp:posOffset>
            </wp:positionV>
            <wp:extent cx="3335758" cy="3022891"/>
            <wp:effectExtent l="0" t="0" r="0" b="6350"/>
            <wp:wrapThrough wrapText="bothSides">
              <wp:wrapPolygon edited="0">
                <wp:start x="0" y="0"/>
                <wp:lineTo x="0" y="21509"/>
                <wp:lineTo x="21464" y="21509"/>
                <wp:lineTo x="21464" y="0"/>
                <wp:lineTo x="0" y="0"/>
              </wp:wrapPolygon>
            </wp:wrapThrough>
            <wp:docPr id="48" name="Picture 48"/>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339868" cy="3026615"/>
                    </a:xfrm>
                    <a:prstGeom prst="rect">
                      <a:avLst/>
                    </a:prstGeom>
                  </pic:spPr>
                </pic:pic>
              </a:graphicData>
            </a:graphic>
            <wp14:sizeRelH relativeFrom="margin">
              <wp14:pctWidth>0</wp14:pctWidth>
            </wp14:sizeRelH>
            <wp14:sizeRelV relativeFrom="margin">
              <wp14:pctHeight>0</wp14:pctHeight>
            </wp14:sizeRelV>
          </wp:anchor>
        </w:drawing>
      </w:r>
    </w:p>
    <w:p w14:paraId="6048E8B3" w14:textId="1D566C53" w:rsidR="007D6428" w:rsidRPr="00972D88" w:rsidRDefault="007D6428" w:rsidP="007D6428">
      <w:pPr>
        <w:ind w:firstLine="0"/>
        <w:rPr>
          <w:rFonts w:ascii="Gotham-Book" w:hAnsi="Gotham-Book"/>
        </w:rPr>
      </w:pPr>
      <w:r w:rsidRPr="00972D88">
        <w:rPr>
          <w:rFonts w:ascii="Gotham-Book" w:hAnsi="Gotham-Book"/>
          <w:b/>
          <w:bCs/>
        </w:rPr>
        <w:t xml:space="preserve">Fig 15: </w:t>
      </w:r>
      <w:r w:rsidRPr="00972D88">
        <w:rPr>
          <w:rFonts w:ascii="Gotham-Book" w:hAnsi="Gotham-Book"/>
          <w:i/>
          <w:iCs/>
        </w:rPr>
        <w:t xml:space="preserve">frequency distribution of the language’s, </w:t>
      </w:r>
      <w:r w:rsidRPr="00972D88">
        <w:rPr>
          <w:rFonts w:ascii="Gotham-Book" w:hAnsi="Gotham-Book"/>
        </w:rPr>
        <w:t>(Taylor, “IST 652,” 2020).</w:t>
      </w:r>
    </w:p>
    <w:p w14:paraId="7FCE41AF" w14:textId="0FDEC22D" w:rsidR="006860C2" w:rsidRPr="00972D88" w:rsidRDefault="006860C2" w:rsidP="00981371">
      <w:pPr>
        <w:ind w:firstLine="0"/>
        <w:rPr>
          <w:rFonts w:ascii="Gotham-Book" w:hAnsi="Gotham-Book"/>
        </w:rPr>
      </w:pPr>
    </w:p>
    <w:p w14:paraId="259A3485" w14:textId="6CDC9ED0" w:rsidR="00A876F6" w:rsidRPr="00972D88" w:rsidRDefault="00A876F6" w:rsidP="00A876F6">
      <w:pPr>
        <w:ind w:firstLine="0"/>
        <w:rPr>
          <w:rFonts w:ascii="Gotham-Book" w:hAnsi="Gotham-Book"/>
          <w:i/>
          <w:iCs/>
        </w:rPr>
      </w:pPr>
      <w:r w:rsidRPr="00972D88">
        <w:rPr>
          <w:rFonts w:ascii="Gotham-Book" w:hAnsi="Gotham-Book"/>
          <w:i/>
          <w:iCs/>
        </w:rPr>
        <w:lastRenderedPageBreak/>
        <w:t xml:space="preserve">What are the major language families counts of each respective individual language’s family? </w:t>
      </w:r>
    </w:p>
    <w:p w14:paraId="6FCBF15E" w14:textId="67C12932" w:rsidR="006860C2" w:rsidRPr="00972D88" w:rsidRDefault="00A876F6" w:rsidP="00A876F6">
      <w:pPr>
        <w:ind w:firstLine="0"/>
        <w:rPr>
          <w:rFonts w:ascii="Gotham-Book" w:hAnsi="Gotham-Book"/>
        </w:rPr>
      </w:pPr>
      <w:r w:rsidRPr="00972D88">
        <w:rPr>
          <w:rFonts w:ascii="Gotham-Book" w:hAnsi="Gotham-Book"/>
        </w:rPr>
        <w:t xml:space="preserve">The following Figures, provide the top twenty distributions of the Major Family Groupings, grouped by ‘family’ utilizing a groupby function, based upon the index of name= ‘count’, as demonstrated below: </w:t>
      </w:r>
      <w:r w:rsidR="006860C2" w:rsidRPr="00972D88">
        <w:rPr>
          <w:rFonts w:ascii="Gotham-Book" w:hAnsi="Gotham-Book"/>
        </w:rPr>
        <w:t xml:space="preserve"> </w:t>
      </w:r>
    </w:p>
    <w:p w14:paraId="5E1A06E6" w14:textId="64C191B0" w:rsidR="009D6FB7" w:rsidRPr="00972D88" w:rsidRDefault="009D6FB7" w:rsidP="00A876F6">
      <w:pPr>
        <w:ind w:firstLine="0"/>
        <w:rPr>
          <w:rFonts w:ascii="Gotham-Book" w:hAnsi="Gotham-Book"/>
        </w:rPr>
      </w:pPr>
      <w:r w:rsidRPr="00972D88">
        <w:rPr>
          <w:rFonts w:ascii="Gotham-Book" w:hAnsi="Gotham-Book"/>
          <w:noProof/>
        </w:rPr>
        <w:drawing>
          <wp:anchor distT="0" distB="0" distL="114300" distR="114300" simplePos="0" relativeHeight="251662336" behindDoc="0" locked="0" layoutInCell="1" allowOverlap="1" wp14:anchorId="70FEFD1A" wp14:editId="3AD6E268">
            <wp:simplePos x="0" y="0"/>
            <wp:positionH relativeFrom="column">
              <wp:posOffset>0</wp:posOffset>
            </wp:positionH>
            <wp:positionV relativeFrom="paragraph">
              <wp:posOffset>-858</wp:posOffset>
            </wp:positionV>
            <wp:extent cx="4654550" cy="840105"/>
            <wp:effectExtent l="0" t="0" r="0" b="0"/>
            <wp:wrapThrough wrapText="bothSides">
              <wp:wrapPolygon edited="0">
                <wp:start x="0" y="0"/>
                <wp:lineTo x="0" y="21061"/>
                <wp:lineTo x="21482" y="21061"/>
                <wp:lineTo x="21482" y="0"/>
                <wp:lineTo x="0" y="0"/>
              </wp:wrapPolygon>
            </wp:wrapThrough>
            <wp:docPr id="15" name="Picture 15"/>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35">
                      <a:extLst>
                        <a:ext uri="{28A0092B-C50C-407E-A947-70E740481C1C}">
                          <a14:useLocalDpi xmlns:a14="http://schemas.microsoft.com/office/drawing/2010/main" val="0"/>
                        </a:ext>
                      </a:extLst>
                    </a:blip>
                    <a:stretch>
                      <a:fillRect/>
                    </a:stretch>
                  </pic:blipFill>
                  <pic:spPr>
                    <a:xfrm>
                      <a:off x="0" y="0"/>
                      <a:ext cx="4654550" cy="840105"/>
                    </a:xfrm>
                    <a:prstGeom prst="rect">
                      <a:avLst/>
                    </a:prstGeom>
                  </pic:spPr>
                </pic:pic>
              </a:graphicData>
            </a:graphic>
          </wp:anchor>
        </w:drawing>
      </w:r>
    </w:p>
    <w:p w14:paraId="42613DCB" w14:textId="21216D6E" w:rsidR="009D353E" w:rsidRPr="00972D88" w:rsidRDefault="009D353E" w:rsidP="009D353E">
      <w:pPr>
        <w:rPr>
          <w:rFonts w:ascii="Gotham-Book" w:hAnsi="Gotham-Book"/>
        </w:rPr>
      </w:pPr>
    </w:p>
    <w:p w14:paraId="53A8E913" w14:textId="24F6FC45" w:rsidR="009D353E" w:rsidRPr="00972D88" w:rsidRDefault="00737143" w:rsidP="009D353E">
      <w:pPr>
        <w:rPr>
          <w:rFonts w:ascii="Gotham-Book" w:hAnsi="Gotham-Book"/>
        </w:rPr>
      </w:pPr>
      <w:r w:rsidRPr="00972D88">
        <w:rPr>
          <w:rFonts w:ascii="Gotham-Book" w:hAnsi="Gotham-Book"/>
          <w:noProof/>
        </w:rPr>
        <w:drawing>
          <wp:anchor distT="0" distB="0" distL="114300" distR="114300" simplePos="0" relativeHeight="251663360" behindDoc="0" locked="0" layoutInCell="1" allowOverlap="1" wp14:anchorId="2ECC6B7B" wp14:editId="2E82517A">
            <wp:simplePos x="0" y="0"/>
            <wp:positionH relativeFrom="column">
              <wp:posOffset>189230</wp:posOffset>
            </wp:positionH>
            <wp:positionV relativeFrom="paragraph">
              <wp:posOffset>172085</wp:posOffset>
            </wp:positionV>
            <wp:extent cx="1696720" cy="2932430"/>
            <wp:effectExtent l="0" t="0" r="0" b="1270"/>
            <wp:wrapThrough wrapText="bothSides">
              <wp:wrapPolygon edited="0">
                <wp:start x="0" y="0"/>
                <wp:lineTo x="0" y="21469"/>
                <wp:lineTo x="21341" y="21469"/>
                <wp:lineTo x="21341" y="0"/>
                <wp:lineTo x="0" y="0"/>
              </wp:wrapPolygon>
            </wp:wrapThrough>
            <wp:docPr id="49" name="Picture 49"/>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36">
                      <a:extLst>
                        <a:ext uri="{28A0092B-C50C-407E-A947-70E740481C1C}">
                          <a14:useLocalDpi xmlns:a14="http://schemas.microsoft.com/office/drawing/2010/main" val="0"/>
                        </a:ext>
                      </a:extLst>
                    </a:blip>
                    <a:stretch>
                      <a:fillRect/>
                    </a:stretch>
                  </pic:blipFill>
                  <pic:spPr>
                    <a:xfrm>
                      <a:off x="0" y="0"/>
                      <a:ext cx="1696720" cy="2932430"/>
                    </a:xfrm>
                    <a:prstGeom prst="rect">
                      <a:avLst/>
                    </a:prstGeom>
                  </pic:spPr>
                </pic:pic>
              </a:graphicData>
            </a:graphic>
            <wp14:sizeRelH relativeFrom="margin">
              <wp14:pctWidth>0</wp14:pctWidth>
            </wp14:sizeRelH>
            <wp14:sizeRelV relativeFrom="margin">
              <wp14:pctHeight>0</wp14:pctHeight>
            </wp14:sizeRelV>
          </wp:anchor>
        </w:drawing>
      </w:r>
    </w:p>
    <w:p w14:paraId="399B3FB4" w14:textId="7F025644" w:rsidR="00E572D7" w:rsidRPr="00972D88" w:rsidRDefault="00A90D5A" w:rsidP="00E572D7">
      <w:pPr>
        <w:ind w:firstLine="0"/>
        <w:rPr>
          <w:rFonts w:ascii="Gotham-Book" w:hAnsi="Gotham-Book"/>
        </w:rPr>
      </w:pPr>
      <w:r w:rsidRPr="00972D88">
        <w:rPr>
          <w:rFonts w:ascii="Gotham-Book" w:hAnsi="Gotham-Book"/>
          <w:noProof/>
        </w:rPr>
        <w:drawing>
          <wp:anchor distT="0" distB="0" distL="114300" distR="114300" simplePos="0" relativeHeight="251664384" behindDoc="0" locked="0" layoutInCell="1" allowOverlap="1" wp14:anchorId="65A805F5" wp14:editId="70FBA740">
            <wp:simplePos x="0" y="0"/>
            <wp:positionH relativeFrom="column">
              <wp:posOffset>1592939</wp:posOffset>
            </wp:positionH>
            <wp:positionV relativeFrom="paragraph">
              <wp:posOffset>1290927</wp:posOffset>
            </wp:positionV>
            <wp:extent cx="4781550" cy="3336290"/>
            <wp:effectExtent l="0" t="0" r="0" b="0"/>
            <wp:wrapThrough wrapText="bothSides">
              <wp:wrapPolygon edited="0">
                <wp:start x="0" y="0"/>
                <wp:lineTo x="0" y="21460"/>
                <wp:lineTo x="21514" y="21460"/>
                <wp:lineTo x="21514" y="0"/>
                <wp:lineTo x="0" y="0"/>
              </wp:wrapPolygon>
            </wp:wrapThrough>
            <wp:docPr id="18" name="Picture 18"/>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37"/>
                    <a:stretch>
                      <a:fillRect/>
                    </a:stretch>
                  </pic:blipFill>
                  <pic:spPr>
                    <a:xfrm>
                      <a:off x="0" y="0"/>
                      <a:ext cx="4781550" cy="3336290"/>
                    </a:xfrm>
                    <a:prstGeom prst="rect">
                      <a:avLst/>
                    </a:prstGeom>
                  </pic:spPr>
                </pic:pic>
              </a:graphicData>
            </a:graphic>
            <wp14:sizeRelH relativeFrom="margin">
              <wp14:pctWidth>0</wp14:pctWidth>
            </wp14:sizeRelH>
            <wp14:sizeRelV relativeFrom="margin">
              <wp14:pctHeight>0</wp14:pctHeight>
            </wp14:sizeRelV>
          </wp:anchor>
        </w:drawing>
      </w:r>
      <w:r w:rsidR="00E572D7" w:rsidRPr="00972D88">
        <w:rPr>
          <w:rFonts w:ascii="Gotham-Book" w:hAnsi="Gotham-Book"/>
        </w:rPr>
        <w:t xml:space="preserve">As demonstrated by Figure 10, the Major Family of Languages dispersion has now been established within the  data frame, and this particular grouping of the data will assist in further analysis of the dataset in future, such as the geographic dispersion of languages, globally, as demonstrated </w:t>
      </w:r>
    </w:p>
    <w:p w14:paraId="216E9928" w14:textId="14F281F0" w:rsidR="007D6428" w:rsidRPr="00972D88" w:rsidRDefault="007D6428" w:rsidP="007D6428">
      <w:pPr>
        <w:ind w:firstLine="0"/>
        <w:rPr>
          <w:rFonts w:ascii="Gotham-Book" w:hAnsi="Gotham-Book"/>
        </w:rPr>
      </w:pPr>
      <w:r w:rsidRPr="00972D88">
        <w:rPr>
          <w:rFonts w:ascii="Gotham-Book" w:hAnsi="Gotham-Book"/>
          <w:b/>
          <w:bCs/>
        </w:rPr>
        <w:t>Fig 1</w:t>
      </w:r>
      <w:r w:rsidR="00972D88" w:rsidRPr="00972D88">
        <w:rPr>
          <w:rFonts w:ascii="Gotham-Book" w:hAnsi="Gotham-Book"/>
          <w:b/>
          <w:bCs/>
        </w:rPr>
        <w:t>6</w:t>
      </w:r>
      <w:r w:rsidRPr="00972D88">
        <w:rPr>
          <w:rFonts w:ascii="Gotham-Book" w:hAnsi="Gotham-Book"/>
          <w:b/>
          <w:bCs/>
        </w:rPr>
        <w:t xml:space="preserve">: </w:t>
      </w:r>
      <w:r w:rsidR="00972D88" w:rsidRPr="00972D88">
        <w:rPr>
          <w:rFonts w:ascii="Gotham-Book" w:hAnsi="Gotham-Book"/>
          <w:i/>
          <w:iCs/>
        </w:rPr>
        <w:t>major language families counts</w:t>
      </w:r>
      <w:r w:rsidRPr="00972D88">
        <w:rPr>
          <w:rFonts w:ascii="Gotham-Book" w:hAnsi="Gotham-Book"/>
          <w:i/>
          <w:iCs/>
        </w:rPr>
        <w:t xml:space="preserve">, </w:t>
      </w:r>
      <w:r w:rsidRPr="00972D88">
        <w:rPr>
          <w:rFonts w:ascii="Gotham-Book" w:hAnsi="Gotham-Book"/>
        </w:rPr>
        <w:t xml:space="preserve">(Taylor, “IST </w:t>
      </w:r>
      <w:r w:rsidR="00972D88" w:rsidRPr="00972D88">
        <w:rPr>
          <w:rFonts w:ascii="Gotham-Book" w:hAnsi="Gotham-Book"/>
        </w:rPr>
        <w:t>652</w:t>
      </w:r>
      <w:r w:rsidRPr="00972D88">
        <w:rPr>
          <w:rFonts w:ascii="Gotham-Book" w:hAnsi="Gotham-Book"/>
        </w:rPr>
        <w:t>,” 2020).</w:t>
      </w:r>
    </w:p>
    <w:p w14:paraId="0D2A02E1" w14:textId="77777777" w:rsidR="00CE388D" w:rsidRPr="00972D88" w:rsidRDefault="00CE388D" w:rsidP="00CE388D">
      <w:pPr>
        <w:ind w:firstLine="0"/>
        <w:rPr>
          <w:rFonts w:ascii="Gotham-Book" w:hAnsi="Gotham-Book"/>
        </w:rPr>
      </w:pPr>
      <w:r w:rsidRPr="00972D88">
        <w:rPr>
          <w:rFonts w:ascii="Gotham-Book" w:hAnsi="Gotham-Book"/>
          <w:i/>
          <w:iCs/>
        </w:rPr>
        <w:lastRenderedPageBreak/>
        <w:t>Can a Geographic spatial analysis of the top three Language Families be identified from the data?</w:t>
      </w:r>
      <w:r w:rsidRPr="00972D88">
        <w:rPr>
          <w:rFonts w:ascii="Gotham-Book" w:hAnsi="Gotham-Book"/>
        </w:rPr>
        <w:t xml:space="preserve">  </w:t>
      </w:r>
    </w:p>
    <w:p w14:paraId="68D68988" w14:textId="134D079E" w:rsidR="00CE388D" w:rsidRPr="00972D88" w:rsidRDefault="00CE388D" w:rsidP="00CE388D">
      <w:pPr>
        <w:ind w:firstLine="0"/>
        <w:rPr>
          <w:rFonts w:ascii="Gotham-Book" w:hAnsi="Gotham-Book"/>
        </w:rPr>
      </w:pPr>
      <w:r w:rsidRPr="00972D88">
        <w:rPr>
          <w:rFonts w:ascii="Gotham-Book" w:hAnsi="Gotham-Book"/>
        </w:rPr>
        <w:t xml:space="preserve">Having analyzed the data and establishing what macroarea(s) contained what language family’s frequencies, the next aspect of the research project is a geographic spatial analysis of the language families.  </w:t>
      </w:r>
    </w:p>
    <w:p w14:paraId="2C7A695A" w14:textId="4C305506" w:rsidR="00CE388D" w:rsidRPr="00972D88" w:rsidRDefault="001722DF" w:rsidP="00CE388D">
      <w:pPr>
        <w:ind w:firstLine="0"/>
        <w:rPr>
          <w:rFonts w:ascii="Gotham-Book" w:hAnsi="Gotham-Book"/>
        </w:rPr>
      </w:pPr>
      <w:r w:rsidRPr="00972D88">
        <w:rPr>
          <w:rFonts w:ascii="Gotham-Book" w:hAnsi="Gotham-Book"/>
          <w:noProof/>
        </w:rPr>
        <w:drawing>
          <wp:anchor distT="0" distB="0" distL="114300" distR="114300" simplePos="0" relativeHeight="251665408" behindDoc="0" locked="0" layoutInCell="1" allowOverlap="1" wp14:anchorId="67B46E85" wp14:editId="289F6FB8">
            <wp:simplePos x="0" y="0"/>
            <wp:positionH relativeFrom="column">
              <wp:posOffset>-759074</wp:posOffset>
            </wp:positionH>
            <wp:positionV relativeFrom="paragraph">
              <wp:posOffset>902943</wp:posOffset>
            </wp:positionV>
            <wp:extent cx="4578985" cy="3612515"/>
            <wp:effectExtent l="0" t="0" r="0" b="6985"/>
            <wp:wrapThrough wrapText="bothSides">
              <wp:wrapPolygon edited="0">
                <wp:start x="0" y="0"/>
                <wp:lineTo x="0" y="21528"/>
                <wp:lineTo x="21477" y="21528"/>
                <wp:lineTo x="21477" y="0"/>
                <wp:lineTo x="0" y="0"/>
              </wp:wrapPolygon>
            </wp:wrapThrough>
            <wp:docPr id="50" name="Picture 50"/>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38"/>
                    <a:stretch>
                      <a:fillRect/>
                    </a:stretch>
                  </pic:blipFill>
                  <pic:spPr>
                    <a:xfrm>
                      <a:off x="0" y="0"/>
                      <a:ext cx="4578985" cy="3612515"/>
                    </a:xfrm>
                    <a:prstGeom prst="rect">
                      <a:avLst/>
                    </a:prstGeom>
                  </pic:spPr>
                </pic:pic>
              </a:graphicData>
            </a:graphic>
          </wp:anchor>
        </w:drawing>
      </w:r>
      <w:r w:rsidR="00CE388D" w:rsidRPr="00972D88">
        <w:rPr>
          <w:rFonts w:ascii="Gotham-Book" w:hAnsi="Gotham-Book"/>
        </w:rPr>
        <w:t>To approach this, code was written to establish where the counts of languages were, per ‘macroarea,’ which has been filter and displayed via their respective continent, as demonstrated:</w:t>
      </w:r>
    </w:p>
    <w:p w14:paraId="39A82963" w14:textId="753AA8A9" w:rsidR="00D26EC5" w:rsidRPr="00972D88" w:rsidRDefault="001722DF" w:rsidP="00CE388D">
      <w:pPr>
        <w:ind w:firstLine="0"/>
        <w:rPr>
          <w:rFonts w:ascii="Gotham-Book" w:hAnsi="Gotham-Book"/>
        </w:rPr>
      </w:pPr>
      <w:r w:rsidRPr="00972D88">
        <w:rPr>
          <w:rFonts w:ascii="Gotham-Book" w:hAnsi="Gotham-Book"/>
          <w:noProof/>
        </w:rPr>
        <w:drawing>
          <wp:anchor distT="0" distB="0" distL="114300" distR="114300" simplePos="0" relativeHeight="251666432" behindDoc="0" locked="0" layoutInCell="1" allowOverlap="1" wp14:anchorId="778051FC" wp14:editId="11A9F83E">
            <wp:simplePos x="0" y="0"/>
            <wp:positionH relativeFrom="column">
              <wp:posOffset>3904615</wp:posOffset>
            </wp:positionH>
            <wp:positionV relativeFrom="paragraph">
              <wp:posOffset>635</wp:posOffset>
            </wp:positionV>
            <wp:extent cx="1243330" cy="1449705"/>
            <wp:effectExtent l="0" t="0" r="0" b="0"/>
            <wp:wrapThrough wrapText="bothSides">
              <wp:wrapPolygon edited="0">
                <wp:start x="0" y="0"/>
                <wp:lineTo x="0" y="21288"/>
                <wp:lineTo x="21181" y="21288"/>
                <wp:lineTo x="21181" y="0"/>
                <wp:lineTo x="0" y="0"/>
              </wp:wrapPolygon>
            </wp:wrapThrough>
            <wp:docPr id="51" name="Picture 5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39">
                      <a:extLst>
                        <a:ext uri="{28A0092B-C50C-407E-A947-70E740481C1C}">
                          <a14:useLocalDpi xmlns:a14="http://schemas.microsoft.com/office/drawing/2010/main" val="0"/>
                        </a:ext>
                      </a:extLst>
                    </a:blip>
                    <a:stretch>
                      <a:fillRect/>
                    </a:stretch>
                  </pic:blipFill>
                  <pic:spPr>
                    <a:xfrm>
                      <a:off x="0" y="0"/>
                      <a:ext cx="1243330" cy="1449705"/>
                    </a:xfrm>
                    <a:prstGeom prst="rect">
                      <a:avLst/>
                    </a:prstGeom>
                  </pic:spPr>
                </pic:pic>
              </a:graphicData>
            </a:graphic>
            <wp14:sizeRelH relativeFrom="margin">
              <wp14:pctWidth>0</wp14:pctWidth>
            </wp14:sizeRelH>
            <wp14:sizeRelV relativeFrom="margin">
              <wp14:pctHeight>0</wp14:pctHeight>
            </wp14:sizeRelV>
          </wp:anchor>
        </w:drawing>
      </w:r>
    </w:p>
    <w:p w14:paraId="4B2D940F" w14:textId="77777777" w:rsidR="00737143" w:rsidRPr="00972D88" w:rsidRDefault="00737143" w:rsidP="00737143">
      <w:pPr>
        <w:rPr>
          <w:rFonts w:ascii="Gotham-Book" w:hAnsi="Gotham-Book"/>
        </w:rPr>
      </w:pPr>
    </w:p>
    <w:p w14:paraId="0118C5BA" w14:textId="0032DA98" w:rsidR="009D353E" w:rsidRPr="00972D88" w:rsidRDefault="009D353E" w:rsidP="009D353E">
      <w:pPr>
        <w:rPr>
          <w:rFonts w:ascii="Gotham-Book" w:hAnsi="Gotham-Book"/>
        </w:rPr>
      </w:pPr>
    </w:p>
    <w:p w14:paraId="39F8B4DD" w14:textId="574FB859" w:rsidR="001722DF" w:rsidRPr="00972D88" w:rsidRDefault="001722DF" w:rsidP="009D353E">
      <w:pPr>
        <w:rPr>
          <w:rFonts w:ascii="Gotham-Book" w:hAnsi="Gotham-Book"/>
        </w:rPr>
      </w:pPr>
    </w:p>
    <w:p w14:paraId="2860083F" w14:textId="07293188" w:rsidR="001722DF" w:rsidRPr="00972D88" w:rsidRDefault="001722DF" w:rsidP="009D353E">
      <w:pPr>
        <w:rPr>
          <w:rFonts w:ascii="Gotham-Book" w:hAnsi="Gotham-Book"/>
        </w:rPr>
      </w:pPr>
    </w:p>
    <w:p w14:paraId="525DDD50" w14:textId="760014A9" w:rsidR="001722DF" w:rsidRPr="00972D88" w:rsidRDefault="001722DF" w:rsidP="009D353E">
      <w:pPr>
        <w:rPr>
          <w:rFonts w:ascii="Gotham-Book" w:hAnsi="Gotham-Book"/>
        </w:rPr>
      </w:pPr>
    </w:p>
    <w:p w14:paraId="7C2585FC" w14:textId="469218A5" w:rsidR="001722DF" w:rsidRPr="00972D88" w:rsidRDefault="001722DF" w:rsidP="009D353E">
      <w:pPr>
        <w:rPr>
          <w:rFonts w:ascii="Gotham-Book" w:hAnsi="Gotham-Book"/>
        </w:rPr>
      </w:pPr>
    </w:p>
    <w:p w14:paraId="6DC854C5" w14:textId="10499FA9" w:rsidR="001722DF" w:rsidRPr="00972D88" w:rsidRDefault="001722DF" w:rsidP="009D353E">
      <w:pPr>
        <w:rPr>
          <w:rFonts w:ascii="Gotham-Book" w:hAnsi="Gotham-Book"/>
        </w:rPr>
      </w:pPr>
    </w:p>
    <w:p w14:paraId="6041ADA3" w14:textId="4806D9E5" w:rsidR="00972D88" w:rsidRPr="00972D88" w:rsidRDefault="00972D88" w:rsidP="00972D88">
      <w:pPr>
        <w:ind w:firstLine="0"/>
        <w:rPr>
          <w:rFonts w:ascii="Gotham-Book" w:hAnsi="Gotham-Book"/>
        </w:rPr>
      </w:pPr>
      <w:r w:rsidRPr="00972D88">
        <w:rPr>
          <w:rFonts w:ascii="Gotham-Book" w:hAnsi="Gotham-Book"/>
          <w:b/>
          <w:bCs/>
        </w:rPr>
        <w:t xml:space="preserve">Fig 17: </w:t>
      </w:r>
      <w:r w:rsidRPr="00972D88">
        <w:rPr>
          <w:rFonts w:ascii="Gotham-Book" w:hAnsi="Gotham-Book"/>
          <w:i/>
          <w:iCs/>
        </w:rPr>
        <w:t xml:space="preserve">geographic distribution, </w:t>
      </w:r>
      <w:r w:rsidRPr="00972D88">
        <w:rPr>
          <w:rFonts w:ascii="Gotham-Book" w:hAnsi="Gotham-Book"/>
        </w:rPr>
        <w:t>(Taylor, “IST 652,” 2020).</w:t>
      </w:r>
    </w:p>
    <w:p w14:paraId="6C496D0A" w14:textId="34109BB8" w:rsidR="001722DF" w:rsidRPr="00972D88" w:rsidRDefault="001722DF" w:rsidP="00972D88">
      <w:pPr>
        <w:ind w:firstLine="0"/>
        <w:rPr>
          <w:rFonts w:ascii="Gotham-Book" w:hAnsi="Gotham-Book"/>
        </w:rPr>
      </w:pPr>
    </w:p>
    <w:p w14:paraId="7C32B04A" w14:textId="7809E7F0" w:rsidR="002C20AD" w:rsidRPr="00972D88" w:rsidRDefault="002C20AD" w:rsidP="002C20AD">
      <w:pPr>
        <w:ind w:firstLine="0"/>
        <w:rPr>
          <w:rFonts w:ascii="Gotham-Book" w:hAnsi="Gotham-Book"/>
        </w:rPr>
      </w:pPr>
      <w:r w:rsidRPr="00972D88">
        <w:rPr>
          <w:rFonts w:ascii="Gotham-Book" w:hAnsi="Gotham-Book"/>
        </w:rPr>
        <w:t>Combination of the macroarea count findings, and the top-ranking language families, will allow for the geospatial analysis of the distribution of the top three language family groups, as demonstrated by the frequency count analysis:</w:t>
      </w:r>
    </w:p>
    <w:p w14:paraId="1FD8B00D" w14:textId="2F13CB9D" w:rsidR="001722DF" w:rsidRPr="00972D88" w:rsidRDefault="002A275B" w:rsidP="009D353E">
      <w:pPr>
        <w:rPr>
          <w:rFonts w:ascii="Gotham-Book" w:hAnsi="Gotham-Book"/>
        </w:rPr>
      </w:pPr>
      <w:r w:rsidRPr="00972D88">
        <w:rPr>
          <w:rFonts w:ascii="Gotham-Book" w:hAnsi="Gotham-Book"/>
          <w:noProof/>
        </w:rPr>
        <w:lastRenderedPageBreak/>
        <w:drawing>
          <wp:anchor distT="0" distB="0" distL="114300" distR="114300" simplePos="0" relativeHeight="251667456" behindDoc="1" locked="0" layoutInCell="1" allowOverlap="1" wp14:anchorId="36FBB0AB" wp14:editId="526127EE">
            <wp:simplePos x="0" y="0"/>
            <wp:positionH relativeFrom="column">
              <wp:posOffset>3739669</wp:posOffset>
            </wp:positionH>
            <wp:positionV relativeFrom="paragraph">
              <wp:posOffset>-625320</wp:posOffset>
            </wp:positionV>
            <wp:extent cx="2117090" cy="904875"/>
            <wp:effectExtent l="0" t="0" r="0" b="9525"/>
            <wp:wrapTight wrapText="bothSides">
              <wp:wrapPolygon edited="0">
                <wp:start x="0" y="0"/>
                <wp:lineTo x="0" y="21373"/>
                <wp:lineTo x="21380" y="21373"/>
                <wp:lineTo x="21380" y="0"/>
                <wp:lineTo x="0" y="0"/>
              </wp:wrapPolygon>
            </wp:wrapTight>
            <wp:docPr id="53" name="Picture 53"/>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40">
                      <a:extLst>
                        <a:ext uri="{28A0092B-C50C-407E-A947-70E740481C1C}">
                          <a14:useLocalDpi xmlns:a14="http://schemas.microsoft.com/office/drawing/2010/main" val="0"/>
                        </a:ext>
                      </a:extLst>
                    </a:blip>
                    <a:stretch>
                      <a:fillRect/>
                    </a:stretch>
                  </pic:blipFill>
                  <pic:spPr>
                    <a:xfrm>
                      <a:off x="0" y="0"/>
                      <a:ext cx="2117090" cy="904875"/>
                    </a:xfrm>
                    <a:prstGeom prst="rect">
                      <a:avLst/>
                    </a:prstGeom>
                  </pic:spPr>
                </pic:pic>
              </a:graphicData>
            </a:graphic>
          </wp:anchor>
        </w:drawing>
      </w:r>
    </w:p>
    <w:p w14:paraId="6B306540" w14:textId="7B332C93" w:rsidR="001722DF" w:rsidRPr="00972D88" w:rsidRDefault="00D9733C" w:rsidP="002A275B">
      <w:pPr>
        <w:ind w:firstLine="0"/>
        <w:rPr>
          <w:rFonts w:ascii="Gotham-Book" w:hAnsi="Gotham-Book"/>
          <w:i/>
          <w:iCs/>
        </w:rPr>
      </w:pPr>
      <w:r w:rsidRPr="00972D88">
        <w:rPr>
          <w:rFonts w:ascii="Gotham-Book" w:hAnsi="Gotham-Book"/>
          <w:i/>
          <w:iCs/>
        </w:rPr>
        <w:t xml:space="preserve">No.1 </w:t>
      </w:r>
      <w:bookmarkStart w:id="0" w:name="_Hlk47354510"/>
      <w:r w:rsidRPr="00972D88">
        <w:rPr>
          <w:rFonts w:ascii="Gotham-Book" w:hAnsi="Gotham-Book"/>
          <w:i/>
          <w:iCs/>
        </w:rPr>
        <w:t>Niger-Congo Language Family</w:t>
      </w:r>
      <w:bookmarkEnd w:id="0"/>
      <w:r w:rsidRPr="00972D88">
        <w:rPr>
          <w:rFonts w:ascii="Gotham-Book" w:hAnsi="Gotham-Book"/>
          <w:i/>
          <w:iCs/>
        </w:rPr>
        <w:t>:</w:t>
      </w:r>
    </w:p>
    <w:p w14:paraId="2AF8BE44" w14:textId="77777777" w:rsidR="002B29EF" w:rsidRPr="00972D88" w:rsidRDefault="002B29EF" w:rsidP="002B29EF">
      <w:pPr>
        <w:ind w:firstLine="0"/>
        <w:rPr>
          <w:rFonts w:ascii="Gotham-Book" w:hAnsi="Gotham-Book"/>
        </w:rPr>
      </w:pPr>
      <w:r w:rsidRPr="00972D88">
        <w:rPr>
          <w:rFonts w:ascii="Gotham-Book" w:hAnsi="Gotham-Book"/>
        </w:rPr>
        <w:t xml:space="preserve">Geographic distribution is found throughout Africa; it is the </w:t>
      </w:r>
      <w:proofErr w:type="spellStart"/>
      <w:r w:rsidRPr="00972D88">
        <w:rPr>
          <w:rFonts w:ascii="Gotham-Book" w:hAnsi="Gotham-Book"/>
        </w:rPr>
        <w:t>worlds</w:t>
      </w:r>
      <w:proofErr w:type="spellEnd"/>
      <w:r w:rsidRPr="00972D88">
        <w:rPr>
          <w:rFonts w:ascii="Gotham-Book" w:hAnsi="Gotham-Book"/>
        </w:rPr>
        <w:t xml:space="preserve"> third largest spoken language family, however, per the dataset, is first in the counts of individual language members to the respective language family. The Niger-Congo Language Family is first, in total individual members to their language family, which is intuitive, humans evolved within the Africa continent. </w:t>
      </w:r>
    </w:p>
    <w:p w14:paraId="23A7EEAD" w14:textId="6724D6CA" w:rsidR="002B29EF" w:rsidRPr="00972D88" w:rsidRDefault="00C811A4" w:rsidP="002B29EF">
      <w:pPr>
        <w:ind w:firstLine="0"/>
        <w:rPr>
          <w:rFonts w:ascii="Gotham-Book" w:hAnsi="Gotham-Book"/>
        </w:rPr>
      </w:pPr>
      <w:r w:rsidRPr="00972D88">
        <w:rPr>
          <w:rFonts w:ascii="Gotham-Book" w:hAnsi="Gotham-Book"/>
          <w:noProof/>
        </w:rPr>
        <w:drawing>
          <wp:anchor distT="0" distB="0" distL="114300" distR="114300" simplePos="0" relativeHeight="251669504" behindDoc="1" locked="0" layoutInCell="1" allowOverlap="1" wp14:anchorId="5E8EE51F" wp14:editId="7EC4F6D1">
            <wp:simplePos x="0" y="0"/>
            <wp:positionH relativeFrom="margin">
              <wp:align>right</wp:align>
            </wp:positionH>
            <wp:positionV relativeFrom="paragraph">
              <wp:posOffset>812165</wp:posOffset>
            </wp:positionV>
            <wp:extent cx="5943600" cy="4041140"/>
            <wp:effectExtent l="0" t="0" r="0" b="0"/>
            <wp:wrapThrough wrapText="bothSides">
              <wp:wrapPolygon edited="0">
                <wp:start x="0" y="0"/>
                <wp:lineTo x="0" y="21485"/>
                <wp:lineTo x="21531" y="21485"/>
                <wp:lineTo x="21531" y="0"/>
                <wp:lineTo x="0" y="0"/>
              </wp:wrapPolygon>
            </wp:wrapThrough>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4041140"/>
                    </a:xfrm>
                    <a:prstGeom prst="rect">
                      <a:avLst/>
                    </a:prstGeom>
                    <a:noFill/>
                  </pic:spPr>
                </pic:pic>
              </a:graphicData>
            </a:graphic>
            <wp14:sizeRelH relativeFrom="margin">
              <wp14:pctWidth>0</wp14:pctWidth>
            </wp14:sizeRelH>
            <wp14:sizeRelV relativeFrom="margin">
              <wp14:pctHeight>0</wp14:pctHeight>
            </wp14:sizeRelV>
          </wp:anchor>
        </w:drawing>
      </w:r>
      <w:r w:rsidR="002B29EF" w:rsidRPr="00972D88">
        <w:rPr>
          <w:rFonts w:ascii="Gotham-Book" w:hAnsi="Gotham-Book"/>
        </w:rPr>
        <w:t>As demonstrated by the following: we can conduct a Geographic spatial analysis of Niger-Congo Language Family from the data:</w:t>
      </w:r>
    </w:p>
    <w:p w14:paraId="392F5AC6" w14:textId="10AA28B0" w:rsidR="00972D88" w:rsidRPr="00972D88" w:rsidRDefault="00972D88" w:rsidP="00972D88">
      <w:pPr>
        <w:ind w:firstLine="0"/>
        <w:rPr>
          <w:rFonts w:ascii="Gotham-Book" w:hAnsi="Gotham-Book"/>
        </w:rPr>
      </w:pPr>
      <w:r w:rsidRPr="00972D88">
        <w:rPr>
          <w:rFonts w:ascii="Gotham-Book" w:hAnsi="Gotham-Book"/>
          <w:b/>
          <w:bCs/>
        </w:rPr>
        <w:t xml:space="preserve">Fig 18: </w:t>
      </w:r>
      <w:r w:rsidRPr="00972D88">
        <w:rPr>
          <w:rFonts w:ascii="Gotham-Book" w:hAnsi="Gotham-Book"/>
          <w:i/>
          <w:iCs/>
        </w:rPr>
        <w:t xml:space="preserve">Niger-Congo Language Family counts, </w:t>
      </w:r>
      <w:r w:rsidRPr="00972D88">
        <w:rPr>
          <w:rFonts w:ascii="Gotham-Book" w:hAnsi="Gotham-Book"/>
        </w:rPr>
        <w:t>(Taylor, “IST 652,” 2020).</w:t>
      </w:r>
    </w:p>
    <w:p w14:paraId="0B50E35F" w14:textId="77777777" w:rsidR="00972D88" w:rsidRPr="00972D88" w:rsidRDefault="00972D88" w:rsidP="002B29EF">
      <w:pPr>
        <w:ind w:firstLine="0"/>
        <w:rPr>
          <w:rFonts w:ascii="Gotham-Book" w:hAnsi="Gotham-Book"/>
        </w:rPr>
      </w:pPr>
    </w:p>
    <w:p w14:paraId="22B2588D" w14:textId="353DF163" w:rsidR="00E00980" w:rsidRPr="00972D88" w:rsidRDefault="00E00980" w:rsidP="00E00980">
      <w:pPr>
        <w:ind w:firstLine="0"/>
        <w:rPr>
          <w:rFonts w:ascii="Gotham-Book" w:hAnsi="Gotham-Book"/>
          <w:i/>
          <w:iCs/>
        </w:rPr>
      </w:pPr>
      <w:r w:rsidRPr="00972D88">
        <w:rPr>
          <w:rFonts w:ascii="Gotham-Book" w:hAnsi="Gotham-Book"/>
          <w:i/>
          <w:iCs/>
        </w:rPr>
        <w:lastRenderedPageBreak/>
        <w:t>No.2 Austronesian Language Family:</w:t>
      </w:r>
    </w:p>
    <w:p w14:paraId="24623E14" w14:textId="7DC52525" w:rsidR="00A956FF" w:rsidRPr="00972D88" w:rsidRDefault="00A956FF" w:rsidP="00E00980">
      <w:pPr>
        <w:ind w:firstLine="0"/>
        <w:rPr>
          <w:rFonts w:ascii="Gotham-Book" w:hAnsi="Gotham-Book"/>
        </w:rPr>
      </w:pPr>
      <w:r w:rsidRPr="00972D88">
        <w:rPr>
          <w:rFonts w:ascii="Gotham-Book" w:hAnsi="Gotham-Book"/>
        </w:rPr>
        <w:t>Geographic distribution is found throughout: Taiwan, the Malay Peninsula, Maritime Southeast Asia, Madagascar, and the islands of the Pacific Ocean.  It is the fifth-largest largest spoken language family, however, per the dataset, it is second in terms of the counts of individual language members to the respective language family. The numbers of individual languages to this language family follow close in-line with the Niger-Congo language family, which can also be seen as intuitive and interesting for the following reasons: the geographic area that this language family is distributed through is massive, thus, allowing for distance and time to create sub-dialects of the proto-language family inheritance, AND, as the first waves of human migration (DNA haplogroups F – Forward) initiated along the very migration pattern demonstrated by the languages geospatial analysis, as seen below:</w:t>
      </w:r>
    </w:p>
    <w:p w14:paraId="0F2F03EA" w14:textId="23C96D93" w:rsidR="00332C91" w:rsidRPr="00972D88" w:rsidRDefault="00332C91" w:rsidP="00E00980">
      <w:pPr>
        <w:ind w:firstLine="0"/>
        <w:rPr>
          <w:rFonts w:ascii="Gotham-Book" w:hAnsi="Gotham-Book"/>
        </w:rPr>
      </w:pPr>
      <w:r w:rsidRPr="00972D88">
        <w:rPr>
          <w:rFonts w:ascii="Gotham-Book" w:hAnsi="Gotham-Book"/>
          <w:noProof/>
        </w:rPr>
        <w:drawing>
          <wp:inline distT="0" distB="0" distL="0" distR="0" wp14:anchorId="5EDDD027" wp14:editId="1CC8BE56">
            <wp:extent cx="5943600" cy="3428365"/>
            <wp:effectExtent l="0" t="0" r="0" b="635"/>
            <wp:docPr id="55" name="Picture 55"/>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42">
                      <a:extLst>
                        <a:ext uri="{28A0092B-C50C-407E-A947-70E740481C1C}">
                          <a14:useLocalDpi xmlns:a14="http://schemas.microsoft.com/office/drawing/2010/main" val="0"/>
                        </a:ext>
                      </a:extLst>
                    </a:blip>
                    <a:stretch>
                      <a:fillRect/>
                    </a:stretch>
                  </pic:blipFill>
                  <pic:spPr>
                    <a:xfrm>
                      <a:off x="0" y="0"/>
                      <a:ext cx="5943600" cy="3428365"/>
                    </a:xfrm>
                    <a:prstGeom prst="rect">
                      <a:avLst/>
                    </a:prstGeom>
                  </pic:spPr>
                </pic:pic>
              </a:graphicData>
            </a:graphic>
          </wp:inline>
        </w:drawing>
      </w:r>
    </w:p>
    <w:p w14:paraId="429FB289" w14:textId="7E4BB2DC" w:rsidR="00972D88" w:rsidRPr="00972D88" w:rsidRDefault="00972D88" w:rsidP="00972D88">
      <w:pPr>
        <w:ind w:firstLine="0"/>
        <w:rPr>
          <w:rFonts w:ascii="Gotham-Book" w:hAnsi="Gotham-Book"/>
        </w:rPr>
      </w:pPr>
      <w:r w:rsidRPr="00972D88">
        <w:rPr>
          <w:rFonts w:ascii="Gotham-Book" w:hAnsi="Gotham-Book"/>
          <w:b/>
          <w:bCs/>
        </w:rPr>
        <w:t xml:space="preserve">Fig 19: </w:t>
      </w:r>
      <w:r w:rsidRPr="00972D88">
        <w:rPr>
          <w:rFonts w:ascii="Gotham-Book" w:hAnsi="Gotham-Book"/>
          <w:i/>
          <w:iCs/>
        </w:rPr>
        <w:t xml:space="preserve">Austronesian Language Family counts, </w:t>
      </w:r>
      <w:r w:rsidRPr="00972D88">
        <w:rPr>
          <w:rFonts w:ascii="Gotham-Book" w:hAnsi="Gotham-Book"/>
        </w:rPr>
        <w:t>(Taylor, “IST 652,” 2020).</w:t>
      </w:r>
    </w:p>
    <w:p w14:paraId="017D6531" w14:textId="77777777" w:rsidR="00972D88" w:rsidRPr="00972D88" w:rsidRDefault="00972D88" w:rsidP="00E00980">
      <w:pPr>
        <w:ind w:firstLine="0"/>
        <w:rPr>
          <w:rFonts w:ascii="Gotham-Book" w:hAnsi="Gotham-Book"/>
        </w:rPr>
      </w:pPr>
    </w:p>
    <w:p w14:paraId="49AA85DD" w14:textId="747C8430" w:rsidR="00CE05F9" w:rsidRPr="00972D88" w:rsidRDefault="00CE05F9" w:rsidP="00E00980">
      <w:pPr>
        <w:ind w:firstLine="0"/>
        <w:rPr>
          <w:rFonts w:ascii="Gotham-Book" w:hAnsi="Gotham-Book"/>
        </w:rPr>
      </w:pPr>
      <w:r w:rsidRPr="00972D88">
        <w:rPr>
          <w:rFonts w:ascii="Gotham-Book" w:hAnsi="Gotham-Book"/>
        </w:rPr>
        <w:t>No.3 Indo-European Language Family</w:t>
      </w:r>
    </w:p>
    <w:p w14:paraId="67E82364" w14:textId="6ED65265" w:rsidR="00373EF8" w:rsidRPr="00972D88" w:rsidRDefault="00373EF8" w:rsidP="00E00980">
      <w:pPr>
        <w:ind w:firstLine="0"/>
        <w:rPr>
          <w:rFonts w:ascii="Gotham-Book" w:hAnsi="Gotham-Book"/>
        </w:rPr>
      </w:pPr>
      <w:r w:rsidRPr="00972D88">
        <w:rPr>
          <w:rFonts w:ascii="Gotham-Book" w:hAnsi="Gotham-Book"/>
        </w:rPr>
        <w:t>Geographic distribution is found throughout: western Eurasia compromising most of the languages of Europe together with those of the Indian Subcontinent (mostly in the northern portions of the subcontinent) and the Iranian Plateau.  It is the second-largest spoken language family, however, per the dataset, it is third in terms of the counts of individual language members to the respective language family. The Language families ‘linguistic homeland,’ is in dispute, but given the nature of similarities found throughout Latin and Sanskrit and their respective language subdivisions, anthropologist, linguist, and, archeologist are beginning to determine that the ‘linguistic homeland,’  of the ancient proto-Indo-European language family to be found in the Caucus regions of southern Russia, therein radiating out westerly, and southernly through the passes of the Hindu Kush, into Northern India.  Linguistic analysis of the various sub-divisions within the language demonstrates this, as demonstrated by the following:</w:t>
      </w:r>
    </w:p>
    <w:p w14:paraId="2F23E0AF" w14:textId="77777777" w:rsidR="00531526" w:rsidRPr="00972D88" w:rsidRDefault="00531526" w:rsidP="00E00980">
      <w:pPr>
        <w:ind w:firstLine="0"/>
        <w:rPr>
          <w:rFonts w:ascii="Gotham-Book" w:hAnsi="Gotham-Book"/>
        </w:rPr>
      </w:pPr>
    </w:p>
    <w:p w14:paraId="7E041CE5" w14:textId="11ACC794" w:rsidR="00031D4D" w:rsidRPr="00972D88" w:rsidRDefault="00531526" w:rsidP="00E00980">
      <w:pPr>
        <w:ind w:firstLine="0"/>
        <w:rPr>
          <w:rFonts w:ascii="Gotham-Book" w:hAnsi="Gotham-Book"/>
        </w:rPr>
      </w:pPr>
      <w:r w:rsidRPr="00972D88">
        <w:rPr>
          <w:rFonts w:ascii="Gotham-Book" w:hAnsi="Gotham-Book"/>
          <w:noProof/>
        </w:rPr>
        <w:drawing>
          <wp:anchor distT="0" distB="0" distL="114300" distR="114300" simplePos="0" relativeHeight="251671552" behindDoc="0" locked="0" layoutInCell="1" allowOverlap="1" wp14:anchorId="2C713828" wp14:editId="04BA0173">
            <wp:simplePos x="0" y="0"/>
            <wp:positionH relativeFrom="column">
              <wp:posOffset>3064476</wp:posOffset>
            </wp:positionH>
            <wp:positionV relativeFrom="paragraph">
              <wp:posOffset>3055</wp:posOffset>
            </wp:positionV>
            <wp:extent cx="2788285" cy="2186940"/>
            <wp:effectExtent l="0" t="0" r="0" b="3810"/>
            <wp:wrapThrough wrapText="bothSides">
              <wp:wrapPolygon edited="0">
                <wp:start x="0" y="0"/>
                <wp:lineTo x="0" y="21449"/>
                <wp:lineTo x="21398" y="21449"/>
                <wp:lineTo x="21398" y="0"/>
                <wp:lineTo x="0" y="0"/>
              </wp:wrapPolygon>
            </wp:wrapThrough>
            <wp:docPr id="56" name="Picture 56"/>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43">
                      <a:extLst>
                        <a:ext uri="{28A0092B-C50C-407E-A947-70E740481C1C}">
                          <a14:useLocalDpi xmlns:a14="http://schemas.microsoft.com/office/drawing/2010/main" val="0"/>
                        </a:ext>
                      </a:extLst>
                    </a:blip>
                    <a:stretch>
                      <a:fillRect/>
                    </a:stretch>
                  </pic:blipFill>
                  <pic:spPr>
                    <a:xfrm>
                      <a:off x="0" y="0"/>
                      <a:ext cx="2788285" cy="2186940"/>
                    </a:xfrm>
                    <a:prstGeom prst="rect">
                      <a:avLst/>
                    </a:prstGeom>
                  </pic:spPr>
                </pic:pic>
              </a:graphicData>
            </a:graphic>
          </wp:anchor>
        </w:drawing>
      </w:r>
      <w:r w:rsidR="00031D4D" w:rsidRPr="00972D88">
        <w:rPr>
          <w:rFonts w:ascii="Gotham-Book" w:hAnsi="Gotham-Book"/>
          <w:noProof/>
        </w:rPr>
        <w:drawing>
          <wp:anchor distT="0" distB="0" distL="114300" distR="114300" simplePos="0" relativeHeight="251670528" behindDoc="0" locked="0" layoutInCell="1" allowOverlap="1" wp14:anchorId="3098BCE9" wp14:editId="28E8059D">
            <wp:simplePos x="0" y="0"/>
            <wp:positionH relativeFrom="column">
              <wp:posOffset>0</wp:posOffset>
            </wp:positionH>
            <wp:positionV relativeFrom="paragraph">
              <wp:posOffset>3055</wp:posOffset>
            </wp:positionV>
            <wp:extent cx="2967990" cy="2214880"/>
            <wp:effectExtent l="0" t="0" r="3810" b="0"/>
            <wp:wrapThrough wrapText="bothSides">
              <wp:wrapPolygon edited="0">
                <wp:start x="0" y="0"/>
                <wp:lineTo x="0" y="21365"/>
                <wp:lineTo x="21489" y="21365"/>
                <wp:lineTo x="21489" y="0"/>
                <wp:lineTo x="0" y="0"/>
              </wp:wrapPolygon>
            </wp:wrapThrough>
            <wp:docPr id="52" name="Picture 52"/>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44">
                      <a:extLst>
                        <a:ext uri="{28A0092B-C50C-407E-A947-70E740481C1C}">
                          <a14:useLocalDpi xmlns:a14="http://schemas.microsoft.com/office/drawing/2010/main" val="0"/>
                        </a:ext>
                      </a:extLst>
                    </a:blip>
                    <a:stretch>
                      <a:fillRect/>
                    </a:stretch>
                  </pic:blipFill>
                  <pic:spPr>
                    <a:xfrm>
                      <a:off x="0" y="0"/>
                      <a:ext cx="2967990" cy="2214880"/>
                    </a:xfrm>
                    <a:prstGeom prst="rect">
                      <a:avLst/>
                    </a:prstGeom>
                  </pic:spPr>
                </pic:pic>
              </a:graphicData>
            </a:graphic>
          </wp:anchor>
        </w:drawing>
      </w:r>
    </w:p>
    <w:p w14:paraId="53584573" w14:textId="560FA304" w:rsidR="00332C91" w:rsidRPr="00972D88" w:rsidRDefault="001C1BDD" w:rsidP="00E00980">
      <w:pPr>
        <w:ind w:firstLine="0"/>
        <w:rPr>
          <w:rFonts w:ascii="Gotham-Book" w:hAnsi="Gotham-Book"/>
        </w:rPr>
      </w:pPr>
      <w:r w:rsidRPr="00972D88">
        <w:rPr>
          <w:rFonts w:ascii="Gotham-Book" w:hAnsi="Gotham-Book"/>
        </w:rPr>
        <w:lastRenderedPageBreak/>
        <w:t>Linguistic analysis considered, geospatial analysis of the Indo-European language family shows the nature of its common distribution from its proto homeland, as seen below:</w:t>
      </w:r>
    </w:p>
    <w:p w14:paraId="30EDB7DB" w14:textId="2150AE32" w:rsidR="00A71E66" w:rsidRPr="00972D88" w:rsidRDefault="00A71E66" w:rsidP="00E00980">
      <w:pPr>
        <w:ind w:firstLine="0"/>
        <w:rPr>
          <w:rFonts w:ascii="Gotham-Book" w:hAnsi="Gotham-Book"/>
        </w:rPr>
      </w:pPr>
      <w:r w:rsidRPr="00972D88">
        <w:rPr>
          <w:rFonts w:ascii="Gotham-Book" w:hAnsi="Gotham-Book"/>
          <w:noProof/>
        </w:rPr>
        <w:drawing>
          <wp:inline distT="0" distB="0" distL="0" distR="0" wp14:anchorId="3DF39F00" wp14:editId="3EAC534B">
            <wp:extent cx="5943600" cy="3402965"/>
            <wp:effectExtent l="0" t="0" r="0" b="6985"/>
            <wp:docPr id="57" name="Picture 57"/>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45">
                      <a:extLst>
                        <a:ext uri="{28A0092B-C50C-407E-A947-70E740481C1C}">
                          <a14:useLocalDpi xmlns:a14="http://schemas.microsoft.com/office/drawing/2010/main" val="0"/>
                        </a:ext>
                      </a:extLst>
                    </a:blip>
                    <a:stretch>
                      <a:fillRect/>
                    </a:stretch>
                  </pic:blipFill>
                  <pic:spPr>
                    <a:xfrm>
                      <a:off x="0" y="0"/>
                      <a:ext cx="5943600" cy="3402965"/>
                    </a:xfrm>
                    <a:prstGeom prst="rect">
                      <a:avLst/>
                    </a:prstGeom>
                  </pic:spPr>
                </pic:pic>
              </a:graphicData>
            </a:graphic>
          </wp:inline>
        </w:drawing>
      </w:r>
    </w:p>
    <w:p w14:paraId="39FFAE95" w14:textId="01A97912" w:rsidR="00972D88" w:rsidRDefault="00B72730" w:rsidP="00E00980">
      <w:pPr>
        <w:ind w:firstLine="0"/>
        <w:rPr>
          <w:rFonts w:ascii="Gotham-Book" w:hAnsi="Gotham-Book"/>
        </w:rPr>
      </w:pPr>
      <w:r w:rsidRPr="00972D88">
        <w:rPr>
          <w:rFonts w:ascii="Gotham-Book" w:hAnsi="Gotham-Book"/>
          <w:noProof/>
        </w:rPr>
        <w:drawing>
          <wp:inline distT="0" distB="0" distL="0" distR="0" wp14:anchorId="2327BED2" wp14:editId="755965F6">
            <wp:extent cx="5943600" cy="2607275"/>
            <wp:effectExtent l="0" t="0" r="0" b="3175"/>
            <wp:docPr id="58" name="Picture 58"/>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46">
                      <a:extLst>
                        <a:ext uri="{28A0092B-C50C-407E-A947-70E740481C1C}">
                          <a14:useLocalDpi xmlns:a14="http://schemas.microsoft.com/office/drawing/2010/main" val="0"/>
                        </a:ext>
                      </a:extLst>
                    </a:blip>
                    <a:stretch>
                      <a:fillRect/>
                    </a:stretch>
                  </pic:blipFill>
                  <pic:spPr>
                    <a:xfrm>
                      <a:off x="0" y="0"/>
                      <a:ext cx="5961000" cy="2614908"/>
                    </a:xfrm>
                    <a:prstGeom prst="rect">
                      <a:avLst/>
                    </a:prstGeom>
                  </pic:spPr>
                </pic:pic>
              </a:graphicData>
            </a:graphic>
          </wp:inline>
        </w:drawing>
      </w:r>
    </w:p>
    <w:p w14:paraId="6A3490E3" w14:textId="07E46D85" w:rsidR="00F83F04" w:rsidRPr="00972D88" w:rsidRDefault="00F83F04" w:rsidP="00F83F04">
      <w:pPr>
        <w:ind w:firstLine="0"/>
        <w:rPr>
          <w:rFonts w:ascii="Gotham-Book" w:hAnsi="Gotham-Book"/>
        </w:rPr>
      </w:pPr>
      <w:r w:rsidRPr="00972D88">
        <w:rPr>
          <w:rFonts w:ascii="Gotham-Book" w:hAnsi="Gotham-Book"/>
          <w:b/>
          <w:bCs/>
        </w:rPr>
        <w:t xml:space="preserve">Fig </w:t>
      </w:r>
      <w:r>
        <w:rPr>
          <w:rFonts w:ascii="Gotham-Book" w:hAnsi="Gotham-Book"/>
          <w:b/>
          <w:bCs/>
        </w:rPr>
        <w:t>20</w:t>
      </w:r>
      <w:r w:rsidRPr="00972D88">
        <w:rPr>
          <w:rFonts w:ascii="Gotham-Book" w:hAnsi="Gotham-Book"/>
          <w:b/>
          <w:bCs/>
        </w:rPr>
        <w:t xml:space="preserve">: </w:t>
      </w:r>
      <w:r>
        <w:rPr>
          <w:rFonts w:ascii="Gotham-Book" w:hAnsi="Gotham-Book"/>
          <w:i/>
          <w:iCs/>
        </w:rPr>
        <w:t>Indo-European</w:t>
      </w:r>
      <w:r w:rsidRPr="00972D88">
        <w:rPr>
          <w:rFonts w:ascii="Gotham-Book" w:hAnsi="Gotham-Book"/>
          <w:i/>
          <w:iCs/>
        </w:rPr>
        <w:t xml:space="preserve"> Language </w:t>
      </w:r>
      <w:r>
        <w:rPr>
          <w:rFonts w:ascii="Gotham-Book" w:hAnsi="Gotham-Book"/>
          <w:i/>
          <w:iCs/>
        </w:rPr>
        <w:t>Geospatial analysis</w:t>
      </w:r>
      <w:r w:rsidRPr="00972D88">
        <w:rPr>
          <w:rFonts w:ascii="Gotham-Book" w:hAnsi="Gotham-Book"/>
          <w:i/>
          <w:iCs/>
        </w:rPr>
        <w:t xml:space="preserve">, </w:t>
      </w:r>
      <w:r w:rsidRPr="00972D88">
        <w:rPr>
          <w:rFonts w:ascii="Gotham-Book" w:hAnsi="Gotham-Book"/>
        </w:rPr>
        <w:t>(Taylor, “IST 652,” 2020).</w:t>
      </w:r>
    </w:p>
    <w:p w14:paraId="5D964DD3" w14:textId="77777777" w:rsidR="00F83F04" w:rsidRPr="00F83F04" w:rsidRDefault="00F83F04" w:rsidP="00E00980">
      <w:pPr>
        <w:ind w:firstLine="0"/>
        <w:rPr>
          <w:rFonts w:ascii="Gotham-Book" w:hAnsi="Gotham-Book"/>
          <w:b/>
          <w:bCs/>
        </w:rPr>
      </w:pPr>
    </w:p>
    <w:p w14:paraId="6313D636" w14:textId="6E3A3E25" w:rsidR="006B5086" w:rsidRPr="00972D88" w:rsidRDefault="006B5086" w:rsidP="00E00980">
      <w:pPr>
        <w:ind w:firstLine="0"/>
        <w:rPr>
          <w:rFonts w:ascii="Gotham-Book" w:hAnsi="Gotham-Book"/>
        </w:rPr>
      </w:pPr>
      <w:r w:rsidRPr="00972D88">
        <w:rPr>
          <w:rFonts w:ascii="Gotham-Book" w:hAnsi="Gotham-Book"/>
          <w:noProof/>
        </w:rPr>
        <w:drawing>
          <wp:inline distT="0" distB="0" distL="0" distR="0" wp14:anchorId="5E2280C5" wp14:editId="526AAED6">
            <wp:extent cx="5943600" cy="3525520"/>
            <wp:effectExtent l="0" t="0" r="0" b="0"/>
            <wp:docPr id="59" name="Picture 59"/>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47">
                      <a:extLst>
                        <a:ext uri="{28A0092B-C50C-407E-A947-70E740481C1C}">
                          <a14:useLocalDpi xmlns:a14="http://schemas.microsoft.com/office/drawing/2010/main" val="0"/>
                        </a:ext>
                      </a:extLst>
                    </a:blip>
                    <a:stretch>
                      <a:fillRect/>
                    </a:stretch>
                  </pic:blipFill>
                  <pic:spPr>
                    <a:xfrm>
                      <a:off x="0" y="0"/>
                      <a:ext cx="5943600" cy="3525520"/>
                    </a:xfrm>
                    <a:prstGeom prst="rect">
                      <a:avLst/>
                    </a:prstGeom>
                  </pic:spPr>
                </pic:pic>
              </a:graphicData>
            </a:graphic>
          </wp:inline>
        </w:drawing>
      </w:r>
    </w:p>
    <w:p w14:paraId="07B251FC" w14:textId="390A340F" w:rsidR="00B50999" w:rsidRPr="00972D88" w:rsidRDefault="00B50999" w:rsidP="00B50999">
      <w:pPr>
        <w:ind w:firstLine="0"/>
        <w:rPr>
          <w:rFonts w:ascii="Gotham-Book" w:hAnsi="Gotham-Book"/>
        </w:rPr>
      </w:pPr>
      <w:r w:rsidRPr="00972D88">
        <w:rPr>
          <w:rFonts w:ascii="Gotham-Book" w:hAnsi="Gotham-Book"/>
        </w:rPr>
        <w:t>Interesting observation; the vestige of one of the last Indo-European invasions</w:t>
      </w:r>
    </w:p>
    <w:p w14:paraId="61D0F230" w14:textId="34CF804B" w:rsidR="00F21FCF" w:rsidRPr="00972D88" w:rsidRDefault="0033736B" w:rsidP="00F21FCF">
      <w:pPr>
        <w:pStyle w:val="ListParagraph"/>
        <w:numPr>
          <w:ilvl w:val="0"/>
          <w:numId w:val="26"/>
        </w:numPr>
        <w:rPr>
          <w:rFonts w:ascii="Gotham-Book" w:hAnsi="Gotham-Book"/>
          <w:b/>
          <w:bCs/>
        </w:rPr>
      </w:pPr>
      <w:r w:rsidRPr="00972D88">
        <w:rPr>
          <w:rFonts w:ascii="Gotham-Book" w:hAnsi="Gotham-Book"/>
          <w:b/>
          <w:bCs/>
        </w:rPr>
        <w:t>Reflection &amp; Learning Goals.</w:t>
      </w:r>
    </w:p>
    <w:p w14:paraId="751B917C" w14:textId="77777777" w:rsidR="00F21FCF" w:rsidRPr="00972D88" w:rsidRDefault="00F21FCF" w:rsidP="00F21FCF">
      <w:pPr>
        <w:ind w:firstLine="0"/>
        <w:rPr>
          <w:rFonts w:ascii="Gotham-Book" w:hAnsi="Gotham-Book"/>
        </w:rPr>
      </w:pPr>
      <w:r w:rsidRPr="00972D88">
        <w:rPr>
          <w:rFonts w:ascii="Gotham-Book" w:hAnsi="Gotham-Book"/>
        </w:rPr>
        <w:t xml:space="preserve">At the onset of the research project, the following questions were presented to be answered: </w:t>
      </w:r>
    </w:p>
    <w:p w14:paraId="3DA9306B" w14:textId="7430E321" w:rsidR="00F21FCF" w:rsidRPr="00972D88" w:rsidRDefault="00F21FCF" w:rsidP="00F21FCF">
      <w:pPr>
        <w:ind w:firstLine="0"/>
        <w:rPr>
          <w:rFonts w:ascii="Gotham-Book" w:hAnsi="Gotham-Book"/>
          <w:i/>
          <w:iCs/>
        </w:rPr>
      </w:pPr>
      <w:r w:rsidRPr="00972D88">
        <w:rPr>
          <w:rFonts w:ascii="Gotham-Book" w:hAnsi="Gotham-Book"/>
          <w:i/>
          <w:iCs/>
        </w:rPr>
        <w:t xml:space="preserve">What is the frequency distribution of the language’s, determinate upon their macroarea? </w:t>
      </w:r>
    </w:p>
    <w:p w14:paraId="1EB341C7" w14:textId="12866D77" w:rsidR="00F21FCF" w:rsidRPr="00972D88" w:rsidRDefault="00F21FCF" w:rsidP="00F21FCF">
      <w:pPr>
        <w:ind w:firstLine="0"/>
        <w:rPr>
          <w:rFonts w:ascii="Gotham-Book" w:hAnsi="Gotham-Book"/>
          <w:i/>
          <w:iCs/>
        </w:rPr>
      </w:pPr>
      <w:r w:rsidRPr="00972D88">
        <w:rPr>
          <w:rFonts w:ascii="Gotham-Book" w:hAnsi="Gotham-Book"/>
          <w:i/>
          <w:iCs/>
        </w:rPr>
        <w:t xml:space="preserve">What are the major language families counts of each respective individual language’s family? </w:t>
      </w:r>
    </w:p>
    <w:p w14:paraId="5DEF3F04" w14:textId="4A22271A" w:rsidR="00F21FCF" w:rsidRPr="00972D88" w:rsidRDefault="00F21FCF" w:rsidP="00F21FCF">
      <w:pPr>
        <w:ind w:firstLine="0"/>
        <w:rPr>
          <w:rFonts w:ascii="Gotham-Book" w:hAnsi="Gotham-Book"/>
          <w:i/>
          <w:iCs/>
        </w:rPr>
      </w:pPr>
      <w:r w:rsidRPr="00972D88">
        <w:rPr>
          <w:rFonts w:ascii="Gotham-Book" w:hAnsi="Gotham-Book"/>
          <w:i/>
          <w:iCs/>
        </w:rPr>
        <w:t xml:space="preserve">Can a Geographic spatial analysis of the top three Language Families be identified from the data?  ( </w:t>
      </w:r>
    </w:p>
    <w:p w14:paraId="17798914" w14:textId="32CAD2B7" w:rsidR="00F21FCF" w:rsidRPr="00972D88" w:rsidRDefault="00F21FCF" w:rsidP="00F21FCF">
      <w:pPr>
        <w:ind w:firstLine="0"/>
        <w:rPr>
          <w:rFonts w:ascii="Gotham-Book" w:hAnsi="Gotham-Book"/>
        </w:rPr>
      </w:pPr>
      <w:r w:rsidRPr="00972D88">
        <w:rPr>
          <w:rFonts w:ascii="Gotham-Book" w:hAnsi="Gotham-Book"/>
        </w:rPr>
        <w:t xml:space="preserve">From the dataset obtained, via semi-structured data and structured data, the research project was able to identify the frequency distribution of each </w:t>
      </w:r>
      <w:r w:rsidRPr="00972D88">
        <w:rPr>
          <w:rFonts w:ascii="Gotham-Book" w:hAnsi="Gotham-Book"/>
        </w:rPr>
        <w:lastRenderedPageBreak/>
        <w:t>language, determinate upon their macroarea, and the researcher was able to demonstrate the shape and size of that data. The research project was also able to identify the major language families counts of each respective individual language’s family subdivisions. Finally, the dataset provided for the ability to render a geospatial analysis of the data contained within the dataset, it allowed for the researcher to plot the language families on a geographic representation of the earth, whereby the distribution of the family of languages, per their language family could be demonstrated by static and interactive mappings. In so doing, the research projects conclusion are as follows: the top three language family’s totals are intuitive, given the historical, anthropological, and archeological studies that have been conducted, throughout the 19th, 20th, and 21st century. The language families, along with their specific subdivision can be visually demonstrated via geographic spatial analysis. The research projects goals of showing that distribution via the data, and expounding upon the researcher’s native spoken language family, the Indo-European language family specific geo spatial analysis was accomplished</w:t>
      </w:r>
      <w:r w:rsidR="00EE5566" w:rsidRPr="00972D88">
        <w:rPr>
          <w:rFonts w:ascii="Gotham-Book" w:hAnsi="Gotham-Book"/>
        </w:rPr>
        <w:t>.</w:t>
      </w:r>
      <w:r w:rsidR="00EE5566" w:rsidRPr="00972D88">
        <w:rPr>
          <w:rFonts w:ascii="Gotham-Book" w:hAnsi="Gotham-Book"/>
        </w:rPr>
        <w:br/>
        <w:t xml:space="preserve">In so much as the learning goals, per the call of the directive of the course, </w:t>
      </w:r>
    </w:p>
    <w:p w14:paraId="2B7C2B10" w14:textId="77777777" w:rsidR="00BC1CC4" w:rsidRPr="00972D88" w:rsidRDefault="00BC1CC4" w:rsidP="00BC1CC4">
      <w:pPr>
        <w:ind w:firstLine="0"/>
        <w:rPr>
          <w:rFonts w:ascii="Gotham-Book" w:hAnsi="Gotham-Book"/>
        </w:rPr>
      </w:pPr>
      <w:r w:rsidRPr="00972D88">
        <w:rPr>
          <w:rFonts w:ascii="Gotham-Book" w:hAnsi="Gotham-Book"/>
        </w:rPr>
        <w:t xml:space="preserve">This was an individual project, based upon the work of Applied Data Science master’s student Randall Scott Taylor, utilizing the brilliant work done by those at The World Atlas of Language Structures Online. </w:t>
      </w:r>
    </w:p>
    <w:p w14:paraId="26FC0194" w14:textId="77777777" w:rsidR="005117BD" w:rsidRDefault="00BC1CC4" w:rsidP="00BC1CC4">
      <w:pPr>
        <w:ind w:firstLine="0"/>
        <w:rPr>
          <w:rFonts w:ascii="Gotham-Book" w:hAnsi="Gotham-Book"/>
        </w:rPr>
      </w:pPr>
      <w:r w:rsidRPr="00972D88">
        <w:rPr>
          <w:rFonts w:ascii="Gotham-Book" w:hAnsi="Gotham-Book"/>
        </w:rPr>
        <w:t xml:space="preserve">The project began in late January 2020. </w:t>
      </w:r>
    </w:p>
    <w:p w14:paraId="558CCCBE" w14:textId="6732E805" w:rsidR="00BC1CC4" w:rsidRPr="00972D88" w:rsidRDefault="00BC1CC4" w:rsidP="00BC1CC4">
      <w:pPr>
        <w:ind w:firstLine="0"/>
        <w:rPr>
          <w:rFonts w:ascii="Gotham-Book" w:hAnsi="Gotham-Book"/>
        </w:rPr>
      </w:pPr>
      <w:r w:rsidRPr="00972D88">
        <w:rPr>
          <w:rFonts w:ascii="Gotham-Book" w:hAnsi="Gotham-Book"/>
        </w:rPr>
        <w:t>The conclusion of this research project: March 11, 2020.</w:t>
      </w:r>
    </w:p>
    <w:p w14:paraId="15977D40" w14:textId="77777777" w:rsidR="00BC1CC4" w:rsidRPr="00972D88" w:rsidRDefault="00BC1CC4" w:rsidP="00BC1CC4">
      <w:pPr>
        <w:ind w:firstLine="0"/>
        <w:rPr>
          <w:rFonts w:ascii="Gotham-Book" w:hAnsi="Gotham-Book"/>
        </w:rPr>
      </w:pPr>
      <w:r w:rsidRPr="00972D88">
        <w:rPr>
          <w:rFonts w:ascii="Gotham-Book" w:hAnsi="Gotham-Book"/>
        </w:rPr>
        <w:t xml:space="preserve">Python Program </w:t>
      </w:r>
    </w:p>
    <w:p w14:paraId="6FACCD20" w14:textId="77777777" w:rsidR="00BC1CC4" w:rsidRPr="00972D88" w:rsidRDefault="00BC1CC4" w:rsidP="00BC1CC4">
      <w:pPr>
        <w:ind w:firstLine="0"/>
        <w:rPr>
          <w:rFonts w:ascii="Gotham-Book" w:hAnsi="Gotham-Book"/>
        </w:rPr>
      </w:pPr>
      <w:r w:rsidRPr="00972D88">
        <w:rPr>
          <w:rFonts w:ascii="Gotham-Book" w:hAnsi="Gotham-Book"/>
        </w:rPr>
        <w:lastRenderedPageBreak/>
        <w:t>The python program written to complete the analysis of this dataset was compiled within the Anaconda suites, Jupyter Notebooks. The following are the libraries utilized within the program:</w:t>
      </w:r>
    </w:p>
    <w:p w14:paraId="53462C66" w14:textId="77777777" w:rsidR="00BC1CC4" w:rsidRPr="00972D88" w:rsidRDefault="00BC1CC4" w:rsidP="00BC1CC4">
      <w:pPr>
        <w:ind w:firstLine="0"/>
        <w:rPr>
          <w:rFonts w:ascii="Gotham-Book" w:hAnsi="Gotham-Book"/>
        </w:rPr>
      </w:pPr>
      <w:r w:rsidRPr="00972D88">
        <w:rPr>
          <w:rFonts w:ascii="Gotham-Book" w:hAnsi="Gotham-Book"/>
        </w:rPr>
        <w:t xml:space="preserve">#In order to complete the exploratory analysis of the wals dataset, the </w:t>
      </w:r>
    </w:p>
    <w:p w14:paraId="2A02792B" w14:textId="4E13A758" w:rsidR="00BC1CC4" w:rsidRPr="00972D88" w:rsidRDefault="00BC1CC4" w:rsidP="00BC1CC4">
      <w:pPr>
        <w:ind w:firstLine="0"/>
        <w:rPr>
          <w:rFonts w:ascii="Gotham-Book" w:hAnsi="Gotham-Book"/>
        </w:rPr>
      </w:pPr>
      <w:r w:rsidRPr="00972D88">
        <w:rPr>
          <w:rFonts w:ascii="Gotham-Book" w:hAnsi="Gotham-Book"/>
        </w:rPr>
        <w:t>#researcher will require the following libraries:</w:t>
      </w:r>
    </w:p>
    <w:p w14:paraId="6307B482" w14:textId="720F34EB" w:rsidR="0021127F" w:rsidRDefault="0021127F" w:rsidP="00BC1CC4">
      <w:pPr>
        <w:ind w:firstLine="0"/>
        <w:rPr>
          <w:rFonts w:ascii="Gotham-Book" w:hAnsi="Gotham-Book"/>
        </w:rPr>
      </w:pPr>
      <w:r w:rsidRPr="00972D88">
        <w:rPr>
          <w:rFonts w:ascii="Gotham-Book" w:hAnsi="Gotham-Book"/>
          <w:noProof/>
        </w:rPr>
        <w:drawing>
          <wp:inline distT="0" distB="0" distL="0" distR="0" wp14:anchorId="11B6BFB7" wp14:editId="2AE59996">
            <wp:extent cx="4006850" cy="2692400"/>
            <wp:effectExtent l="0" t="0" r="0" b="0"/>
            <wp:docPr id="60" name="Picture 60"/>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48">
                      <a:extLst>
                        <a:ext uri="{28A0092B-C50C-407E-A947-70E740481C1C}">
                          <a14:useLocalDpi xmlns:a14="http://schemas.microsoft.com/office/drawing/2010/main" val="0"/>
                        </a:ext>
                      </a:extLst>
                    </a:blip>
                    <a:stretch>
                      <a:fillRect/>
                    </a:stretch>
                  </pic:blipFill>
                  <pic:spPr>
                    <a:xfrm>
                      <a:off x="0" y="0"/>
                      <a:ext cx="4006850" cy="2692400"/>
                    </a:xfrm>
                    <a:prstGeom prst="rect">
                      <a:avLst/>
                    </a:prstGeom>
                  </pic:spPr>
                </pic:pic>
              </a:graphicData>
            </a:graphic>
          </wp:inline>
        </w:drawing>
      </w:r>
    </w:p>
    <w:p w14:paraId="3724A826" w14:textId="777BB80B" w:rsidR="00F83F04" w:rsidRPr="00972D88" w:rsidRDefault="00F83F04" w:rsidP="00F83F04">
      <w:pPr>
        <w:ind w:firstLine="0"/>
        <w:rPr>
          <w:rFonts w:ascii="Gotham-Book" w:hAnsi="Gotham-Book"/>
        </w:rPr>
      </w:pPr>
      <w:r w:rsidRPr="00972D88">
        <w:rPr>
          <w:rFonts w:ascii="Gotham-Book" w:hAnsi="Gotham-Book"/>
          <w:b/>
          <w:bCs/>
        </w:rPr>
        <w:t xml:space="preserve">Fig </w:t>
      </w:r>
      <w:r>
        <w:rPr>
          <w:rFonts w:ascii="Gotham-Book" w:hAnsi="Gotham-Book"/>
          <w:b/>
          <w:bCs/>
        </w:rPr>
        <w:t>21</w:t>
      </w:r>
      <w:r w:rsidRPr="00972D88">
        <w:rPr>
          <w:rFonts w:ascii="Gotham-Book" w:hAnsi="Gotham-Book"/>
          <w:b/>
          <w:bCs/>
        </w:rPr>
        <w:t xml:space="preserve">: </w:t>
      </w:r>
      <w:r>
        <w:rPr>
          <w:rFonts w:ascii="Gotham-Book" w:hAnsi="Gotham-Book"/>
          <w:i/>
          <w:iCs/>
        </w:rPr>
        <w:t>code</w:t>
      </w:r>
      <w:r w:rsidRPr="00972D88">
        <w:rPr>
          <w:rFonts w:ascii="Gotham-Book" w:hAnsi="Gotham-Book"/>
          <w:i/>
          <w:iCs/>
        </w:rPr>
        <w:t xml:space="preserve">, </w:t>
      </w:r>
      <w:r w:rsidRPr="00972D88">
        <w:rPr>
          <w:rFonts w:ascii="Gotham-Book" w:hAnsi="Gotham-Book"/>
        </w:rPr>
        <w:t>(Taylor, “IST 652,” 2020).</w:t>
      </w:r>
    </w:p>
    <w:p w14:paraId="4C6E1B93" w14:textId="77777777" w:rsidR="00F83F04" w:rsidRPr="00972D88" w:rsidRDefault="00F83F04" w:rsidP="00BC1CC4">
      <w:pPr>
        <w:ind w:firstLine="0"/>
        <w:rPr>
          <w:rFonts w:ascii="Gotham-Book" w:hAnsi="Gotham-Book"/>
        </w:rPr>
      </w:pPr>
    </w:p>
    <w:p w14:paraId="577BFF9C" w14:textId="77777777" w:rsidR="0033736B" w:rsidRPr="00972D88" w:rsidRDefault="0033736B" w:rsidP="00B50999">
      <w:pPr>
        <w:ind w:firstLine="0"/>
        <w:rPr>
          <w:rFonts w:ascii="Gotham-Book" w:hAnsi="Gotham-Book"/>
        </w:rPr>
      </w:pPr>
    </w:p>
    <w:p w14:paraId="1660A7BE" w14:textId="77777777" w:rsidR="00B50999" w:rsidRPr="00972D88" w:rsidRDefault="00B50999" w:rsidP="00B50999">
      <w:pPr>
        <w:ind w:firstLine="0"/>
        <w:rPr>
          <w:rFonts w:ascii="Gotham-Book" w:hAnsi="Gotham-Book"/>
        </w:rPr>
      </w:pPr>
    </w:p>
    <w:p w14:paraId="0E828BB7" w14:textId="2C06D9BF" w:rsidR="007D3CED" w:rsidRPr="00972D88" w:rsidRDefault="0055632C" w:rsidP="00791E79">
      <w:pPr>
        <w:pStyle w:val="Heading2"/>
        <w:rPr>
          <w:rFonts w:ascii="Gotham-Book" w:hAnsi="Gotham-Book"/>
        </w:rPr>
      </w:pPr>
      <w:r w:rsidRPr="00972D88">
        <w:rPr>
          <w:rFonts w:ascii="Gotham-Book" w:hAnsi="Gotham-Book"/>
        </w:rPr>
        <w:t xml:space="preserve">IST </w:t>
      </w:r>
      <w:r w:rsidR="00853A58" w:rsidRPr="00972D88">
        <w:rPr>
          <w:rFonts w:ascii="Gotham-Book" w:hAnsi="Gotham-Book"/>
        </w:rPr>
        <w:t>707</w:t>
      </w:r>
      <w:r w:rsidRPr="00972D88">
        <w:rPr>
          <w:rFonts w:ascii="Gotham-Book" w:hAnsi="Gotham-Book"/>
        </w:rPr>
        <w:t>: Data</w:t>
      </w:r>
      <w:r w:rsidR="00853A58" w:rsidRPr="00972D88">
        <w:rPr>
          <w:rFonts w:ascii="Gotham-Book" w:hAnsi="Gotham-Book"/>
        </w:rPr>
        <w:t xml:space="preserve"> Analytics</w:t>
      </w:r>
      <w:r w:rsidR="004779EB" w:rsidRPr="00972D88">
        <w:rPr>
          <w:rFonts w:ascii="Gotham-Book" w:hAnsi="Gotham-Book"/>
        </w:rPr>
        <w:t>:</w:t>
      </w:r>
      <w:r w:rsidRPr="00972D88">
        <w:rPr>
          <w:rFonts w:ascii="Gotham-Book" w:hAnsi="Gotham-Book"/>
        </w:rPr>
        <w:t xml:space="preserve"> </w:t>
      </w:r>
      <w:r w:rsidR="004779EB" w:rsidRPr="00972D88">
        <w:rPr>
          <w:rFonts w:ascii="Gotham-Book" w:hAnsi="Gotham-Book"/>
        </w:rPr>
        <w:t>Professor Jeremy Bolton, PhD</w:t>
      </w:r>
    </w:p>
    <w:p w14:paraId="5EFF0BD4" w14:textId="2FE7D4E9" w:rsidR="003D0416" w:rsidRPr="00972D88" w:rsidRDefault="004779EB" w:rsidP="003D0416">
      <w:pPr>
        <w:pStyle w:val="ListParagraph"/>
        <w:numPr>
          <w:ilvl w:val="0"/>
          <w:numId w:val="27"/>
        </w:numPr>
        <w:rPr>
          <w:rFonts w:ascii="Gotham-Book" w:hAnsi="Gotham-Book"/>
          <w:b/>
          <w:bCs/>
        </w:rPr>
      </w:pPr>
      <w:r w:rsidRPr="00972D88">
        <w:rPr>
          <w:rFonts w:ascii="Gotham-Book" w:hAnsi="Gotham-Book"/>
          <w:b/>
          <w:bCs/>
        </w:rPr>
        <w:t xml:space="preserve">Project Description </w:t>
      </w:r>
    </w:p>
    <w:p w14:paraId="1BEBC0AB" w14:textId="77777777" w:rsidR="000C53CB" w:rsidRPr="00972D88" w:rsidRDefault="003D0416" w:rsidP="000C53CB">
      <w:pPr>
        <w:rPr>
          <w:rFonts w:ascii="Gotham-Book" w:hAnsi="Gotham-Book"/>
        </w:rPr>
      </w:pPr>
      <w:r w:rsidRPr="00972D88">
        <w:rPr>
          <w:rFonts w:ascii="Gotham-Book" w:hAnsi="Gotham-Book"/>
        </w:rPr>
        <w:t xml:space="preserve">The Scripting for Data Analysis course chosen by the candidate was facilitated through course professor </w:t>
      </w:r>
      <w:r w:rsidR="009022D0" w:rsidRPr="00972D88">
        <w:rPr>
          <w:rFonts w:ascii="Gotham-Book" w:hAnsi="Gotham-Book"/>
        </w:rPr>
        <w:t>Jeremy Bolton</w:t>
      </w:r>
      <w:r w:rsidRPr="00972D88">
        <w:rPr>
          <w:rFonts w:ascii="Gotham-Book" w:hAnsi="Gotham-Book"/>
        </w:rPr>
        <w:t xml:space="preserve">, PhD. Through the utilization of </w:t>
      </w:r>
      <w:r w:rsidR="009022D0" w:rsidRPr="00972D88">
        <w:rPr>
          <w:rFonts w:ascii="Gotham-Book" w:hAnsi="Gotham-Book"/>
        </w:rPr>
        <w:t>R code</w:t>
      </w:r>
      <w:r w:rsidRPr="00972D88">
        <w:rPr>
          <w:rFonts w:ascii="Gotham-Book" w:hAnsi="Gotham-Book"/>
        </w:rPr>
        <w:t xml:space="preserve"> scripting, and various data mining techniques, machine learning technique and geospatial analysis, the candidate created a final project. The final project deliverable for the course was to create a data </w:t>
      </w:r>
      <w:r w:rsidRPr="00972D88">
        <w:rPr>
          <w:rFonts w:ascii="Gotham-Book" w:hAnsi="Gotham-Book"/>
        </w:rPr>
        <w:lastRenderedPageBreak/>
        <w:t>source from several sources format and unformatted data and to demonstrate the following</w:t>
      </w:r>
      <w:r w:rsidR="00BB0997" w:rsidRPr="00972D88">
        <w:rPr>
          <w:rFonts w:ascii="Gotham-Book" w:hAnsi="Gotham-Book"/>
        </w:rPr>
        <w:t xml:space="preserve">: </w:t>
      </w:r>
    </w:p>
    <w:p w14:paraId="6BDFCC61" w14:textId="597F014B" w:rsidR="003D0416" w:rsidRPr="00972D88" w:rsidRDefault="000C53CB" w:rsidP="003709A5">
      <w:pPr>
        <w:ind w:left="1800" w:firstLine="0"/>
        <w:rPr>
          <w:rFonts w:ascii="Gotham-Book" w:hAnsi="Gotham-Book"/>
        </w:rPr>
      </w:pPr>
      <w:r w:rsidRPr="00972D88">
        <w:rPr>
          <w:rFonts w:ascii="Gotham-Book" w:hAnsi="Gotham-Book"/>
        </w:rPr>
        <w:t xml:space="preserve">The objective of the project is to use the main skills taught in this class to solve a real data mining problem. Students can choose to work individually or pair up with another student. For this project, you must choose your own dataset.  It can be one that you created yourself or found from other resources, such as the Kaggle competitions and the UCI repository (http://archive.ics.uci.edu/ml/).  The problem may use one or more of the types of data mining algorithms that we have studied this semester:  Classification, Clustering and Association Rules, in an investigation of the solution to the problem (Taylor, “IST </w:t>
      </w:r>
      <w:r w:rsidR="003709A5" w:rsidRPr="00972D88">
        <w:rPr>
          <w:rFonts w:ascii="Gotham-Book" w:hAnsi="Gotham-Book"/>
        </w:rPr>
        <w:t>707</w:t>
      </w:r>
      <w:r w:rsidRPr="00972D88">
        <w:rPr>
          <w:rFonts w:ascii="Gotham-Book" w:hAnsi="Gotham-Book"/>
        </w:rPr>
        <w:t>,” 2020).</w:t>
      </w:r>
    </w:p>
    <w:p w14:paraId="78617581" w14:textId="67D95D07" w:rsidR="000D76B2" w:rsidRPr="00972D88" w:rsidRDefault="000D76B2" w:rsidP="000D76B2">
      <w:pPr>
        <w:ind w:firstLine="0"/>
        <w:rPr>
          <w:rFonts w:ascii="Gotham-Book" w:hAnsi="Gotham-Book"/>
        </w:rPr>
      </w:pPr>
      <w:r w:rsidRPr="00972D88">
        <w:rPr>
          <w:rFonts w:ascii="Gotham-Book" w:hAnsi="Gotham-Book"/>
        </w:rPr>
        <w:t>In response to the final project’s requirements, and to answer the call of the questions presented, the candidate authored the following final report “</w:t>
      </w:r>
      <w:r w:rsidR="00E95A74" w:rsidRPr="00972D88">
        <w:rPr>
          <w:rFonts w:ascii="Gotham-Book" w:hAnsi="Gotham-Book"/>
          <w:i/>
          <w:iCs/>
        </w:rPr>
        <w:t>Final Project Report: Community Health Status Indicators</w:t>
      </w:r>
      <w:r w:rsidRPr="00972D88">
        <w:rPr>
          <w:rFonts w:ascii="Gotham-Book" w:hAnsi="Gotham-Book"/>
        </w:rPr>
        <w:t>.” Description of the data and its source(s);</w:t>
      </w:r>
    </w:p>
    <w:p w14:paraId="2DE03803" w14:textId="0E885CB0" w:rsidR="00664DDD" w:rsidRPr="00972D88" w:rsidRDefault="00664DDD" w:rsidP="00664DDD">
      <w:pPr>
        <w:ind w:left="1440" w:firstLine="0"/>
        <w:rPr>
          <w:rFonts w:ascii="Gotham-Book" w:hAnsi="Gotham-Book"/>
        </w:rPr>
      </w:pPr>
      <w:r w:rsidRPr="00972D88">
        <w:rPr>
          <w:rFonts w:ascii="Gotham-Book" w:hAnsi="Gotham-Book"/>
        </w:rPr>
        <w:t>CDC(Centers for Disease control and prevention) helps protect America from health, safety and security threats, both foreign and in the U.S. whether diseases start at home or abroad, are chronic or acute, curable or preventable, human error or deliberate attack, CDC fights disease and supports communities and citizens to do the same (Taylor, ,”IST 707,” 2020).</w:t>
      </w:r>
    </w:p>
    <w:p w14:paraId="0DD196EC" w14:textId="3225C33E" w:rsidR="00664DDD" w:rsidRPr="00972D88" w:rsidRDefault="00664DDD" w:rsidP="00664DDD">
      <w:pPr>
        <w:ind w:firstLine="0"/>
        <w:rPr>
          <w:rFonts w:ascii="Gotham-Book" w:hAnsi="Gotham-Book"/>
        </w:rPr>
      </w:pPr>
      <w:r w:rsidRPr="00972D88">
        <w:rPr>
          <w:rFonts w:ascii="Gotham-Book" w:hAnsi="Gotham-Book"/>
        </w:rPr>
        <w:lastRenderedPageBreak/>
        <w:t xml:space="preserve">CDC increases the health security of our nation. As the nation’s health protection agency, CDC saves lives and protects people from health threats. To accomplish our mission, CDC conducts critical science and provides health information that protects our nation against expensive and dangerous health threats and responds when these arise. Centers for Disease Control and Prevention (CDC) Community Health Status Indicators is a website that provides health profiles for all U.S. counties, including health outcomes, population health status, healthcare access and quality, health behaviors, social factors and the physical environment, as stated: </w:t>
      </w:r>
    </w:p>
    <w:p w14:paraId="3C978851" w14:textId="15F36854" w:rsidR="00664DDD" w:rsidRPr="00972D88" w:rsidRDefault="00664DDD" w:rsidP="00664DDD">
      <w:pPr>
        <w:ind w:left="1440" w:firstLine="0"/>
        <w:rPr>
          <w:rFonts w:ascii="Gotham-Book" w:hAnsi="Gotham-Book"/>
        </w:rPr>
      </w:pPr>
      <w:r w:rsidRPr="00972D88">
        <w:rPr>
          <w:rFonts w:ascii="Gotham-Book" w:hAnsi="Gotham-Book"/>
        </w:rPr>
        <w:t>CDC’s Role: * Detecting and responding to new and emerging health threats * Tackling the biggest health problems causing death and disability for Americans * Putting science and advanced technology into action to prevent disease * Promoting healthy and safe behaviors, communities and environment * Developing leaders and training the public health workforce, including disease detectives * Taking the health pulse of our nation (Taylor, “IST 707,” 2020).</w:t>
      </w:r>
    </w:p>
    <w:p w14:paraId="18D2B36E" w14:textId="3E9FAAEB" w:rsidR="00664DDD" w:rsidRPr="00972D88" w:rsidRDefault="00664DDD" w:rsidP="00664DDD">
      <w:pPr>
        <w:ind w:firstLine="0"/>
        <w:rPr>
          <w:rFonts w:ascii="Gotham-Book" w:hAnsi="Gotham-Book"/>
        </w:rPr>
      </w:pPr>
      <w:r w:rsidRPr="00972D88">
        <w:rPr>
          <w:rFonts w:ascii="Gotham-Book" w:hAnsi="Gotham-Book"/>
        </w:rPr>
        <w:t>CDC produces Community Health Status Indicators (CHSI) for all 3,143 counties in the United States. Each profile includes key indicators of health outcomes, which describes the population health status of a county and factors that have the potential to influence health outcomes, such as health care access and quality, health behaviors, social factors, and the physical environment.</w:t>
      </w:r>
    </w:p>
    <w:p w14:paraId="0E6CCE31" w14:textId="021C9AFE" w:rsidR="00094D75" w:rsidRPr="00972D88" w:rsidRDefault="00094D75" w:rsidP="00664DDD">
      <w:pPr>
        <w:ind w:firstLine="0"/>
        <w:rPr>
          <w:rFonts w:ascii="Gotham-Book" w:hAnsi="Gotham-Book"/>
        </w:rPr>
      </w:pPr>
      <w:r w:rsidRPr="00972D88">
        <w:rPr>
          <w:rFonts w:ascii="Gotham-Book" w:hAnsi="Gotham-Book"/>
        </w:rPr>
        <w:lastRenderedPageBreak/>
        <w:t>The project objective was</w:t>
      </w:r>
      <w:r w:rsidR="00B002A8" w:rsidRPr="00972D88">
        <w:rPr>
          <w:rFonts w:ascii="Gotham-Book" w:hAnsi="Gotham-Book"/>
        </w:rPr>
        <w:t xml:space="preserve"> finding a data set in public health. We were looking for a data set that would help us better understand a broad set of health conditions, populations, and potential correlations. This project is an exercise in taking a large pool of data across a variety of metrics and generating relevant questions. Using tools and techniques learned in this course, we will use those insights, which could be used to drive actions for specific populations.</w:t>
      </w:r>
    </w:p>
    <w:p w14:paraId="3339FE90" w14:textId="77777777" w:rsidR="00B07A69" w:rsidRPr="00972D88" w:rsidRDefault="00B07A69" w:rsidP="00B07A69">
      <w:pPr>
        <w:ind w:firstLine="0"/>
        <w:rPr>
          <w:rFonts w:ascii="Gotham-Book" w:hAnsi="Gotham-Book"/>
        </w:rPr>
      </w:pPr>
      <w:r w:rsidRPr="00972D88">
        <w:rPr>
          <w:rFonts w:ascii="Gotham-Book" w:hAnsi="Gotham-Book"/>
        </w:rPr>
        <w:tab/>
        <w:t>The data set we chose was the Community Health Status Indicators (CHSI) to combat obesity, heart disease, and cancer that are major components of the Community Health Data Initiative. This dataset provides key health indicators for local communities and encourages dialogue about actions that can be taken to improve community health (e.g., obesity, heart disease, cancer).</w:t>
      </w:r>
    </w:p>
    <w:p w14:paraId="726BD0EF" w14:textId="6DD5A5BF" w:rsidR="000D76B2" w:rsidRPr="00972D88" w:rsidRDefault="00B07A69" w:rsidP="00B07A69">
      <w:pPr>
        <w:ind w:firstLine="0"/>
        <w:rPr>
          <w:rFonts w:ascii="Gotham-Book" w:hAnsi="Gotham-Book"/>
        </w:rPr>
      </w:pPr>
      <w:r w:rsidRPr="00972D88">
        <w:rPr>
          <w:rFonts w:ascii="Gotham-Book" w:hAnsi="Gotham-Book"/>
        </w:rPr>
        <w:t xml:space="preserve">The data set has a broad array of health metrics as well as statistics around vulnerable populations, life expectancy and death rates. In reviewing the raw data we felt the goal was to give local public health agencies a set of tools that could help improve the health of their community by identifying root causes and at-risk populations. Website: </w:t>
      </w:r>
      <w:hyperlink r:id="rId49" w:history="1">
        <w:r w:rsidRPr="00972D88">
          <w:rPr>
            <w:rStyle w:val="Hyperlink"/>
            <w:rFonts w:ascii="Gotham-Book" w:hAnsi="Gotham-Book"/>
          </w:rPr>
          <w:t>https://healthdata.gov/dataset/community-health-status-indicators-chsi-combat-obesity-heart-disease-and-cancer</w:t>
        </w:r>
      </w:hyperlink>
    </w:p>
    <w:p w14:paraId="0485ACE5" w14:textId="77777777" w:rsidR="0032086B" w:rsidRPr="00972D88" w:rsidRDefault="0032086B" w:rsidP="0032086B">
      <w:pPr>
        <w:ind w:firstLine="0"/>
        <w:rPr>
          <w:rFonts w:ascii="Gotham-Book" w:hAnsi="Gotham-Book"/>
          <w:i/>
          <w:iCs/>
        </w:rPr>
      </w:pPr>
      <w:r w:rsidRPr="00972D88">
        <w:rPr>
          <w:rFonts w:ascii="Gotham-Book" w:hAnsi="Gotham-Book"/>
          <w:i/>
          <w:iCs/>
        </w:rPr>
        <w:t>Data Acquisition, Cleaning, Transformation</w:t>
      </w:r>
    </w:p>
    <w:p w14:paraId="174679ED" w14:textId="77777777" w:rsidR="0032086B" w:rsidRPr="00972D88" w:rsidRDefault="0032086B" w:rsidP="0032086B">
      <w:pPr>
        <w:ind w:firstLine="0"/>
        <w:rPr>
          <w:rFonts w:ascii="Gotham-Book" w:hAnsi="Gotham-Book"/>
        </w:rPr>
      </w:pPr>
      <w:r w:rsidRPr="00972D88">
        <w:rPr>
          <w:rFonts w:ascii="Gotham-Book" w:hAnsi="Gotham-Book"/>
        </w:rPr>
        <w:t xml:space="preserve">The file was a zip file that contained several CSV files: </w:t>
      </w:r>
    </w:p>
    <w:p w14:paraId="05C03D70" w14:textId="77777777" w:rsidR="0032086B" w:rsidRPr="00972D88" w:rsidRDefault="0032086B" w:rsidP="0032086B">
      <w:pPr>
        <w:ind w:firstLine="0"/>
        <w:rPr>
          <w:rFonts w:ascii="Gotham-Book" w:hAnsi="Gotham-Book"/>
        </w:rPr>
      </w:pPr>
      <w:r w:rsidRPr="00972D88">
        <w:rPr>
          <w:rFonts w:ascii="Gotham-Book" w:hAnsi="Gotham-Book"/>
        </w:rPr>
        <w:lastRenderedPageBreak/>
        <w:t xml:space="preserve">* DATA_ELEMENT_DESCRIPTION.csv defines each data element and indicates where its description is found in Data Sources, Definitions, and Notes. </w:t>
      </w:r>
    </w:p>
    <w:p w14:paraId="3B0197FA" w14:textId="77777777" w:rsidR="0032086B" w:rsidRPr="00972D88" w:rsidRDefault="0032086B" w:rsidP="0032086B">
      <w:pPr>
        <w:ind w:firstLine="0"/>
        <w:rPr>
          <w:rFonts w:ascii="Gotham-Book" w:hAnsi="Gotham-Book"/>
        </w:rPr>
      </w:pPr>
      <w:r w:rsidRPr="00972D88">
        <w:rPr>
          <w:rFonts w:ascii="Gotham-Book" w:hAnsi="Gotham-Book"/>
        </w:rPr>
        <w:t>* DEFINED_DATA_VALUE.csv defines the meaning of specific values (such as missing or suppressed data).</w:t>
      </w:r>
    </w:p>
    <w:p w14:paraId="473024B1" w14:textId="77777777" w:rsidR="0032086B" w:rsidRPr="00972D88" w:rsidRDefault="0032086B" w:rsidP="0032086B">
      <w:pPr>
        <w:ind w:firstLine="0"/>
        <w:rPr>
          <w:rFonts w:ascii="Gotham-Book" w:hAnsi="Gotham-Book"/>
        </w:rPr>
      </w:pPr>
      <w:r w:rsidRPr="00972D88">
        <w:rPr>
          <w:rFonts w:ascii="Gotham-Book" w:hAnsi="Gotham-Book"/>
        </w:rPr>
        <w:t xml:space="preserve">* HEALTHY_PEOPLE_2010.csv identifies the Healthy People 2010 Targets and the U.S. Percentages or Rates. </w:t>
      </w:r>
    </w:p>
    <w:p w14:paraId="1CFC7019" w14:textId="77777777" w:rsidR="0032086B" w:rsidRPr="00972D88" w:rsidRDefault="0032086B" w:rsidP="0032086B">
      <w:pPr>
        <w:ind w:firstLine="0"/>
        <w:rPr>
          <w:rFonts w:ascii="Gotham-Book" w:hAnsi="Gotham-Book"/>
        </w:rPr>
      </w:pPr>
      <w:r w:rsidRPr="00972D88">
        <w:rPr>
          <w:rFonts w:ascii="Gotham-Book" w:hAnsi="Gotham-Book"/>
        </w:rPr>
        <w:t xml:space="preserve">* DEMOGRAPHICS.csv identifies the data elements and values in the Demographics indicator domain. </w:t>
      </w:r>
    </w:p>
    <w:p w14:paraId="1B6521BC" w14:textId="77777777" w:rsidR="0032086B" w:rsidRPr="00972D88" w:rsidRDefault="0032086B" w:rsidP="0032086B">
      <w:pPr>
        <w:ind w:firstLine="0"/>
        <w:rPr>
          <w:rFonts w:ascii="Gotham-Book" w:hAnsi="Gotham-Book"/>
        </w:rPr>
      </w:pPr>
      <w:r w:rsidRPr="00972D88">
        <w:rPr>
          <w:rFonts w:ascii="Gotham-Book" w:hAnsi="Gotham-Book"/>
        </w:rPr>
        <w:t xml:space="preserve">* LEADING_CAUSES_OF_DEATH.csv identifies the data elements and values in the Leading Causes of Death indicator domain. </w:t>
      </w:r>
    </w:p>
    <w:p w14:paraId="11CBFB0C" w14:textId="77777777" w:rsidR="0032086B" w:rsidRPr="00972D88" w:rsidRDefault="0032086B" w:rsidP="0032086B">
      <w:pPr>
        <w:ind w:firstLine="0"/>
        <w:rPr>
          <w:rFonts w:ascii="Gotham-Book" w:hAnsi="Gotham-Book"/>
        </w:rPr>
      </w:pPr>
      <w:r w:rsidRPr="00972D88">
        <w:rPr>
          <w:rFonts w:ascii="Gotham-Book" w:hAnsi="Gotham-Book"/>
        </w:rPr>
        <w:t>* SUMMARY_MEASURES_OF_HEALTH.csv identifies the data elements and values in the Summary Measures of Health indicator domain.</w:t>
      </w:r>
    </w:p>
    <w:p w14:paraId="596AB55A" w14:textId="77777777" w:rsidR="0032086B" w:rsidRPr="00972D88" w:rsidRDefault="0032086B" w:rsidP="0032086B">
      <w:pPr>
        <w:ind w:firstLine="0"/>
        <w:rPr>
          <w:rFonts w:ascii="Gotham-Book" w:hAnsi="Gotham-Book"/>
        </w:rPr>
      </w:pPr>
      <w:r w:rsidRPr="00972D88">
        <w:rPr>
          <w:rFonts w:ascii="Gotham-Book" w:hAnsi="Gotham-Book"/>
        </w:rPr>
        <w:t xml:space="preserve"> * MEASURES_OF_BIRTH_AND_DEATH.csv identifies the data elements and values in the Measures of Birth and Death indicator domain. </w:t>
      </w:r>
    </w:p>
    <w:p w14:paraId="6DBC2E29" w14:textId="77777777" w:rsidR="0032086B" w:rsidRPr="00972D88" w:rsidRDefault="0032086B" w:rsidP="0032086B">
      <w:pPr>
        <w:ind w:firstLine="0"/>
        <w:rPr>
          <w:rFonts w:ascii="Gotham-Book" w:hAnsi="Gotham-Book"/>
        </w:rPr>
      </w:pPr>
      <w:r w:rsidRPr="00972D88">
        <w:rPr>
          <w:rFonts w:ascii="Gotham-Book" w:hAnsi="Gotham-Book"/>
        </w:rPr>
        <w:t xml:space="preserve">* RELATIVE_HEALTH_IMPORTANCE.csv identifies the data elements and values in the Relative Health Importance indicator domain. </w:t>
      </w:r>
    </w:p>
    <w:p w14:paraId="6743CD62" w14:textId="77777777" w:rsidR="0032086B" w:rsidRPr="00972D88" w:rsidRDefault="0032086B" w:rsidP="0032086B">
      <w:pPr>
        <w:ind w:firstLine="0"/>
        <w:rPr>
          <w:rFonts w:ascii="Gotham-Book" w:hAnsi="Gotham-Book"/>
        </w:rPr>
      </w:pPr>
      <w:r w:rsidRPr="00972D88">
        <w:rPr>
          <w:rFonts w:ascii="Gotham-Book" w:hAnsi="Gotham-Book"/>
        </w:rPr>
        <w:t xml:space="preserve">* VULNERABLE_POPS_AND_ENV_HEALTH.csv identifies the data elements and values in the Vulnerable Populations and Environmental Health indicator domain. </w:t>
      </w:r>
    </w:p>
    <w:p w14:paraId="4438009F" w14:textId="7BCE3127" w:rsidR="00B07A69" w:rsidRPr="00972D88" w:rsidRDefault="0032086B" w:rsidP="0032086B">
      <w:pPr>
        <w:ind w:firstLine="0"/>
        <w:rPr>
          <w:rFonts w:ascii="Gotham-Book" w:hAnsi="Gotham-Book"/>
        </w:rPr>
      </w:pPr>
      <w:r w:rsidRPr="00972D88">
        <w:rPr>
          <w:rFonts w:ascii="Gotham-Book" w:hAnsi="Gotham-Book"/>
        </w:rPr>
        <w:t>* PREVENTIVE_SERVICES_USE.csv identifies the data elements and values in the Preventive Services indicator domain.  RISK_FACTORS_AND_ACCESS_TO_CARE.csv identifies the data elements and values in the Risk Factors and Access to Care indicator domain.</w:t>
      </w:r>
    </w:p>
    <w:p w14:paraId="3040A213" w14:textId="07B540B9" w:rsidR="00EA703F" w:rsidRPr="00972D88" w:rsidRDefault="00EA703F" w:rsidP="0032086B">
      <w:pPr>
        <w:ind w:firstLine="0"/>
        <w:rPr>
          <w:rFonts w:ascii="Gotham-Book" w:hAnsi="Gotham-Book"/>
        </w:rPr>
      </w:pPr>
      <w:r w:rsidRPr="00972D88">
        <w:rPr>
          <w:rFonts w:ascii="Gotham-Book" w:hAnsi="Gotham-Book"/>
        </w:rPr>
        <w:lastRenderedPageBreak/>
        <w:t>To provide a robust dataset for our project, we chose a large health dataset containing 573 unique columns for every county in the United States. This broad scope of our dataset was so large that we needed to reduce it in order to focus on key health indicators.</w:t>
      </w:r>
    </w:p>
    <w:p w14:paraId="26AC50C8" w14:textId="77777777" w:rsidR="00583632" w:rsidRPr="00972D88" w:rsidRDefault="00583632" w:rsidP="00583632">
      <w:pPr>
        <w:ind w:firstLine="0"/>
        <w:rPr>
          <w:rFonts w:ascii="Gotham-Book" w:hAnsi="Gotham-Book"/>
        </w:rPr>
      </w:pPr>
      <w:r w:rsidRPr="00972D88">
        <w:rPr>
          <w:rFonts w:ascii="Gotham-Book" w:hAnsi="Gotham-Book"/>
        </w:rPr>
        <w:t>Next, we looked at another demographic variable, ethnicity. The combination of age/ethnicity would become important for the design of any health program or intervention that is targeted within a certain community. As such, we looked to better understand the national averages and distribution before we dove into a region or county (Figure 2).</w:t>
      </w:r>
    </w:p>
    <w:p w14:paraId="4F809C46" w14:textId="1B6CB961" w:rsidR="00EA703F" w:rsidRPr="00972D88" w:rsidRDefault="00583632" w:rsidP="00583632">
      <w:pPr>
        <w:ind w:firstLine="0"/>
        <w:rPr>
          <w:rFonts w:ascii="Gotham-Book" w:hAnsi="Gotham-Book"/>
        </w:rPr>
      </w:pPr>
      <w:r w:rsidRPr="00972D88">
        <w:rPr>
          <w:rFonts w:ascii="Gotham-Book" w:hAnsi="Gotham-Book"/>
        </w:rPr>
        <w:t xml:space="preserve">So far our statistical analysis has highlighted a largely white population in the age range of 19-64, which is not all that surprising, as exampled below: </w:t>
      </w:r>
    </w:p>
    <w:p w14:paraId="35109109" w14:textId="34C104E0" w:rsidR="007A6579" w:rsidRDefault="007A6579" w:rsidP="00583632">
      <w:pPr>
        <w:ind w:firstLine="0"/>
        <w:rPr>
          <w:rFonts w:ascii="Gotham-Book" w:hAnsi="Gotham-Book"/>
        </w:rPr>
      </w:pPr>
      <w:r w:rsidRPr="00972D88">
        <w:rPr>
          <w:rFonts w:ascii="Gotham-Book" w:hAnsi="Gotham-Book"/>
          <w:noProof/>
        </w:rPr>
        <w:drawing>
          <wp:inline distT="0" distB="0" distL="0" distR="0" wp14:anchorId="16C793AF" wp14:editId="387124D9">
            <wp:extent cx="4930346" cy="3459892"/>
            <wp:effectExtent l="0" t="0" r="3810" b="7620"/>
            <wp:docPr id="61" name="Picture"/>
            <wp:cNvGraphicFramePr/>
            <a:graphic xmlns:a="http://schemas.openxmlformats.org/drawingml/2006/main">
              <a:graphicData uri="http://schemas.openxmlformats.org/drawingml/2006/picture">
                <pic:pic xmlns:pic="http://schemas.openxmlformats.org/drawingml/2006/picture">
                  <pic:nvPicPr>
                    <pic:cNvPr id="1" name="Picture"/>
                    <pic:cNvPicPr/>
                  </pic:nvPicPr>
                  <pic:blipFill>
                    <a:blip r:embed="rId50"/>
                    <a:stretch>
                      <a:fillRect/>
                    </a:stretch>
                  </pic:blipFill>
                  <pic:spPr bwMode="auto">
                    <a:xfrm>
                      <a:off x="0" y="0"/>
                      <a:ext cx="4938499" cy="3465614"/>
                    </a:xfrm>
                    <a:prstGeom prst="rect">
                      <a:avLst/>
                    </a:prstGeom>
                    <a:noFill/>
                    <a:ln w="9525">
                      <a:noFill/>
                      <a:headEnd/>
                      <a:tailEnd/>
                    </a:ln>
                  </pic:spPr>
                </pic:pic>
              </a:graphicData>
            </a:graphic>
          </wp:inline>
        </w:drawing>
      </w:r>
    </w:p>
    <w:p w14:paraId="77E5F77C" w14:textId="6841F6F3" w:rsidR="00F83F04" w:rsidRPr="00972D88" w:rsidRDefault="00F83F04" w:rsidP="00F83F04">
      <w:pPr>
        <w:ind w:firstLine="0"/>
        <w:rPr>
          <w:rFonts w:ascii="Gotham-Book" w:hAnsi="Gotham-Book"/>
        </w:rPr>
      </w:pPr>
      <w:r w:rsidRPr="00972D88">
        <w:rPr>
          <w:rFonts w:ascii="Gotham-Book" w:hAnsi="Gotham-Book"/>
          <w:b/>
          <w:bCs/>
        </w:rPr>
        <w:t xml:space="preserve">Fig </w:t>
      </w:r>
      <w:r>
        <w:rPr>
          <w:rFonts w:ascii="Gotham-Book" w:hAnsi="Gotham-Book"/>
          <w:b/>
          <w:bCs/>
        </w:rPr>
        <w:t>22</w:t>
      </w:r>
      <w:r w:rsidRPr="00972D88">
        <w:rPr>
          <w:rFonts w:ascii="Gotham-Book" w:hAnsi="Gotham-Book"/>
          <w:b/>
          <w:bCs/>
        </w:rPr>
        <w:t xml:space="preserve"> </w:t>
      </w:r>
      <w:r>
        <w:rPr>
          <w:rFonts w:ascii="Gotham-Book" w:hAnsi="Gotham-Book"/>
          <w:i/>
          <w:iCs/>
        </w:rPr>
        <w:t>age distribution.</w:t>
      </w:r>
      <w:r w:rsidRPr="00972D88">
        <w:rPr>
          <w:rFonts w:ascii="Gotham-Book" w:hAnsi="Gotham-Book"/>
          <w:i/>
          <w:iCs/>
        </w:rPr>
        <w:t xml:space="preserve"> </w:t>
      </w:r>
      <w:r w:rsidRPr="00972D88">
        <w:rPr>
          <w:rFonts w:ascii="Gotham-Book" w:hAnsi="Gotham-Book"/>
        </w:rPr>
        <w:t xml:space="preserve">(Taylor, “IST </w:t>
      </w:r>
      <w:r>
        <w:rPr>
          <w:rFonts w:ascii="Gotham-Book" w:hAnsi="Gotham-Book"/>
        </w:rPr>
        <w:t>707</w:t>
      </w:r>
      <w:r w:rsidRPr="00972D88">
        <w:rPr>
          <w:rFonts w:ascii="Gotham-Book" w:hAnsi="Gotham-Book"/>
        </w:rPr>
        <w:t>,” 2020).</w:t>
      </w:r>
    </w:p>
    <w:p w14:paraId="6BE4D5B2" w14:textId="77777777" w:rsidR="00F83F04" w:rsidRDefault="00F83F04" w:rsidP="00583632">
      <w:pPr>
        <w:ind w:firstLine="0"/>
        <w:rPr>
          <w:rFonts w:ascii="Gotham-Book" w:hAnsi="Gotham-Book"/>
        </w:rPr>
      </w:pPr>
    </w:p>
    <w:p w14:paraId="4075ED49" w14:textId="77777777" w:rsidR="00F83F04" w:rsidRPr="00972D88" w:rsidRDefault="00F83F04" w:rsidP="00583632">
      <w:pPr>
        <w:ind w:firstLine="0"/>
        <w:rPr>
          <w:rFonts w:ascii="Gotham-Book" w:hAnsi="Gotham-Book"/>
        </w:rPr>
      </w:pPr>
    </w:p>
    <w:p w14:paraId="6B4E6CB9" w14:textId="65CA5B4F" w:rsidR="00A13A7E" w:rsidRDefault="00A13A7E" w:rsidP="00583632">
      <w:pPr>
        <w:ind w:firstLine="0"/>
        <w:rPr>
          <w:rFonts w:ascii="Gotham-Book" w:hAnsi="Gotham-Book"/>
        </w:rPr>
      </w:pPr>
      <w:r w:rsidRPr="00972D88">
        <w:rPr>
          <w:rFonts w:ascii="Gotham-Book" w:hAnsi="Gotham-Book"/>
          <w:noProof/>
        </w:rPr>
        <w:drawing>
          <wp:inline distT="0" distB="0" distL="0" distR="0" wp14:anchorId="7914FD87" wp14:editId="354F2DC3">
            <wp:extent cx="5334000" cy="4267200"/>
            <wp:effectExtent l="0" t="0" r="0" b="0"/>
            <wp:docPr id="2" name="Picture"/>
            <wp:cNvGraphicFramePr/>
            <a:graphic xmlns:a="http://schemas.openxmlformats.org/drawingml/2006/main">
              <a:graphicData uri="http://schemas.openxmlformats.org/drawingml/2006/picture">
                <pic:pic xmlns:pic="http://schemas.openxmlformats.org/drawingml/2006/picture">
                  <pic:nvPicPr>
                    <pic:cNvPr id="2" name="Picture"/>
                    <pic:cNvPicPr/>
                  </pic:nvPicPr>
                  <pic:blipFill>
                    <a:blip r:embed="rId51"/>
                    <a:stretch>
                      <a:fillRect/>
                    </a:stretch>
                  </pic:blipFill>
                  <pic:spPr bwMode="auto">
                    <a:xfrm>
                      <a:off x="0" y="0"/>
                      <a:ext cx="5334000" cy="4267200"/>
                    </a:xfrm>
                    <a:prstGeom prst="rect">
                      <a:avLst/>
                    </a:prstGeom>
                    <a:noFill/>
                    <a:ln w="9525">
                      <a:noFill/>
                      <a:headEnd/>
                      <a:tailEnd/>
                    </a:ln>
                  </pic:spPr>
                </pic:pic>
              </a:graphicData>
            </a:graphic>
          </wp:inline>
        </w:drawing>
      </w:r>
    </w:p>
    <w:p w14:paraId="5515CE1D" w14:textId="71A3D6CC" w:rsidR="00F83F04" w:rsidRPr="00972D88" w:rsidRDefault="00F83F04" w:rsidP="00F83F04">
      <w:pPr>
        <w:ind w:firstLine="0"/>
        <w:rPr>
          <w:rFonts w:ascii="Gotham-Book" w:hAnsi="Gotham-Book"/>
        </w:rPr>
      </w:pPr>
      <w:r w:rsidRPr="00972D88">
        <w:rPr>
          <w:rFonts w:ascii="Gotham-Book" w:hAnsi="Gotham-Book"/>
          <w:b/>
          <w:bCs/>
        </w:rPr>
        <w:t xml:space="preserve">Fig </w:t>
      </w:r>
      <w:r>
        <w:rPr>
          <w:rFonts w:ascii="Gotham-Book" w:hAnsi="Gotham-Book"/>
          <w:b/>
          <w:bCs/>
        </w:rPr>
        <w:t>23</w:t>
      </w:r>
      <w:r w:rsidRPr="00972D88">
        <w:rPr>
          <w:rFonts w:ascii="Gotham-Book" w:hAnsi="Gotham-Book"/>
          <w:b/>
          <w:bCs/>
        </w:rPr>
        <w:t xml:space="preserve"> </w:t>
      </w:r>
      <w:r>
        <w:rPr>
          <w:rFonts w:ascii="Gotham-Book" w:hAnsi="Gotham-Book"/>
          <w:i/>
          <w:iCs/>
        </w:rPr>
        <w:t>ethnicity distribution.</w:t>
      </w:r>
      <w:r w:rsidRPr="00972D88">
        <w:rPr>
          <w:rFonts w:ascii="Gotham-Book" w:hAnsi="Gotham-Book"/>
          <w:i/>
          <w:iCs/>
        </w:rPr>
        <w:t xml:space="preserve"> </w:t>
      </w:r>
      <w:r w:rsidRPr="00972D88">
        <w:rPr>
          <w:rFonts w:ascii="Gotham-Book" w:hAnsi="Gotham-Book"/>
        </w:rPr>
        <w:t xml:space="preserve">(Taylor, “IST </w:t>
      </w:r>
      <w:r>
        <w:rPr>
          <w:rFonts w:ascii="Gotham-Book" w:hAnsi="Gotham-Book"/>
        </w:rPr>
        <w:t>707</w:t>
      </w:r>
      <w:r w:rsidRPr="00972D88">
        <w:rPr>
          <w:rFonts w:ascii="Gotham-Book" w:hAnsi="Gotham-Book"/>
        </w:rPr>
        <w:t>,” 2020).</w:t>
      </w:r>
    </w:p>
    <w:p w14:paraId="1F1DCB87" w14:textId="77777777" w:rsidR="00F83F04" w:rsidRPr="00972D88" w:rsidRDefault="00F83F04" w:rsidP="00583632">
      <w:pPr>
        <w:ind w:firstLine="0"/>
        <w:rPr>
          <w:rFonts w:ascii="Gotham-Book" w:hAnsi="Gotham-Book"/>
        </w:rPr>
      </w:pPr>
    </w:p>
    <w:p w14:paraId="3E3E28E9" w14:textId="77777777" w:rsidR="00502F60" w:rsidRPr="00972D88" w:rsidRDefault="00502F60" w:rsidP="00502F60">
      <w:pPr>
        <w:ind w:firstLine="0"/>
        <w:rPr>
          <w:rFonts w:ascii="Gotham-Book" w:hAnsi="Gotham-Book"/>
          <w:i/>
          <w:iCs/>
        </w:rPr>
      </w:pPr>
      <w:r w:rsidRPr="00972D88">
        <w:rPr>
          <w:rFonts w:ascii="Gotham-Book" w:hAnsi="Gotham-Book"/>
          <w:i/>
          <w:iCs/>
        </w:rPr>
        <w:t xml:space="preserve">Population Health Statistics </w:t>
      </w:r>
    </w:p>
    <w:p w14:paraId="71B43AF3" w14:textId="77777777" w:rsidR="00502F60" w:rsidRPr="00972D88" w:rsidRDefault="00502F60" w:rsidP="00502F60">
      <w:pPr>
        <w:ind w:firstLine="0"/>
        <w:rPr>
          <w:rFonts w:ascii="Gotham-Book" w:hAnsi="Gotham-Book"/>
        </w:rPr>
      </w:pPr>
      <w:r w:rsidRPr="00972D88">
        <w:rPr>
          <w:rFonts w:ascii="Gotham-Book" w:hAnsi="Gotham-Book"/>
        </w:rPr>
        <w:t>The data set contained rich information pertaining to life expectancy and major risk factors contributing to the reduction in life expectancy. The goal is to use this data to better understand how to reduce the risk of premature death. In looking at the major contributors to premature death; High Blood pressure, No Exercise, Obesity, and Smoking led the way (Figure 3).</w:t>
      </w:r>
    </w:p>
    <w:p w14:paraId="02E29C4E" w14:textId="6ED6FDB2" w:rsidR="00502F60" w:rsidRPr="00972D88" w:rsidRDefault="00502F60" w:rsidP="00502F60">
      <w:pPr>
        <w:ind w:firstLine="0"/>
        <w:rPr>
          <w:rFonts w:ascii="Gotham-Book" w:hAnsi="Gotham-Book"/>
        </w:rPr>
      </w:pPr>
      <w:r w:rsidRPr="00972D88">
        <w:rPr>
          <w:rFonts w:ascii="Gotham-Book" w:hAnsi="Gotham-Book"/>
        </w:rPr>
        <w:t xml:space="preserve">It was analyzed to see what percent of the population of the death was caused due to Suicide and homicide (Figure 5). This </w:t>
      </w:r>
      <w:r w:rsidR="00475D6C" w:rsidRPr="00972D88">
        <w:rPr>
          <w:rFonts w:ascii="Gotham-Book" w:hAnsi="Gotham-Book"/>
        </w:rPr>
        <w:t>shows</w:t>
      </w:r>
      <w:r w:rsidRPr="00972D88">
        <w:rPr>
          <w:rFonts w:ascii="Gotham-Book" w:hAnsi="Gotham-Book"/>
        </w:rPr>
        <w:t xml:space="preserve"> the mental state of </w:t>
      </w:r>
      <w:r w:rsidRPr="00972D88">
        <w:rPr>
          <w:rFonts w:ascii="Gotham-Book" w:hAnsi="Gotham-Book"/>
        </w:rPr>
        <w:lastRenderedPageBreak/>
        <w:t>the population to a certain extent. ~25% of death is caused due to suicide and homicide which is a high number of the population. Below states seem to have a higher rate in 2015 * Texas * New England * Montana * Colorado</w:t>
      </w:r>
    </w:p>
    <w:p w14:paraId="168658EA" w14:textId="4842B5DC" w:rsidR="00F83F04" w:rsidRPr="00972D88" w:rsidRDefault="00362395" w:rsidP="00F83F04">
      <w:pPr>
        <w:ind w:firstLine="0"/>
        <w:rPr>
          <w:rFonts w:ascii="Gotham-Book" w:hAnsi="Gotham-Book"/>
        </w:rPr>
      </w:pPr>
      <w:r w:rsidRPr="00972D88">
        <w:rPr>
          <w:rFonts w:ascii="Gotham-Book" w:hAnsi="Gotham-Book"/>
          <w:noProof/>
        </w:rPr>
        <w:drawing>
          <wp:inline distT="0" distB="0" distL="0" distR="0" wp14:anchorId="70F69878" wp14:editId="5BE1C5CB">
            <wp:extent cx="4658497" cy="6005384"/>
            <wp:effectExtent l="0" t="0" r="8890" b="0"/>
            <wp:docPr id="62" name="Picture"/>
            <wp:cNvGraphicFramePr/>
            <a:graphic xmlns:a="http://schemas.openxmlformats.org/drawingml/2006/main">
              <a:graphicData uri="http://schemas.openxmlformats.org/drawingml/2006/picture">
                <pic:pic xmlns:pic="http://schemas.openxmlformats.org/drawingml/2006/picture">
                  <pic:nvPicPr>
                    <pic:cNvPr id="3" name="Picture"/>
                    <pic:cNvPicPr/>
                  </pic:nvPicPr>
                  <pic:blipFill>
                    <a:blip r:embed="rId52"/>
                    <a:stretch>
                      <a:fillRect/>
                    </a:stretch>
                  </pic:blipFill>
                  <pic:spPr bwMode="auto">
                    <a:xfrm>
                      <a:off x="0" y="0"/>
                      <a:ext cx="4667557" cy="6017063"/>
                    </a:xfrm>
                    <a:prstGeom prst="rect">
                      <a:avLst/>
                    </a:prstGeom>
                    <a:noFill/>
                    <a:ln w="9525">
                      <a:noFill/>
                      <a:headEnd/>
                      <a:tailEnd/>
                    </a:ln>
                  </pic:spPr>
                </pic:pic>
              </a:graphicData>
            </a:graphic>
          </wp:inline>
        </w:drawing>
      </w:r>
      <w:r w:rsidR="00F83F04" w:rsidRPr="00F83F04">
        <w:rPr>
          <w:rFonts w:ascii="Gotham-Book" w:hAnsi="Gotham-Book"/>
          <w:b/>
          <w:bCs/>
        </w:rPr>
        <w:t xml:space="preserve"> </w:t>
      </w:r>
      <w:r w:rsidR="00F83F04">
        <w:rPr>
          <w:rFonts w:ascii="Gotham-Book" w:hAnsi="Gotham-Book"/>
          <w:b/>
          <w:bCs/>
        </w:rPr>
        <w:t xml:space="preserve">Fig 24 </w:t>
      </w:r>
      <w:r w:rsidR="00F83F04">
        <w:rPr>
          <w:rFonts w:ascii="Gotham-Book" w:hAnsi="Gotham-Book"/>
          <w:i/>
          <w:iCs/>
        </w:rPr>
        <w:t>at risk health distribution.</w:t>
      </w:r>
      <w:r w:rsidR="00F83F04" w:rsidRPr="00972D88">
        <w:rPr>
          <w:rFonts w:ascii="Gotham-Book" w:hAnsi="Gotham-Book"/>
          <w:i/>
          <w:iCs/>
        </w:rPr>
        <w:t xml:space="preserve"> </w:t>
      </w:r>
      <w:r w:rsidR="00F83F04" w:rsidRPr="00972D88">
        <w:rPr>
          <w:rFonts w:ascii="Gotham-Book" w:hAnsi="Gotham-Book"/>
        </w:rPr>
        <w:t xml:space="preserve">(Taylor, “IST </w:t>
      </w:r>
      <w:r w:rsidR="00F83F04">
        <w:rPr>
          <w:rFonts w:ascii="Gotham-Book" w:hAnsi="Gotham-Book"/>
        </w:rPr>
        <w:t>707</w:t>
      </w:r>
      <w:r w:rsidR="00F83F04" w:rsidRPr="00972D88">
        <w:rPr>
          <w:rFonts w:ascii="Gotham-Book" w:hAnsi="Gotham-Book"/>
        </w:rPr>
        <w:t>,” 2020).</w:t>
      </w:r>
    </w:p>
    <w:p w14:paraId="3F8659CC" w14:textId="3B0DB6CA" w:rsidR="00362395" w:rsidRPr="00972D88" w:rsidRDefault="00362395" w:rsidP="00502F60">
      <w:pPr>
        <w:ind w:firstLine="0"/>
        <w:rPr>
          <w:rFonts w:ascii="Gotham-Book" w:hAnsi="Gotham-Book"/>
        </w:rPr>
      </w:pPr>
    </w:p>
    <w:p w14:paraId="4E24190A" w14:textId="0EC823F2" w:rsidR="00255E3D" w:rsidRDefault="00255E3D" w:rsidP="00502F60">
      <w:pPr>
        <w:ind w:firstLine="0"/>
        <w:rPr>
          <w:rFonts w:ascii="Gotham-Book" w:hAnsi="Gotham-Book"/>
        </w:rPr>
      </w:pPr>
      <w:r w:rsidRPr="00972D88">
        <w:rPr>
          <w:rFonts w:ascii="Gotham-Book" w:hAnsi="Gotham-Book"/>
          <w:noProof/>
        </w:rPr>
        <w:lastRenderedPageBreak/>
        <w:drawing>
          <wp:inline distT="0" distB="0" distL="0" distR="0" wp14:anchorId="44FD520F" wp14:editId="3C0A2F27">
            <wp:extent cx="5943600" cy="6040755"/>
            <wp:effectExtent l="0" t="0" r="0" b="0"/>
            <wp:docPr id="4" name="Picture"/>
            <wp:cNvGraphicFramePr/>
            <a:graphic xmlns:a="http://schemas.openxmlformats.org/drawingml/2006/main">
              <a:graphicData uri="http://schemas.openxmlformats.org/drawingml/2006/picture">
                <pic:pic xmlns:pic="http://schemas.openxmlformats.org/drawingml/2006/picture">
                  <pic:nvPicPr>
                    <pic:cNvPr id="4" name="Picture"/>
                    <pic:cNvPicPr/>
                  </pic:nvPicPr>
                  <pic:blipFill>
                    <a:blip r:embed="rId53"/>
                    <a:stretch>
                      <a:fillRect/>
                    </a:stretch>
                  </pic:blipFill>
                  <pic:spPr bwMode="auto">
                    <a:xfrm>
                      <a:off x="0" y="0"/>
                      <a:ext cx="5943600" cy="6040755"/>
                    </a:xfrm>
                    <a:prstGeom prst="rect">
                      <a:avLst/>
                    </a:prstGeom>
                    <a:noFill/>
                    <a:ln w="9525">
                      <a:noFill/>
                      <a:headEnd/>
                      <a:tailEnd/>
                    </a:ln>
                  </pic:spPr>
                </pic:pic>
              </a:graphicData>
            </a:graphic>
          </wp:inline>
        </w:drawing>
      </w:r>
    </w:p>
    <w:p w14:paraId="3C0B32AC" w14:textId="224F36B1" w:rsidR="00F83F04" w:rsidRPr="00972D88" w:rsidRDefault="00F83F04" w:rsidP="00F83F04">
      <w:pPr>
        <w:ind w:firstLine="0"/>
        <w:rPr>
          <w:rFonts w:ascii="Gotham-Book" w:hAnsi="Gotham-Book"/>
        </w:rPr>
      </w:pPr>
      <w:r>
        <w:rPr>
          <w:rFonts w:ascii="Gotham-Book" w:hAnsi="Gotham-Book"/>
          <w:b/>
          <w:bCs/>
        </w:rPr>
        <w:t xml:space="preserve">Fig 25 </w:t>
      </w:r>
      <w:r>
        <w:rPr>
          <w:rFonts w:ascii="Gotham-Book" w:hAnsi="Gotham-Book"/>
          <w:i/>
          <w:iCs/>
        </w:rPr>
        <w:t>average life expectancy distribution.</w:t>
      </w:r>
      <w:r w:rsidRPr="00972D88">
        <w:rPr>
          <w:rFonts w:ascii="Gotham-Book" w:hAnsi="Gotham-Book"/>
          <w:i/>
          <w:iCs/>
        </w:rPr>
        <w:t xml:space="preserve"> </w:t>
      </w:r>
      <w:r w:rsidRPr="00972D88">
        <w:rPr>
          <w:rFonts w:ascii="Gotham-Book" w:hAnsi="Gotham-Book"/>
        </w:rPr>
        <w:t xml:space="preserve">(Taylor, “IST </w:t>
      </w:r>
      <w:r>
        <w:rPr>
          <w:rFonts w:ascii="Gotham-Book" w:hAnsi="Gotham-Book"/>
        </w:rPr>
        <w:t>707</w:t>
      </w:r>
      <w:r w:rsidRPr="00972D88">
        <w:rPr>
          <w:rFonts w:ascii="Gotham-Book" w:hAnsi="Gotham-Book"/>
        </w:rPr>
        <w:t>,” 2020).</w:t>
      </w:r>
    </w:p>
    <w:p w14:paraId="2F17B86E" w14:textId="77777777" w:rsidR="00F83F04" w:rsidRPr="00972D88" w:rsidRDefault="00F83F04" w:rsidP="00502F60">
      <w:pPr>
        <w:ind w:firstLine="0"/>
        <w:rPr>
          <w:rFonts w:ascii="Gotham-Book" w:hAnsi="Gotham-Book"/>
        </w:rPr>
      </w:pPr>
    </w:p>
    <w:p w14:paraId="7B7A8DDA" w14:textId="35E64433" w:rsidR="00D75EF8" w:rsidRDefault="00D75EF8" w:rsidP="00502F60">
      <w:pPr>
        <w:ind w:firstLine="0"/>
        <w:rPr>
          <w:rFonts w:ascii="Gotham-Book" w:hAnsi="Gotham-Book"/>
        </w:rPr>
      </w:pPr>
      <w:r w:rsidRPr="00972D88">
        <w:rPr>
          <w:rFonts w:ascii="Gotham-Book" w:hAnsi="Gotham-Book"/>
          <w:noProof/>
        </w:rPr>
        <w:lastRenderedPageBreak/>
        <w:drawing>
          <wp:inline distT="0" distB="0" distL="0" distR="0" wp14:anchorId="25DC2AD9" wp14:editId="0A6489E5">
            <wp:extent cx="5866130" cy="5223510"/>
            <wp:effectExtent l="0" t="0" r="1270" b="0"/>
            <wp:docPr id="5" name="Picture"/>
            <wp:cNvGraphicFramePr/>
            <a:graphic xmlns:a="http://schemas.openxmlformats.org/drawingml/2006/main">
              <a:graphicData uri="http://schemas.openxmlformats.org/drawingml/2006/picture">
                <pic:pic xmlns:pic="http://schemas.openxmlformats.org/drawingml/2006/picture">
                  <pic:nvPicPr>
                    <pic:cNvPr id="5" name="Picture"/>
                    <pic:cNvPicPr/>
                  </pic:nvPicPr>
                  <pic:blipFill>
                    <a:blip r:embed="rId54"/>
                    <a:stretch>
                      <a:fillRect/>
                    </a:stretch>
                  </pic:blipFill>
                  <pic:spPr bwMode="auto">
                    <a:xfrm>
                      <a:off x="0" y="0"/>
                      <a:ext cx="5866130" cy="5223510"/>
                    </a:xfrm>
                    <a:prstGeom prst="rect">
                      <a:avLst/>
                    </a:prstGeom>
                    <a:noFill/>
                    <a:ln w="9525">
                      <a:noFill/>
                      <a:headEnd/>
                      <a:tailEnd/>
                    </a:ln>
                  </pic:spPr>
                </pic:pic>
              </a:graphicData>
            </a:graphic>
          </wp:inline>
        </w:drawing>
      </w:r>
    </w:p>
    <w:p w14:paraId="575AEF88" w14:textId="3BC953E5" w:rsidR="00F83F04" w:rsidRPr="00972D88" w:rsidRDefault="00F83F04" w:rsidP="00F83F04">
      <w:pPr>
        <w:ind w:firstLine="0"/>
        <w:rPr>
          <w:rFonts w:ascii="Gotham-Book" w:hAnsi="Gotham-Book"/>
        </w:rPr>
      </w:pPr>
      <w:r>
        <w:rPr>
          <w:rFonts w:ascii="Gotham-Book" w:hAnsi="Gotham-Book"/>
          <w:b/>
          <w:bCs/>
        </w:rPr>
        <w:t xml:space="preserve">Fig 26 </w:t>
      </w:r>
      <w:r>
        <w:rPr>
          <w:rFonts w:ascii="Gotham-Book" w:hAnsi="Gotham-Book"/>
          <w:i/>
          <w:iCs/>
        </w:rPr>
        <w:t>average life expectancy distribution.</w:t>
      </w:r>
      <w:r w:rsidRPr="00972D88">
        <w:rPr>
          <w:rFonts w:ascii="Gotham-Book" w:hAnsi="Gotham-Book"/>
          <w:i/>
          <w:iCs/>
        </w:rPr>
        <w:t xml:space="preserve"> </w:t>
      </w:r>
      <w:r w:rsidRPr="00972D88">
        <w:rPr>
          <w:rFonts w:ascii="Gotham-Book" w:hAnsi="Gotham-Book"/>
        </w:rPr>
        <w:t xml:space="preserve">(Taylor, “IST </w:t>
      </w:r>
      <w:r>
        <w:rPr>
          <w:rFonts w:ascii="Gotham-Book" w:hAnsi="Gotham-Book"/>
        </w:rPr>
        <w:t>707</w:t>
      </w:r>
      <w:r w:rsidRPr="00972D88">
        <w:rPr>
          <w:rFonts w:ascii="Gotham-Book" w:hAnsi="Gotham-Book"/>
        </w:rPr>
        <w:t>,” 2020).</w:t>
      </w:r>
    </w:p>
    <w:p w14:paraId="5DD3276D" w14:textId="77777777" w:rsidR="00F83F04" w:rsidRPr="00972D88" w:rsidRDefault="00F83F04" w:rsidP="00502F60">
      <w:pPr>
        <w:ind w:firstLine="0"/>
        <w:rPr>
          <w:rFonts w:ascii="Gotham-Book" w:hAnsi="Gotham-Book"/>
        </w:rPr>
      </w:pPr>
    </w:p>
    <w:p w14:paraId="6B2C8824" w14:textId="6E5EB25A" w:rsidR="00B35B0F" w:rsidRDefault="00B35B0F" w:rsidP="00502F60">
      <w:pPr>
        <w:ind w:firstLine="0"/>
        <w:rPr>
          <w:rFonts w:ascii="Gotham-Book" w:hAnsi="Gotham-Book"/>
        </w:rPr>
      </w:pPr>
      <w:r w:rsidRPr="00972D88">
        <w:rPr>
          <w:rFonts w:ascii="Gotham-Book" w:hAnsi="Gotham-Book"/>
          <w:noProof/>
        </w:rPr>
        <w:lastRenderedPageBreak/>
        <w:drawing>
          <wp:inline distT="0" distB="0" distL="0" distR="0" wp14:anchorId="7F7A364F" wp14:editId="0E8269BE">
            <wp:extent cx="5866130" cy="5223510"/>
            <wp:effectExtent l="0" t="0" r="1270" b="0"/>
            <wp:docPr id="63" name="Picture"/>
            <wp:cNvGraphicFramePr/>
            <a:graphic xmlns:a="http://schemas.openxmlformats.org/drawingml/2006/main">
              <a:graphicData uri="http://schemas.openxmlformats.org/drawingml/2006/picture">
                <pic:pic xmlns:pic="http://schemas.openxmlformats.org/drawingml/2006/picture">
                  <pic:nvPicPr>
                    <pic:cNvPr id="5" name="Picture"/>
                    <pic:cNvPicPr/>
                  </pic:nvPicPr>
                  <pic:blipFill>
                    <a:blip r:embed="rId54"/>
                    <a:stretch>
                      <a:fillRect/>
                    </a:stretch>
                  </pic:blipFill>
                  <pic:spPr bwMode="auto">
                    <a:xfrm>
                      <a:off x="0" y="0"/>
                      <a:ext cx="5866130" cy="5223510"/>
                    </a:xfrm>
                    <a:prstGeom prst="rect">
                      <a:avLst/>
                    </a:prstGeom>
                    <a:noFill/>
                    <a:ln w="9525">
                      <a:noFill/>
                      <a:headEnd/>
                      <a:tailEnd/>
                    </a:ln>
                  </pic:spPr>
                </pic:pic>
              </a:graphicData>
            </a:graphic>
          </wp:inline>
        </w:drawing>
      </w:r>
    </w:p>
    <w:p w14:paraId="401CECC5" w14:textId="324F57FC" w:rsidR="00F83F04" w:rsidRPr="00972D88" w:rsidRDefault="00F83F04" w:rsidP="00F83F04">
      <w:pPr>
        <w:ind w:firstLine="0"/>
        <w:rPr>
          <w:rFonts w:ascii="Gotham-Book" w:hAnsi="Gotham-Book"/>
        </w:rPr>
      </w:pPr>
      <w:r>
        <w:rPr>
          <w:rFonts w:ascii="Gotham-Book" w:hAnsi="Gotham-Book"/>
          <w:b/>
          <w:bCs/>
        </w:rPr>
        <w:t xml:space="preserve">Fig 27 </w:t>
      </w:r>
      <w:r>
        <w:rPr>
          <w:rFonts w:ascii="Gotham-Book" w:hAnsi="Gotham-Book"/>
          <w:i/>
          <w:iCs/>
        </w:rPr>
        <w:t>average life expectancy distribution.</w:t>
      </w:r>
      <w:r w:rsidRPr="00972D88">
        <w:rPr>
          <w:rFonts w:ascii="Gotham-Book" w:hAnsi="Gotham-Book"/>
          <w:i/>
          <w:iCs/>
        </w:rPr>
        <w:t xml:space="preserve"> </w:t>
      </w:r>
      <w:r w:rsidRPr="00972D88">
        <w:rPr>
          <w:rFonts w:ascii="Gotham-Book" w:hAnsi="Gotham-Book"/>
        </w:rPr>
        <w:t xml:space="preserve">(Taylor, “IST </w:t>
      </w:r>
      <w:r>
        <w:rPr>
          <w:rFonts w:ascii="Gotham-Book" w:hAnsi="Gotham-Book"/>
        </w:rPr>
        <w:t>707</w:t>
      </w:r>
      <w:r w:rsidRPr="00972D88">
        <w:rPr>
          <w:rFonts w:ascii="Gotham-Book" w:hAnsi="Gotham-Book"/>
        </w:rPr>
        <w:t>,” 2020).</w:t>
      </w:r>
    </w:p>
    <w:p w14:paraId="41ED1A76" w14:textId="77777777" w:rsidR="00F83F04" w:rsidRPr="00972D88" w:rsidRDefault="00F83F04" w:rsidP="00502F60">
      <w:pPr>
        <w:ind w:firstLine="0"/>
        <w:rPr>
          <w:rFonts w:ascii="Gotham-Book" w:hAnsi="Gotham-Book"/>
        </w:rPr>
      </w:pPr>
    </w:p>
    <w:p w14:paraId="1DE9B74C" w14:textId="06D3CAB7" w:rsidR="00F81B30" w:rsidRDefault="00F81B30" w:rsidP="00502F60">
      <w:pPr>
        <w:ind w:firstLine="0"/>
        <w:rPr>
          <w:rFonts w:ascii="Gotham-Book" w:hAnsi="Gotham-Book"/>
        </w:rPr>
      </w:pPr>
      <w:r w:rsidRPr="00972D88">
        <w:rPr>
          <w:rFonts w:ascii="Gotham-Book" w:hAnsi="Gotham-Book"/>
          <w:noProof/>
        </w:rPr>
        <w:lastRenderedPageBreak/>
        <w:drawing>
          <wp:inline distT="0" distB="0" distL="0" distR="0" wp14:anchorId="7A9824C5" wp14:editId="39C78025">
            <wp:extent cx="5334000" cy="4267200"/>
            <wp:effectExtent l="0" t="0" r="0" b="0"/>
            <wp:docPr id="64" name="Picture"/>
            <wp:cNvGraphicFramePr/>
            <a:graphic xmlns:a="http://schemas.openxmlformats.org/drawingml/2006/main">
              <a:graphicData uri="http://schemas.openxmlformats.org/drawingml/2006/picture">
                <pic:pic xmlns:pic="http://schemas.openxmlformats.org/drawingml/2006/picture">
                  <pic:nvPicPr>
                    <pic:cNvPr id="7" name="Picture"/>
                    <pic:cNvPicPr/>
                  </pic:nvPicPr>
                  <pic:blipFill>
                    <a:blip r:embed="rId55"/>
                    <a:stretch>
                      <a:fillRect/>
                    </a:stretch>
                  </pic:blipFill>
                  <pic:spPr bwMode="auto">
                    <a:xfrm>
                      <a:off x="0" y="0"/>
                      <a:ext cx="5334000" cy="4267200"/>
                    </a:xfrm>
                    <a:prstGeom prst="rect">
                      <a:avLst/>
                    </a:prstGeom>
                    <a:noFill/>
                    <a:ln w="9525">
                      <a:noFill/>
                      <a:headEnd/>
                      <a:tailEnd/>
                    </a:ln>
                  </pic:spPr>
                </pic:pic>
              </a:graphicData>
            </a:graphic>
          </wp:inline>
        </w:drawing>
      </w:r>
    </w:p>
    <w:p w14:paraId="59DBFBEB" w14:textId="4BBE484B" w:rsidR="00F83F04" w:rsidRPr="00972D88" w:rsidRDefault="00F83F04" w:rsidP="00F83F04">
      <w:pPr>
        <w:ind w:firstLine="0"/>
        <w:rPr>
          <w:rFonts w:ascii="Gotham-Book" w:hAnsi="Gotham-Book"/>
        </w:rPr>
      </w:pPr>
      <w:r>
        <w:rPr>
          <w:rFonts w:ascii="Gotham-Book" w:hAnsi="Gotham-Book"/>
          <w:b/>
          <w:bCs/>
        </w:rPr>
        <w:t xml:space="preserve">Fig 28 </w:t>
      </w:r>
      <w:r>
        <w:rPr>
          <w:rFonts w:ascii="Gotham-Book" w:hAnsi="Gotham-Book"/>
          <w:i/>
          <w:iCs/>
        </w:rPr>
        <w:t>suicide distribution.</w:t>
      </w:r>
      <w:r w:rsidRPr="00972D88">
        <w:rPr>
          <w:rFonts w:ascii="Gotham-Book" w:hAnsi="Gotham-Book"/>
          <w:i/>
          <w:iCs/>
        </w:rPr>
        <w:t xml:space="preserve"> </w:t>
      </w:r>
      <w:r w:rsidRPr="00972D88">
        <w:rPr>
          <w:rFonts w:ascii="Gotham-Book" w:hAnsi="Gotham-Book"/>
        </w:rPr>
        <w:t xml:space="preserve">(Taylor, “IST </w:t>
      </w:r>
      <w:r>
        <w:rPr>
          <w:rFonts w:ascii="Gotham-Book" w:hAnsi="Gotham-Book"/>
        </w:rPr>
        <w:t>707</w:t>
      </w:r>
      <w:r w:rsidRPr="00972D88">
        <w:rPr>
          <w:rFonts w:ascii="Gotham-Book" w:hAnsi="Gotham-Book"/>
        </w:rPr>
        <w:t>,” 2020).</w:t>
      </w:r>
    </w:p>
    <w:p w14:paraId="06147513" w14:textId="77777777" w:rsidR="00F83F04" w:rsidRPr="00972D88" w:rsidRDefault="00F83F04" w:rsidP="00502F60">
      <w:pPr>
        <w:ind w:firstLine="0"/>
        <w:rPr>
          <w:rFonts w:ascii="Gotham-Book" w:hAnsi="Gotham-Book"/>
        </w:rPr>
      </w:pPr>
    </w:p>
    <w:p w14:paraId="05B79A2A" w14:textId="424758C2" w:rsidR="0060196B" w:rsidRDefault="0060196B" w:rsidP="00502F60">
      <w:pPr>
        <w:ind w:firstLine="0"/>
        <w:rPr>
          <w:rFonts w:ascii="Gotham-Book" w:hAnsi="Gotham-Book"/>
        </w:rPr>
      </w:pPr>
      <w:r w:rsidRPr="00972D88">
        <w:rPr>
          <w:rFonts w:ascii="Gotham-Book" w:hAnsi="Gotham-Book"/>
          <w:noProof/>
        </w:rPr>
        <w:lastRenderedPageBreak/>
        <w:drawing>
          <wp:inline distT="0" distB="0" distL="0" distR="0" wp14:anchorId="1400D5C6" wp14:editId="7F15C0B4">
            <wp:extent cx="5334000" cy="4267200"/>
            <wp:effectExtent l="0" t="0" r="0" b="0"/>
            <wp:docPr id="65" name="Picture"/>
            <wp:cNvGraphicFramePr/>
            <a:graphic xmlns:a="http://schemas.openxmlformats.org/drawingml/2006/main">
              <a:graphicData uri="http://schemas.openxmlformats.org/drawingml/2006/picture">
                <pic:pic xmlns:pic="http://schemas.openxmlformats.org/drawingml/2006/picture">
                  <pic:nvPicPr>
                    <pic:cNvPr id="9" name="Picture"/>
                    <pic:cNvPicPr/>
                  </pic:nvPicPr>
                  <pic:blipFill>
                    <a:blip r:embed="rId56"/>
                    <a:stretch>
                      <a:fillRect/>
                    </a:stretch>
                  </pic:blipFill>
                  <pic:spPr bwMode="auto">
                    <a:xfrm>
                      <a:off x="0" y="0"/>
                      <a:ext cx="5334000" cy="4267200"/>
                    </a:xfrm>
                    <a:prstGeom prst="rect">
                      <a:avLst/>
                    </a:prstGeom>
                    <a:noFill/>
                    <a:ln w="9525">
                      <a:noFill/>
                      <a:headEnd/>
                      <a:tailEnd/>
                    </a:ln>
                  </pic:spPr>
                </pic:pic>
              </a:graphicData>
            </a:graphic>
          </wp:inline>
        </w:drawing>
      </w:r>
    </w:p>
    <w:p w14:paraId="323CB1A9" w14:textId="64B8BCF3" w:rsidR="00F83F04" w:rsidRPr="00972D88" w:rsidRDefault="00F83F04" w:rsidP="00F83F04">
      <w:pPr>
        <w:ind w:firstLine="0"/>
        <w:rPr>
          <w:rFonts w:ascii="Gotham-Book" w:hAnsi="Gotham-Book"/>
        </w:rPr>
      </w:pPr>
      <w:r>
        <w:rPr>
          <w:rFonts w:ascii="Gotham-Book" w:hAnsi="Gotham-Book"/>
          <w:b/>
          <w:bCs/>
        </w:rPr>
        <w:t xml:space="preserve">Fig 29 </w:t>
      </w:r>
      <w:r>
        <w:rPr>
          <w:rFonts w:ascii="Gotham-Book" w:hAnsi="Gotham-Book"/>
          <w:i/>
          <w:iCs/>
        </w:rPr>
        <w:t>smoking cluster, note regression distribution.</w:t>
      </w:r>
      <w:r w:rsidRPr="00972D88">
        <w:rPr>
          <w:rFonts w:ascii="Gotham-Book" w:hAnsi="Gotham-Book"/>
          <w:i/>
          <w:iCs/>
        </w:rPr>
        <w:t xml:space="preserve"> </w:t>
      </w:r>
      <w:r w:rsidRPr="00972D88">
        <w:rPr>
          <w:rFonts w:ascii="Gotham-Book" w:hAnsi="Gotham-Book"/>
        </w:rPr>
        <w:t xml:space="preserve">(Taylor, “IST </w:t>
      </w:r>
      <w:r>
        <w:rPr>
          <w:rFonts w:ascii="Gotham-Book" w:hAnsi="Gotham-Book"/>
        </w:rPr>
        <w:t>707</w:t>
      </w:r>
      <w:r w:rsidRPr="00972D88">
        <w:rPr>
          <w:rFonts w:ascii="Gotham-Book" w:hAnsi="Gotham-Book"/>
        </w:rPr>
        <w:t>,” 2020).</w:t>
      </w:r>
    </w:p>
    <w:p w14:paraId="4624EA4F" w14:textId="77777777" w:rsidR="00F83F04" w:rsidRPr="00972D88" w:rsidRDefault="00F83F04" w:rsidP="00502F60">
      <w:pPr>
        <w:ind w:firstLine="0"/>
        <w:rPr>
          <w:rFonts w:ascii="Gotham-Book" w:hAnsi="Gotham-Book"/>
        </w:rPr>
      </w:pPr>
    </w:p>
    <w:p w14:paraId="19907867" w14:textId="3EFE5FAD" w:rsidR="0060196B" w:rsidRPr="00972D88" w:rsidRDefault="0060196B" w:rsidP="00502F60">
      <w:pPr>
        <w:ind w:firstLine="0"/>
        <w:rPr>
          <w:rFonts w:ascii="Gotham-Book" w:hAnsi="Gotham-Book"/>
        </w:rPr>
      </w:pPr>
      <w:r w:rsidRPr="00972D88">
        <w:rPr>
          <w:rFonts w:ascii="Gotham-Book" w:hAnsi="Gotham-Book"/>
        </w:rPr>
        <w:t>To assist in the relationship of this vast amount of data, and the understanding of how the data correlates and relates to one another,</w:t>
      </w:r>
      <w:r w:rsidR="006072FE" w:rsidRPr="00972D88">
        <w:rPr>
          <w:rFonts w:ascii="Gotham-Book" w:hAnsi="Gotham-Book"/>
        </w:rPr>
        <w:t xml:space="preserve"> K-means clustering was done, based upon geographic analysis, and, </w:t>
      </w:r>
      <w:r w:rsidRPr="00972D88">
        <w:rPr>
          <w:rFonts w:ascii="Gotham-Book" w:hAnsi="Gotham-Book"/>
        </w:rPr>
        <w:t xml:space="preserve"> interactive maps were created by the candidate to assist with the intake of this information, as referenced below. </w:t>
      </w:r>
    </w:p>
    <w:p w14:paraId="4701D413" w14:textId="77777777" w:rsidR="00EE03A9" w:rsidRDefault="00EE03A9" w:rsidP="00C874F8">
      <w:pPr>
        <w:rPr>
          <w:rFonts w:ascii="Gotham-Book" w:hAnsi="Gotham-Book"/>
          <w:b/>
          <w:bCs/>
        </w:rPr>
      </w:pPr>
    </w:p>
    <w:p w14:paraId="083F9F97" w14:textId="77777777" w:rsidR="00EE03A9" w:rsidRDefault="00EE03A9" w:rsidP="00C874F8">
      <w:pPr>
        <w:rPr>
          <w:rFonts w:ascii="Gotham-Book" w:hAnsi="Gotham-Book"/>
          <w:b/>
          <w:bCs/>
        </w:rPr>
      </w:pPr>
    </w:p>
    <w:p w14:paraId="38923D9A" w14:textId="77777777" w:rsidR="00EE03A9" w:rsidRDefault="00EE03A9" w:rsidP="00C874F8">
      <w:pPr>
        <w:rPr>
          <w:rFonts w:ascii="Gotham-Book" w:hAnsi="Gotham-Book"/>
          <w:b/>
          <w:bCs/>
        </w:rPr>
      </w:pPr>
    </w:p>
    <w:p w14:paraId="3296FF4E" w14:textId="77777777" w:rsidR="00EE03A9" w:rsidRDefault="00EE03A9" w:rsidP="00C874F8">
      <w:pPr>
        <w:rPr>
          <w:rFonts w:ascii="Gotham-Book" w:hAnsi="Gotham-Book"/>
          <w:b/>
          <w:bCs/>
        </w:rPr>
      </w:pPr>
    </w:p>
    <w:p w14:paraId="5F582B0C" w14:textId="76CB6518" w:rsidR="00C874F8" w:rsidRPr="00972D88" w:rsidRDefault="001C5074" w:rsidP="00484D1B">
      <w:pPr>
        <w:rPr>
          <w:rFonts w:ascii="Gotham-Book" w:hAnsi="Gotham-Book"/>
          <w:b/>
          <w:bCs/>
        </w:rPr>
      </w:pPr>
      <w:r w:rsidRPr="00972D88">
        <w:rPr>
          <w:rFonts w:ascii="Gotham-Book" w:hAnsi="Gotham-Book"/>
          <w:b/>
          <w:bCs/>
        </w:rPr>
        <w:br w:type="page"/>
      </w:r>
      <w:r w:rsidR="00C874F8" w:rsidRPr="00972D88">
        <w:rPr>
          <w:rFonts w:ascii="Gotham-Book" w:hAnsi="Gotham-Book"/>
          <w:b/>
          <w:bCs/>
        </w:rPr>
        <w:lastRenderedPageBreak/>
        <w:t xml:space="preserve">AT Risk Demographic, Categories from EDA with </w:t>
      </w:r>
      <w:r w:rsidR="00EE03A9" w:rsidRPr="00972D88">
        <w:rPr>
          <w:rFonts w:ascii="Gotham-Book" w:hAnsi="Gotham-Book"/>
          <w:b/>
          <w:bCs/>
        </w:rPr>
        <w:t>similarity</w:t>
      </w:r>
      <w:r w:rsidR="00C874F8" w:rsidRPr="00972D88">
        <w:rPr>
          <w:rFonts w:ascii="Gotham-Book" w:hAnsi="Gotham-Book"/>
          <w:b/>
          <w:bCs/>
        </w:rPr>
        <w:t xml:space="preserve"> clustering  </w:t>
      </w:r>
    </w:p>
    <w:p w14:paraId="547853CF" w14:textId="18921C33" w:rsidR="00C874F8" w:rsidRPr="00972D88" w:rsidRDefault="007F71AE" w:rsidP="00C874F8">
      <w:pPr>
        <w:rPr>
          <w:rFonts w:ascii="Gotham-Book" w:hAnsi="Gotham-Book"/>
          <w:b/>
          <w:bCs/>
        </w:rPr>
      </w:pPr>
      <w:hyperlink r:id="rId57" w:history="1">
        <w:r w:rsidR="00C874F8" w:rsidRPr="00972D88">
          <w:rPr>
            <w:rStyle w:val="Hyperlink"/>
            <w:rFonts w:ascii="Gotham-Book" w:hAnsi="Gotham-Book"/>
            <w:b/>
            <w:bCs/>
          </w:rPr>
          <w:t>http://rpubs.com/randallscott25/chsiDemoPOV</w:t>
        </w:r>
      </w:hyperlink>
      <w:r w:rsidR="00C874F8" w:rsidRPr="00972D88">
        <w:rPr>
          <w:rFonts w:ascii="Gotham-Book" w:hAnsi="Gotham-Book"/>
          <w:b/>
          <w:bCs/>
        </w:rPr>
        <w:t xml:space="preserve"> </w:t>
      </w:r>
    </w:p>
    <w:p w14:paraId="38507C49" w14:textId="57FC89D4" w:rsidR="00E73349" w:rsidRPr="00972D88" w:rsidRDefault="00E73349" w:rsidP="00C874F8">
      <w:pPr>
        <w:rPr>
          <w:rFonts w:ascii="Gotham-Book" w:hAnsi="Gotham-Book"/>
          <w:b/>
          <w:bCs/>
        </w:rPr>
      </w:pPr>
      <w:r w:rsidRPr="00972D88">
        <w:rPr>
          <w:rFonts w:ascii="Gotham-Book" w:hAnsi="Gotham-Book"/>
          <w:b/>
          <w:bCs/>
          <w:noProof/>
        </w:rPr>
        <w:drawing>
          <wp:inline distT="0" distB="0" distL="0" distR="0" wp14:anchorId="0E407025" wp14:editId="16BA557C">
            <wp:extent cx="3574777" cy="2755557"/>
            <wp:effectExtent l="0" t="0" r="6985" b="698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588407" cy="2766063"/>
                    </a:xfrm>
                    <a:prstGeom prst="rect">
                      <a:avLst/>
                    </a:prstGeom>
                  </pic:spPr>
                </pic:pic>
              </a:graphicData>
            </a:graphic>
          </wp:inline>
        </w:drawing>
      </w:r>
    </w:p>
    <w:p w14:paraId="27340DFC" w14:textId="78F9C514" w:rsidR="00C874F8" w:rsidRPr="00972D88" w:rsidRDefault="007F71AE" w:rsidP="00C874F8">
      <w:pPr>
        <w:rPr>
          <w:rFonts w:ascii="Gotham-Book" w:hAnsi="Gotham-Book"/>
          <w:b/>
          <w:bCs/>
        </w:rPr>
      </w:pPr>
      <w:hyperlink r:id="rId59" w:history="1">
        <w:r w:rsidR="00C874F8" w:rsidRPr="00972D88">
          <w:rPr>
            <w:rStyle w:val="Hyperlink"/>
            <w:rFonts w:ascii="Gotham-Book" w:hAnsi="Gotham-Book"/>
            <w:b/>
            <w:bCs/>
          </w:rPr>
          <w:t>http://rpubs.com/randallscott25/chsiVULNunemploy</w:t>
        </w:r>
      </w:hyperlink>
      <w:r w:rsidR="00C874F8" w:rsidRPr="00972D88">
        <w:rPr>
          <w:rFonts w:ascii="Gotham-Book" w:hAnsi="Gotham-Book"/>
          <w:b/>
          <w:bCs/>
        </w:rPr>
        <w:t xml:space="preserve"> </w:t>
      </w:r>
    </w:p>
    <w:p w14:paraId="210A7D4A" w14:textId="56C3DFFD" w:rsidR="00E73349" w:rsidRPr="00972D88" w:rsidRDefault="00E73349" w:rsidP="00C874F8">
      <w:pPr>
        <w:rPr>
          <w:rFonts w:ascii="Gotham-Book" w:hAnsi="Gotham-Book"/>
          <w:b/>
          <w:bCs/>
        </w:rPr>
      </w:pPr>
      <w:r w:rsidRPr="00972D88">
        <w:rPr>
          <w:rFonts w:ascii="Gotham-Book" w:hAnsi="Gotham-Book"/>
          <w:b/>
          <w:bCs/>
          <w:noProof/>
        </w:rPr>
        <w:drawing>
          <wp:inline distT="0" distB="0" distL="0" distR="0" wp14:anchorId="3374C4E1" wp14:editId="1B4DE84D">
            <wp:extent cx="3877643" cy="3361038"/>
            <wp:effectExtent l="0" t="0" r="889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881977" cy="3364795"/>
                    </a:xfrm>
                    <a:prstGeom prst="rect">
                      <a:avLst/>
                    </a:prstGeom>
                  </pic:spPr>
                </pic:pic>
              </a:graphicData>
            </a:graphic>
          </wp:inline>
        </w:drawing>
      </w:r>
    </w:p>
    <w:p w14:paraId="13093199" w14:textId="06CD2170" w:rsidR="00C874F8" w:rsidRPr="00972D88" w:rsidRDefault="007F71AE" w:rsidP="00547E00">
      <w:pPr>
        <w:tabs>
          <w:tab w:val="left" w:pos="6519"/>
        </w:tabs>
        <w:rPr>
          <w:rFonts w:ascii="Gotham-Book" w:hAnsi="Gotham-Book"/>
          <w:b/>
          <w:bCs/>
        </w:rPr>
      </w:pPr>
      <w:hyperlink r:id="rId61" w:history="1">
        <w:r w:rsidR="00C874F8" w:rsidRPr="00972D88">
          <w:rPr>
            <w:rStyle w:val="Hyperlink"/>
            <w:rFonts w:ascii="Gotham-Book" w:hAnsi="Gotham-Book"/>
            <w:b/>
            <w:bCs/>
          </w:rPr>
          <w:t>http://rpubs.com/randallscott25/chsiDemoABV19</w:t>
        </w:r>
      </w:hyperlink>
      <w:r w:rsidR="00C874F8" w:rsidRPr="00972D88">
        <w:rPr>
          <w:rFonts w:ascii="Gotham-Book" w:hAnsi="Gotham-Book"/>
          <w:b/>
          <w:bCs/>
        </w:rPr>
        <w:t xml:space="preserve"> </w:t>
      </w:r>
      <w:r w:rsidR="00547E00" w:rsidRPr="00972D88">
        <w:rPr>
          <w:rFonts w:ascii="Gotham-Book" w:hAnsi="Gotham-Book"/>
          <w:b/>
          <w:bCs/>
        </w:rPr>
        <w:tab/>
      </w:r>
    </w:p>
    <w:p w14:paraId="0688707A" w14:textId="1C089E68" w:rsidR="00547E00" w:rsidRPr="00972D88" w:rsidRDefault="00547E00" w:rsidP="00547E00">
      <w:pPr>
        <w:tabs>
          <w:tab w:val="left" w:pos="6519"/>
        </w:tabs>
        <w:rPr>
          <w:rFonts w:ascii="Gotham-Book" w:hAnsi="Gotham-Book"/>
          <w:b/>
          <w:bCs/>
        </w:rPr>
      </w:pPr>
      <w:r w:rsidRPr="00972D88">
        <w:rPr>
          <w:rFonts w:ascii="Gotham-Book" w:hAnsi="Gotham-Book"/>
          <w:b/>
          <w:bCs/>
          <w:noProof/>
        </w:rPr>
        <w:lastRenderedPageBreak/>
        <w:drawing>
          <wp:inline distT="0" distB="0" distL="0" distR="0" wp14:anchorId="11B1C943" wp14:editId="6C38534D">
            <wp:extent cx="4114800" cy="3396907"/>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141976" cy="3419342"/>
                    </a:xfrm>
                    <a:prstGeom prst="rect">
                      <a:avLst/>
                    </a:prstGeom>
                  </pic:spPr>
                </pic:pic>
              </a:graphicData>
            </a:graphic>
          </wp:inline>
        </w:drawing>
      </w:r>
    </w:p>
    <w:p w14:paraId="1E2FEEE8" w14:textId="77777777" w:rsidR="00E73349" w:rsidRPr="00972D88" w:rsidRDefault="00E73349" w:rsidP="00C874F8">
      <w:pPr>
        <w:rPr>
          <w:rFonts w:ascii="Gotham-Book" w:hAnsi="Gotham-Book"/>
          <w:b/>
          <w:bCs/>
        </w:rPr>
      </w:pPr>
    </w:p>
    <w:p w14:paraId="5E477491" w14:textId="13415095" w:rsidR="00400EDF" w:rsidRPr="00972D88" w:rsidRDefault="007F71AE" w:rsidP="00C874F8">
      <w:pPr>
        <w:rPr>
          <w:rFonts w:ascii="Gotham-Book" w:hAnsi="Gotham-Book"/>
          <w:b/>
          <w:bCs/>
        </w:rPr>
      </w:pPr>
      <w:hyperlink r:id="rId63" w:history="1">
        <w:r w:rsidR="00C874F8" w:rsidRPr="00972D88">
          <w:rPr>
            <w:rStyle w:val="Hyperlink"/>
            <w:rFonts w:ascii="Gotham-Book" w:hAnsi="Gotham-Book"/>
            <w:b/>
            <w:bCs/>
          </w:rPr>
          <w:t>http://rpubs.com/randallscott25/526493</w:t>
        </w:r>
      </w:hyperlink>
    </w:p>
    <w:p w14:paraId="4BBD1FC5" w14:textId="2DD5A170" w:rsidR="00F14875" w:rsidRDefault="00F14875" w:rsidP="00C874F8">
      <w:pPr>
        <w:rPr>
          <w:rFonts w:ascii="Gotham-Book" w:hAnsi="Gotham-Book"/>
          <w:b/>
          <w:bCs/>
        </w:rPr>
      </w:pPr>
      <w:r w:rsidRPr="00972D88">
        <w:rPr>
          <w:rFonts w:ascii="Gotham-Book" w:hAnsi="Gotham-Book"/>
          <w:b/>
          <w:bCs/>
          <w:noProof/>
        </w:rPr>
        <w:drawing>
          <wp:inline distT="0" distB="0" distL="0" distR="0" wp14:anchorId="1221D46F" wp14:editId="3DD39F7E">
            <wp:extent cx="4077335" cy="3274541"/>
            <wp:effectExtent l="0" t="0" r="0" b="254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185756" cy="3361615"/>
                    </a:xfrm>
                    <a:prstGeom prst="rect">
                      <a:avLst/>
                    </a:prstGeom>
                  </pic:spPr>
                </pic:pic>
              </a:graphicData>
            </a:graphic>
          </wp:inline>
        </w:drawing>
      </w:r>
    </w:p>
    <w:p w14:paraId="3D488007" w14:textId="72AD5FDE" w:rsidR="002F0FE1" w:rsidRPr="00972D88" w:rsidRDefault="002F0FE1" w:rsidP="002F0FE1">
      <w:pPr>
        <w:ind w:firstLine="0"/>
        <w:rPr>
          <w:rFonts w:ascii="Gotham-Book" w:hAnsi="Gotham-Book"/>
        </w:rPr>
      </w:pPr>
      <w:r>
        <w:rPr>
          <w:rFonts w:ascii="Gotham-Book" w:hAnsi="Gotham-Book"/>
          <w:b/>
          <w:bCs/>
        </w:rPr>
        <w:t xml:space="preserve">Fig 35 </w:t>
      </w:r>
      <w:r>
        <w:rPr>
          <w:rFonts w:ascii="Gotham-Book" w:hAnsi="Gotham-Book"/>
          <w:i/>
          <w:iCs/>
        </w:rPr>
        <w:t xml:space="preserve"> interactive maps distribution.</w:t>
      </w:r>
      <w:r w:rsidRPr="00972D88">
        <w:rPr>
          <w:rFonts w:ascii="Gotham-Book" w:hAnsi="Gotham-Book"/>
          <w:i/>
          <w:iCs/>
        </w:rPr>
        <w:t xml:space="preserve"> </w:t>
      </w:r>
      <w:r w:rsidRPr="00972D88">
        <w:rPr>
          <w:rFonts w:ascii="Gotham-Book" w:hAnsi="Gotham-Book"/>
        </w:rPr>
        <w:t xml:space="preserve">(Taylor, “IST </w:t>
      </w:r>
      <w:r>
        <w:rPr>
          <w:rFonts w:ascii="Gotham-Book" w:hAnsi="Gotham-Book"/>
        </w:rPr>
        <w:t>707</w:t>
      </w:r>
      <w:r w:rsidRPr="00972D88">
        <w:rPr>
          <w:rFonts w:ascii="Gotham-Book" w:hAnsi="Gotham-Book"/>
        </w:rPr>
        <w:t>,” 2020).</w:t>
      </w:r>
    </w:p>
    <w:p w14:paraId="779F1449" w14:textId="77777777" w:rsidR="002F0FE1" w:rsidRDefault="002F0FE1" w:rsidP="00C874F8">
      <w:pPr>
        <w:rPr>
          <w:rFonts w:ascii="Gotham-Book" w:hAnsi="Gotham-Book"/>
          <w:b/>
          <w:bCs/>
        </w:rPr>
      </w:pPr>
    </w:p>
    <w:p w14:paraId="0EE2ABB8" w14:textId="77777777" w:rsidR="007D6566" w:rsidRPr="00972D88" w:rsidRDefault="007D6566" w:rsidP="00C874F8">
      <w:pPr>
        <w:rPr>
          <w:rFonts w:ascii="Gotham-Book" w:hAnsi="Gotham-Book"/>
          <w:b/>
          <w:bCs/>
        </w:rPr>
      </w:pPr>
    </w:p>
    <w:p w14:paraId="5CDFC8B5" w14:textId="77777777" w:rsidR="00FF0C26" w:rsidRPr="00972D88" w:rsidRDefault="00FF0C26" w:rsidP="00FF0C26">
      <w:pPr>
        <w:ind w:firstLine="0"/>
        <w:rPr>
          <w:rFonts w:ascii="Gotham-Book" w:hAnsi="Gotham-Book"/>
          <w:i/>
          <w:iCs/>
        </w:rPr>
      </w:pPr>
      <w:r w:rsidRPr="00972D88">
        <w:rPr>
          <w:rFonts w:ascii="Gotham-Book" w:hAnsi="Gotham-Book"/>
          <w:i/>
          <w:iCs/>
        </w:rPr>
        <w:t>Data Models</w:t>
      </w:r>
    </w:p>
    <w:p w14:paraId="1023BA8C" w14:textId="77777777" w:rsidR="00FF0C26" w:rsidRPr="00972D88" w:rsidRDefault="00FF0C26" w:rsidP="00FF0C26">
      <w:pPr>
        <w:ind w:firstLine="0"/>
        <w:rPr>
          <w:rFonts w:ascii="Gotham-Book" w:hAnsi="Gotham-Book"/>
        </w:rPr>
      </w:pPr>
      <w:r w:rsidRPr="00972D88">
        <w:rPr>
          <w:rFonts w:ascii="Gotham-Book" w:hAnsi="Gotham-Book"/>
        </w:rPr>
        <w:t>Linear regression</w:t>
      </w:r>
    </w:p>
    <w:p w14:paraId="3C729C56" w14:textId="17C322D0" w:rsidR="00F14875" w:rsidRPr="00972D88" w:rsidRDefault="00FF0C26" w:rsidP="00FF0C26">
      <w:pPr>
        <w:ind w:firstLine="0"/>
        <w:rPr>
          <w:rFonts w:ascii="Gotham-Book" w:hAnsi="Gotham-Book"/>
        </w:rPr>
      </w:pPr>
      <w:r w:rsidRPr="00972D88">
        <w:rPr>
          <w:rFonts w:ascii="Gotham-Book" w:hAnsi="Gotham-Book"/>
        </w:rPr>
        <w:t xml:space="preserve">The first step that was taken in the process of transition from “EDA,” by the researcher(s) was to identify: the basic health variables within the data that had to </w:t>
      </w:r>
      <w:proofErr w:type="spellStart"/>
      <w:r w:rsidRPr="00972D88">
        <w:rPr>
          <w:rFonts w:ascii="Gotham-Book" w:hAnsi="Gotham-Book"/>
        </w:rPr>
        <w:t>due</w:t>
      </w:r>
      <w:proofErr w:type="spellEnd"/>
      <w:r w:rsidRPr="00972D88">
        <w:rPr>
          <w:rFonts w:ascii="Gotham-Book" w:hAnsi="Gotham-Book"/>
        </w:rPr>
        <w:t xml:space="preserve"> with negative correlations to life expectancy, to identify and therein see if there was any basic linearity between them. The researcher(s) chose the following correlation matrix visualization to demonstrate the chosen correlation groups; from the CORRPLOT package:</w:t>
      </w:r>
    </w:p>
    <w:p w14:paraId="341B343E" w14:textId="0DD53947" w:rsidR="00A56FC8" w:rsidRDefault="00A56FC8" w:rsidP="00FF0C26">
      <w:pPr>
        <w:ind w:firstLine="0"/>
        <w:rPr>
          <w:rFonts w:ascii="Gotham-Book" w:hAnsi="Gotham-Book"/>
        </w:rPr>
      </w:pPr>
      <w:r w:rsidRPr="00972D88">
        <w:rPr>
          <w:rFonts w:ascii="Gotham-Book" w:hAnsi="Gotham-Book"/>
          <w:noProof/>
        </w:rPr>
        <w:drawing>
          <wp:inline distT="0" distB="0" distL="0" distR="0" wp14:anchorId="61DAB625" wp14:editId="096DA4D5">
            <wp:extent cx="5733535" cy="4596713"/>
            <wp:effectExtent l="0" t="0" r="635" b="0"/>
            <wp:docPr id="20" name="Picture 20"/>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65"/>
                    <a:stretch>
                      <a:fillRect/>
                    </a:stretch>
                  </pic:blipFill>
                  <pic:spPr>
                    <a:xfrm>
                      <a:off x="0" y="0"/>
                      <a:ext cx="5773909" cy="4629082"/>
                    </a:xfrm>
                    <a:prstGeom prst="rect">
                      <a:avLst/>
                    </a:prstGeom>
                  </pic:spPr>
                </pic:pic>
              </a:graphicData>
            </a:graphic>
          </wp:inline>
        </w:drawing>
      </w:r>
    </w:p>
    <w:p w14:paraId="374B2CA1" w14:textId="3F9E80A6" w:rsidR="002F0FE1" w:rsidRPr="00972D88" w:rsidRDefault="002F0FE1" w:rsidP="002F0FE1">
      <w:pPr>
        <w:ind w:firstLine="0"/>
        <w:rPr>
          <w:rFonts w:ascii="Gotham-Book" w:hAnsi="Gotham-Book"/>
        </w:rPr>
      </w:pPr>
      <w:r>
        <w:rPr>
          <w:rFonts w:ascii="Gotham-Book" w:hAnsi="Gotham-Book"/>
          <w:b/>
          <w:bCs/>
        </w:rPr>
        <w:t xml:space="preserve">Fig 36 </w:t>
      </w:r>
      <w:r>
        <w:rPr>
          <w:rFonts w:ascii="Gotham-Book" w:hAnsi="Gotham-Book"/>
          <w:i/>
          <w:iCs/>
        </w:rPr>
        <w:t>correlation matrix.</w:t>
      </w:r>
      <w:r w:rsidRPr="00972D88">
        <w:rPr>
          <w:rFonts w:ascii="Gotham-Book" w:hAnsi="Gotham-Book"/>
          <w:i/>
          <w:iCs/>
        </w:rPr>
        <w:t xml:space="preserve"> </w:t>
      </w:r>
      <w:r w:rsidRPr="00972D88">
        <w:rPr>
          <w:rFonts w:ascii="Gotham-Book" w:hAnsi="Gotham-Book"/>
        </w:rPr>
        <w:t xml:space="preserve">(Taylor, “IST </w:t>
      </w:r>
      <w:r>
        <w:rPr>
          <w:rFonts w:ascii="Gotham-Book" w:hAnsi="Gotham-Book"/>
        </w:rPr>
        <w:t>707</w:t>
      </w:r>
      <w:r w:rsidRPr="00972D88">
        <w:rPr>
          <w:rFonts w:ascii="Gotham-Book" w:hAnsi="Gotham-Book"/>
        </w:rPr>
        <w:t>,” 2020).</w:t>
      </w:r>
    </w:p>
    <w:p w14:paraId="480307B3" w14:textId="77777777" w:rsidR="002F0FE1" w:rsidRPr="00972D88" w:rsidRDefault="002F0FE1" w:rsidP="00FF0C26">
      <w:pPr>
        <w:ind w:firstLine="0"/>
        <w:rPr>
          <w:rFonts w:ascii="Gotham-Book" w:hAnsi="Gotham-Book"/>
        </w:rPr>
      </w:pPr>
    </w:p>
    <w:p w14:paraId="66A88B45" w14:textId="1F41AD56" w:rsidR="00C432DC" w:rsidRPr="00972D88" w:rsidRDefault="00C432DC" w:rsidP="00FF0C26">
      <w:pPr>
        <w:ind w:firstLine="0"/>
        <w:rPr>
          <w:rFonts w:ascii="Gotham-Book" w:hAnsi="Gotham-Book"/>
        </w:rPr>
      </w:pPr>
      <w:r w:rsidRPr="00972D88">
        <w:rPr>
          <w:rFonts w:ascii="Gotham-Book" w:hAnsi="Gotham-Book"/>
        </w:rPr>
        <w:t>A linear model was built using variables like Age, Demographics, Drug Usage, Use of Toxic Chem, No Exercise, Fruit intake, Blood Pressure, Diabetes and an R-squared value of 71.2% was obtained that explained the variability on Average life expectancy in a county.</w:t>
      </w:r>
    </w:p>
    <w:p w14:paraId="7BE306BB" w14:textId="77777777" w:rsidR="00353929" w:rsidRPr="00972D88" w:rsidRDefault="00353929" w:rsidP="00353929">
      <w:pPr>
        <w:ind w:firstLine="0"/>
        <w:rPr>
          <w:rFonts w:ascii="Gotham-Book" w:hAnsi="Gotham-Book"/>
        </w:rPr>
      </w:pPr>
      <w:r w:rsidRPr="00972D88">
        <w:rPr>
          <w:rFonts w:ascii="Gotham-Book" w:hAnsi="Gotham-Book"/>
        </w:rPr>
        <w:t>* Ethnicity does not impact ALE much but it is seen that impact of longer ALE is in the order of Native American, White, Hispanic, Black and Asian  It is seen that as the number of people having HIV, Cancer, Diabetes, Heart Disease increases ALE decreases. The order of negative impact on ALE is Heart disease, Smoking, Diabetes, BP, Obesity, HIV</w:t>
      </w:r>
    </w:p>
    <w:p w14:paraId="4F86260C" w14:textId="77777777" w:rsidR="00353929" w:rsidRPr="00972D88" w:rsidRDefault="00353929" w:rsidP="00353929">
      <w:pPr>
        <w:ind w:firstLine="0"/>
        <w:rPr>
          <w:rFonts w:ascii="Gotham-Book" w:hAnsi="Gotham-Book"/>
        </w:rPr>
      </w:pPr>
      <w:r w:rsidRPr="00972D88">
        <w:rPr>
          <w:rFonts w:ascii="Gotham-Book" w:hAnsi="Gotham-Book"/>
        </w:rPr>
        <w:t xml:space="preserve"> * It is seen that as the number of people having HIV, Cancer, Diabetes, Heart Disease increases ALE decreases. The order of negative impact on ALE is Heart disease, Smoking, Diabetes, BP, Obesity, HIV </w:t>
      </w:r>
    </w:p>
    <w:p w14:paraId="686E8CC6" w14:textId="77777777" w:rsidR="00353929" w:rsidRPr="00972D88" w:rsidRDefault="00353929" w:rsidP="00353929">
      <w:pPr>
        <w:ind w:firstLine="0"/>
        <w:rPr>
          <w:rFonts w:ascii="Gotham-Book" w:hAnsi="Gotham-Book"/>
        </w:rPr>
      </w:pPr>
      <w:r w:rsidRPr="00972D88">
        <w:rPr>
          <w:rFonts w:ascii="Gotham-Book" w:hAnsi="Gotham-Book"/>
        </w:rPr>
        <w:t xml:space="preserve">* A strong relationship is seen between Unemployed, Drug Usage and Uninsured Being Uninsured has a strong relationship with unemployment, drug usage, receiving elderly Medicare, and disabled Medicare </w:t>
      </w:r>
    </w:p>
    <w:p w14:paraId="741B6FC7" w14:textId="77777777" w:rsidR="00353929" w:rsidRPr="00972D88" w:rsidRDefault="00353929" w:rsidP="00353929">
      <w:pPr>
        <w:ind w:firstLine="0"/>
        <w:rPr>
          <w:rFonts w:ascii="Gotham-Book" w:hAnsi="Gotham-Book"/>
        </w:rPr>
      </w:pPr>
      <w:r w:rsidRPr="00972D88">
        <w:rPr>
          <w:rFonts w:ascii="Gotham-Book" w:hAnsi="Gotham-Book"/>
        </w:rPr>
        <w:t xml:space="preserve">* Diabetes is having a moderate to strong relationship with obesity, No-exercise, Blood Pressure </w:t>
      </w:r>
    </w:p>
    <w:p w14:paraId="5B9C1C0E" w14:textId="77777777" w:rsidR="00353929" w:rsidRPr="00972D88" w:rsidRDefault="00353929" w:rsidP="00353929">
      <w:pPr>
        <w:ind w:firstLine="0"/>
        <w:rPr>
          <w:rFonts w:ascii="Gotham-Book" w:hAnsi="Gotham-Book"/>
        </w:rPr>
      </w:pPr>
      <w:r w:rsidRPr="00972D88">
        <w:rPr>
          <w:rFonts w:ascii="Gotham-Book" w:hAnsi="Gotham-Book"/>
        </w:rPr>
        <w:t xml:space="preserve">* Major Depression and Drug Use are very strongly related. It is noticed that less Fruit intake is moderately related to no-exercise and obesity </w:t>
      </w:r>
    </w:p>
    <w:p w14:paraId="0EED1B2F" w14:textId="77777777" w:rsidR="00353929" w:rsidRPr="00972D88" w:rsidRDefault="00353929" w:rsidP="00353929">
      <w:pPr>
        <w:ind w:firstLine="0"/>
        <w:rPr>
          <w:rFonts w:ascii="Gotham-Book" w:hAnsi="Gotham-Book"/>
        </w:rPr>
      </w:pPr>
      <w:r w:rsidRPr="00972D88">
        <w:rPr>
          <w:rFonts w:ascii="Gotham-Book" w:hAnsi="Gotham-Book"/>
        </w:rPr>
        <w:t xml:space="preserve">Linear Regression Plots </w:t>
      </w:r>
    </w:p>
    <w:p w14:paraId="3938823D" w14:textId="77777777" w:rsidR="00353929" w:rsidRPr="00972D88" w:rsidRDefault="00353929" w:rsidP="00353929">
      <w:pPr>
        <w:ind w:firstLine="0"/>
        <w:rPr>
          <w:rFonts w:ascii="Gotham-Book" w:hAnsi="Gotham-Book"/>
        </w:rPr>
      </w:pPr>
      <w:r w:rsidRPr="00972D88">
        <w:rPr>
          <w:rFonts w:ascii="Gotham-Book" w:hAnsi="Gotham-Book"/>
        </w:rPr>
        <w:t xml:space="preserve">1. Residual vs. Fitter Plot - We see there is no specific pattern in the residuals predicted by our model so we can eliminate the possibility of heteroskedasticity and also possible outliers. </w:t>
      </w:r>
    </w:p>
    <w:p w14:paraId="47E91F6C" w14:textId="77777777" w:rsidR="00353929" w:rsidRPr="00972D88" w:rsidRDefault="00353929" w:rsidP="00353929">
      <w:pPr>
        <w:ind w:firstLine="0"/>
        <w:rPr>
          <w:rFonts w:ascii="Gotham-Book" w:hAnsi="Gotham-Book"/>
        </w:rPr>
      </w:pPr>
      <w:r w:rsidRPr="00972D88">
        <w:rPr>
          <w:rFonts w:ascii="Gotham-Book" w:hAnsi="Gotham-Book"/>
        </w:rPr>
        <w:lastRenderedPageBreak/>
        <w:t xml:space="preserve">2. QQ Plot - Though most of the points seem to fall on the line which indicates that our residuals come from a normal distribution, there are some points that stray from the line in the lower and upper quantiles of the plot. It is possible that these points do not come from a normal distribution, but most of our points seem to come from a normal distribution so there is not a lot to worry about here. </w:t>
      </w:r>
    </w:p>
    <w:p w14:paraId="35A39063" w14:textId="0BA55C86" w:rsidR="00353929" w:rsidRPr="00972D88" w:rsidRDefault="00353929" w:rsidP="00353929">
      <w:pPr>
        <w:ind w:firstLine="0"/>
        <w:rPr>
          <w:rFonts w:ascii="Gotham-Book" w:hAnsi="Gotham-Book"/>
        </w:rPr>
      </w:pPr>
      <w:r w:rsidRPr="00972D88">
        <w:rPr>
          <w:rFonts w:ascii="Gotham-Book" w:hAnsi="Gotham-Book"/>
        </w:rPr>
        <w:t>3. Leverage Plot- This plot graphs the standardized residuals against their leverage. It also includes the Cook’s distance boundaries. Any point outside of those boundaries would be an outlier in the x direction. Since we cannot even see the boundaries on our plot, we can conclude that we have no outliers.</w:t>
      </w:r>
    </w:p>
    <w:p w14:paraId="61DB2997" w14:textId="1C922A30" w:rsidR="00AB71F2" w:rsidRPr="00972D88" w:rsidRDefault="00AB71F2" w:rsidP="00353929">
      <w:pPr>
        <w:ind w:firstLine="0"/>
        <w:rPr>
          <w:rFonts w:ascii="Gotham-Book" w:hAnsi="Gotham-Book"/>
        </w:rPr>
      </w:pPr>
      <w:r w:rsidRPr="00972D88">
        <w:rPr>
          <w:rFonts w:ascii="Gotham-Book" w:hAnsi="Gotham-Book"/>
          <w:noProof/>
        </w:rPr>
        <w:drawing>
          <wp:inline distT="0" distB="0" distL="0" distR="0" wp14:anchorId="2DADDEBC" wp14:editId="02469776">
            <wp:extent cx="4737735" cy="3545840"/>
            <wp:effectExtent l="0" t="0" r="5715" b="0"/>
            <wp:docPr id="76" name="Picture"/>
            <wp:cNvGraphicFramePr/>
            <a:graphic xmlns:a="http://schemas.openxmlformats.org/drawingml/2006/main">
              <a:graphicData uri="http://schemas.openxmlformats.org/drawingml/2006/picture">
                <pic:pic xmlns:pic="http://schemas.openxmlformats.org/drawingml/2006/picture">
                  <pic:nvPicPr>
                    <pic:cNvPr id="10" name="Picture"/>
                    <pic:cNvPicPr/>
                  </pic:nvPicPr>
                  <pic:blipFill>
                    <a:blip r:embed="rId66"/>
                    <a:stretch>
                      <a:fillRect/>
                    </a:stretch>
                  </pic:blipFill>
                  <pic:spPr bwMode="auto">
                    <a:xfrm>
                      <a:off x="0" y="0"/>
                      <a:ext cx="4737735" cy="3545840"/>
                    </a:xfrm>
                    <a:prstGeom prst="rect">
                      <a:avLst/>
                    </a:prstGeom>
                    <a:noFill/>
                    <a:ln w="9525">
                      <a:noFill/>
                      <a:headEnd/>
                      <a:tailEnd/>
                    </a:ln>
                  </pic:spPr>
                </pic:pic>
              </a:graphicData>
            </a:graphic>
          </wp:inline>
        </w:drawing>
      </w:r>
    </w:p>
    <w:p w14:paraId="2E693F7E" w14:textId="6F678C1A" w:rsidR="007D36E1" w:rsidRPr="00972D88" w:rsidRDefault="007D36E1" w:rsidP="00353929">
      <w:pPr>
        <w:ind w:firstLine="0"/>
        <w:rPr>
          <w:rFonts w:ascii="Gotham-Book" w:hAnsi="Gotham-Book"/>
        </w:rPr>
      </w:pPr>
      <w:r w:rsidRPr="00972D88">
        <w:rPr>
          <w:rFonts w:ascii="Gotham-Book" w:hAnsi="Gotham-Book"/>
          <w:noProof/>
        </w:rPr>
        <w:lastRenderedPageBreak/>
        <w:drawing>
          <wp:inline distT="0" distB="0" distL="0" distR="0" wp14:anchorId="6B621B46" wp14:editId="2DBD40DF">
            <wp:extent cx="4509135" cy="3545840"/>
            <wp:effectExtent l="0" t="0" r="5715" b="0"/>
            <wp:docPr id="77" name="Picture"/>
            <wp:cNvGraphicFramePr/>
            <a:graphic xmlns:a="http://schemas.openxmlformats.org/drawingml/2006/main">
              <a:graphicData uri="http://schemas.openxmlformats.org/drawingml/2006/picture">
                <pic:pic xmlns:pic="http://schemas.openxmlformats.org/drawingml/2006/picture">
                  <pic:nvPicPr>
                    <pic:cNvPr id="11" name="Picture"/>
                    <pic:cNvPicPr/>
                  </pic:nvPicPr>
                  <pic:blipFill>
                    <a:blip r:embed="rId67"/>
                    <a:stretch>
                      <a:fillRect/>
                    </a:stretch>
                  </pic:blipFill>
                  <pic:spPr bwMode="auto">
                    <a:xfrm>
                      <a:off x="0" y="0"/>
                      <a:ext cx="4509135" cy="3545840"/>
                    </a:xfrm>
                    <a:prstGeom prst="rect">
                      <a:avLst/>
                    </a:prstGeom>
                    <a:noFill/>
                    <a:ln w="9525">
                      <a:noFill/>
                      <a:headEnd/>
                      <a:tailEnd/>
                    </a:ln>
                  </pic:spPr>
                </pic:pic>
              </a:graphicData>
            </a:graphic>
          </wp:inline>
        </w:drawing>
      </w:r>
    </w:p>
    <w:p w14:paraId="7276BCD9" w14:textId="73340842" w:rsidR="00266ED3" w:rsidRPr="00972D88" w:rsidRDefault="00266ED3" w:rsidP="00353929">
      <w:pPr>
        <w:ind w:firstLine="0"/>
        <w:rPr>
          <w:rFonts w:ascii="Gotham-Book" w:hAnsi="Gotham-Book"/>
        </w:rPr>
      </w:pPr>
      <w:r w:rsidRPr="00972D88">
        <w:rPr>
          <w:rFonts w:ascii="Gotham-Book" w:hAnsi="Gotham-Book"/>
          <w:noProof/>
        </w:rPr>
        <w:drawing>
          <wp:inline distT="0" distB="0" distL="0" distR="0" wp14:anchorId="39BF97D7" wp14:editId="0630E707">
            <wp:extent cx="4280535" cy="4045585"/>
            <wp:effectExtent l="0" t="0" r="5715" b="0"/>
            <wp:docPr id="12" name="Picture"/>
            <wp:cNvGraphicFramePr/>
            <a:graphic xmlns:a="http://schemas.openxmlformats.org/drawingml/2006/main">
              <a:graphicData uri="http://schemas.openxmlformats.org/drawingml/2006/picture">
                <pic:pic xmlns:pic="http://schemas.openxmlformats.org/drawingml/2006/picture">
                  <pic:nvPicPr>
                    <pic:cNvPr id="12" name="Picture"/>
                    <pic:cNvPicPr/>
                  </pic:nvPicPr>
                  <pic:blipFill>
                    <a:blip r:embed="rId68"/>
                    <a:stretch>
                      <a:fillRect/>
                    </a:stretch>
                  </pic:blipFill>
                  <pic:spPr bwMode="auto">
                    <a:xfrm>
                      <a:off x="0" y="0"/>
                      <a:ext cx="4280535" cy="4045585"/>
                    </a:xfrm>
                    <a:prstGeom prst="rect">
                      <a:avLst/>
                    </a:prstGeom>
                    <a:noFill/>
                    <a:ln w="9525">
                      <a:noFill/>
                      <a:headEnd/>
                      <a:tailEnd/>
                    </a:ln>
                  </pic:spPr>
                </pic:pic>
              </a:graphicData>
            </a:graphic>
          </wp:inline>
        </w:drawing>
      </w:r>
    </w:p>
    <w:p w14:paraId="0B3B64C3" w14:textId="77777777" w:rsidR="00641754" w:rsidRDefault="00641754" w:rsidP="00A602D9">
      <w:pPr>
        <w:ind w:firstLine="0"/>
        <w:rPr>
          <w:rFonts w:ascii="Gotham-Book" w:hAnsi="Gotham-Book"/>
        </w:rPr>
      </w:pPr>
    </w:p>
    <w:p w14:paraId="095F8BBC" w14:textId="448DB3E6" w:rsidR="00A602D9" w:rsidRPr="00972D88" w:rsidRDefault="00A602D9" w:rsidP="00A602D9">
      <w:pPr>
        <w:ind w:firstLine="0"/>
        <w:rPr>
          <w:rFonts w:ascii="Gotham-Book" w:hAnsi="Gotham-Book"/>
        </w:rPr>
      </w:pPr>
      <w:r w:rsidRPr="00972D88">
        <w:rPr>
          <w:rFonts w:ascii="Gotham-Book" w:hAnsi="Gotham-Book"/>
        </w:rPr>
        <w:lastRenderedPageBreak/>
        <w:t xml:space="preserve">K-means Cluster Analysis </w:t>
      </w:r>
    </w:p>
    <w:p w14:paraId="318059D4" w14:textId="2D51A521" w:rsidR="00A602D9" w:rsidRPr="00972D88" w:rsidRDefault="00A602D9" w:rsidP="00A602D9">
      <w:pPr>
        <w:ind w:firstLine="0"/>
        <w:rPr>
          <w:rFonts w:ascii="Gotham-Book" w:hAnsi="Gotham-Book"/>
        </w:rPr>
      </w:pPr>
      <w:r w:rsidRPr="00972D88">
        <w:rPr>
          <w:rFonts w:ascii="Gotham-Book" w:hAnsi="Gotham-Book"/>
        </w:rPr>
        <w:t xml:space="preserve">Cluster analysis is a popular classification technique frequently used to analyze market research data which divides the data into groups. Data appears in rows, purchase intent scores for example, and columns, sales concepts for instance. Rows can then be clustered with respect to columns or columns with respect to rows. For example, clustering techniques can be used to identify demographic or psychographic characteristics of consumers with similar purchasing histories, or to isolate differences between groups of products. </w:t>
      </w:r>
      <w:r w:rsidR="00F21677" w:rsidRPr="00972D88">
        <w:rPr>
          <w:rFonts w:ascii="Gotham-Book" w:hAnsi="Gotham-Book"/>
        </w:rPr>
        <w:t>To</w:t>
      </w:r>
      <w:r w:rsidRPr="00972D88">
        <w:rPr>
          <w:rFonts w:ascii="Gotham-Book" w:hAnsi="Gotham-Book"/>
        </w:rPr>
        <w:t xml:space="preserve"> understand the data story better, our research team chose to understand the data points relationship to one another utilizing unsupervised K-means clustering. To find these clusters, we utilized Lloyd’s Algorithm in the following manner: we start out with k random centroids. A centroid is simply a datapoint around which we form a cluster. For each centroid, we find the datapoints that are closer to that centroid than to any other centroid. We call that set of datapoints its cluster, as demonstrated below:</w:t>
      </w:r>
    </w:p>
    <w:p w14:paraId="2402EC24" w14:textId="3038B99B" w:rsidR="00A602D9" w:rsidRPr="00972D88" w:rsidRDefault="005E1099" w:rsidP="00A602D9">
      <w:pPr>
        <w:ind w:firstLine="0"/>
        <w:rPr>
          <w:rFonts w:ascii="Gotham-Book" w:hAnsi="Gotham-Book"/>
        </w:rPr>
      </w:pPr>
      <w:r w:rsidRPr="00972D88">
        <w:rPr>
          <w:rFonts w:ascii="Gotham-Book" w:hAnsi="Gotham-Book"/>
          <w:noProof/>
        </w:rPr>
        <w:drawing>
          <wp:anchor distT="0" distB="0" distL="114300" distR="114300" simplePos="0" relativeHeight="251672576" behindDoc="0" locked="0" layoutInCell="1" allowOverlap="1" wp14:anchorId="4A293F31" wp14:editId="0B354841">
            <wp:simplePos x="0" y="0"/>
            <wp:positionH relativeFrom="margin">
              <wp:align>right</wp:align>
            </wp:positionH>
            <wp:positionV relativeFrom="paragraph">
              <wp:posOffset>15652</wp:posOffset>
            </wp:positionV>
            <wp:extent cx="3422821" cy="2854411"/>
            <wp:effectExtent l="0" t="0" r="6350" b="3175"/>
            <wp:wrapThrough wrapText="bothSides">
              <wp:wrapPolygon edited="0">
                <wp:start x="0" y="0"/>
                <wp:lineTo x="0" y="21480"/>
                <wp:lineTo x="21520" y="21480"/>
                <wp:lineTo x="21520" y="0"/>
                <wp:lineTo x="0" y="0"/>
              </wp:wrapPolygon>
            </wp:wrapThrough>
            <wp:docPr id="21" name="Picture 2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69" cstate="print">
                      <a:extLst>
                        <a:ext uri="{28A0092B-C50C-407E-A947-70E740481C1C}">
                          <a14:useLocalDpi xmlns:a14="http://schemas.microsoft.com/office/drawing/2010/main" val="0"/>
                        </a:ext>
                      </a:extLst>
                    </a:blip>
                    <a:stretch>
                      <a:fillRect/>
                    </a:stretch>
                  </pic:blipFill>
                  <pic:spPr>
                    <a:xfrm>
                      <a:off x="0" y="0"/>
                      <a:ext cx="3422821" cy="2854411"/>
                    </a:xfrm>
                    <a:prstGeom prst="rect">
                      <a:avLst/>
                    </a:prstGeom>
                  </pic:spPr>
                </pic:pic>
              </a:graphicData>
            </a:graphic>
            <wp14:sizeRelH relativeFrom="margin">
              <wp14:pctWidth>0</wp14:pctWidth>
            </wp14:sizeRelH>
            <wp14:sizeRelV relativeFrom="margin">
              <wp14:pctHeight>0</wp14:pctHeight>
            </wp14:sizeRelV>
          </wp:anchor>
        </w:drawing>
      </w:r>
    </w:p>
    <w:p w14:paraId="1F29D78E" w14:textId="77777777" w:rsidR="00A602D9" w:rsidRPr="00972D88" w:rsidRDefault="00A602D9" w:rsidP="00A602D9">
      <w:pPr>
        <w:ind w:firstLine="0"/>
        <w:rPr>
          <w:rFonts w:ascii="Gotham-Book" w:hAnsi="Gotham-Book"/>
        </w:rPr>
      </w:pPr>
      <w:r w:rsidRPr="00972D88">
        <w:rPr>
          <w:rFonts w:ascii="Gotham-Book" w:hAnsi="Gotham-Book"/>
        </w:rPr>
        <w:t>Then we take the mean of the cluster and let that be the new centroid. We repeat this process (using the new centroids to form clusters, etc.) until the algorithm stops moving the centroids.</w:t>
      </w:r>
    </w:p>
    <w:p w14:paraId="233F1816" w14:textId="77777777" w:rsidR="00A602D9" w:rsidRPr="00972D88" w:rsidRDefault="00A602D9" w:rsidP="00A602D9">
      <w:pPr>
        <w:ind w:firstLine="0"/>
        <w:rPr>
          <w:rFonts w:ascii="Gotham-Book" w:hAnsi="Gotham-Book"/>
        </w:rPr>
      </w:pPr>
    </w:p>
    <w:p w14:paraId="7D03DA7B" w14:textId="5934B469" w:rsidR="00A602D9" w:rsidRPr="00972D88" w:rsidRDefault="00A602D9" w:rsidP="00A602D9">
      <w:pPr>
        <w:ind w:firstLine="0"/>
        <w:rPr>
          <w:rFonts w:ascii="Gotham-Book" w:hAnsi="Gotham-Book"/>
        </w:rPr>
      </w:pPr>
      <w:r w:rsidRPr="00972D88">
        <w:rPr>
          <w:rFonts w:ascii="Gotham-Book" w:hAnsi="Gotham-Book"/>
        </w:rPr>
        <w:lastRenderedPageBreak/>
        <w:t>We do this in order to minimize the total sum of distances from every centroid to the points in its cluster — that is our metric for how well the clusters split up the data.</w:t>
      </w:r>
    </w:p>
    <w:p w14:paraId="55F9F650" w14:textId="079939B8" w:rsidR="00DA433C" w:rsidRPr="00972D88" w:rsidRDefault="00DA433C" w:rsidP="00A602D9">
      <w:pPr>
        <w:ind w:firstLine="0"/>
        <w:rPr>
          <w:rFonts w:ascii="Gotham-Book" w:hAnsi="Gotham-Book"/>
        </w:rPr>
      </w:pPr>
      <w:r w:rsidRPr="00972D88">
        <w:rPr>
          <w:rFonts w:ascii="Gotham-Book" w:hAnsi="Gotham-Book"/>
          <w:noProof/>
        </w:rPr>
        <w:drawing>
          <wp:inline distT="0" distB="0" distL="0" distR="0" wp14:anchorId="1C4809B5" wp14:editId="12A931A2">
            <wp:extent cx="4368800" cy="2987675"/>
            <wp:effectExtent l="0" t="0" r="0" b="3175"/>
            <wp:docPr id="22" name="Picture 22"/>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70"/>
                    <a:stretch>
                      <a:fillRect/>
                    </a:stretch>
                  </pic:blipFill>
                  <pic:spPr>
                    <a:xfrm>
                      <a:off x="0" y="0"/>
                      <a:ext cx="4368800" cy="2987675"/>
                    </a:xfrm>
                    <a:prstGeom prst="rect">
                      <a:avLst/>
                    </a:prstGeom>
                  </pic:spPr>
                </pic:pic>
              </a:graphicData>
            </a:graphic>
          </wp:inline>
        </w:drawing>
      </w:r>
    </w:p>
    <w:p w14:paraId="5EB6DD6B" w14:textId="77777777" w:rsidR="0094300E" w:rsidRPr="00972D88" w:rsidRDefault="00A602D9" w:rsidP="00A602D9">
      <w:pPr>
        <w:ind w:firstLine="0"/>
        <w:rPr>
          <w:rFonts w:ascii="Gotham-Book" w:hAnsi="Gotham-Book"/>
        </w:rPr>
      </w:pPr>
      <w:r w:rsidRPr="00972D88">
        <w:rPr>
          <w:rFonts w:ascii="Gotham-Book" w:hAnsi="Gotham-Book"/>
        </w:rPr>
        <w:t>General cluster statistics, identified by R analysis</w:t>
      </w:r>
    </w:p>
    <w:p w14:paraId="3688452F" w14:textId="77777777" w:rsidR="0094300E" w:rsidRPr="00972D88" w:rsidRDefault="0094300E" w:rsidP="0094300E">
      <w:pPr>
        <w:ind w:firstLine="0"/>
        <w:rPr>
          <w:rFonts w:ascii="Gotham-Book" w:hAnsi="Gotham-Book"/>
        </w:rPr>
      </w:pPr>
      <w:r w:rsidRPr="00972D88">
        <w:rPr>
          <w:rFonts w:ascii="Gotham-Book" w:hAnsi="Gotham-Book"/>
          <w:i/>
          <w:iCs/>
        </w:rPr>
        <w:t>Distance Measure</w:t>
      </w:r>
      <w:r w:rsidRPr="00972D88">
        <w:rPr>
          <w:rFonts w:ascii="Gotham-Book" w:hAnsi="Gotham-Book"/>
        </w:rPr>
        <w:t>:</w:t>
      </w:r>
    </w:p>
    <w:p w14:paraId="24D2FB76" w14:textId="1E3E7A32" w:rsidR="0094300E" w:rsidRPr="00972D88" w:rsidRDefault="0094300E" w:rsidP="0094300E">
      <w:pPr>
        <w:ind w:firstLine="0"/>
        <w:rPr>
          <w:rFonts w:ascii="Gotham-Book" w:hAnsi="Gotham-Book"/>
        </w:rPr>
      </w:pPr>
      <w:r w:rsidRPr="00972D88">
        <w:rPr>
          <w:rFonts w:ascii="Gotham-Book" w:hAnsi="Gotham-Book"/>
        </w:rPr>
        <w:t xml:space="preserve">The choice of distance measures is especially important, as it has a strong influence on the clustering results. For most common clustering software, the default distance measure is the Euclidean distance. </w:t>
      </w:r>
    </w:p>
    <w:p w14:paraId="17E19F64" w14:textId="1621B6EC" w:rsidR="00A602D9" w:rsidRPr="00972D88" w:rsidRDefault="0094300E" w:rsidP="0094300E">
      <w:pPr>
        <w:ind w:firstLine="0"/>
        <w:rPr>
          <w:rFonts w:ascii="Gotham-Book" w:hAnsi="Gotham-Book"/>
        </w:rPr>
      </w:pPr>
      <w:r w:rsidRPr="00972D88">
        <w:rPr>
          <w:rFonts w:ascii="Gotham-Book" w:hAnsi="Gotham-Book"/>
        </w:rPr>
        <w:t xml:space="preserve">Within R it is simple to compute and visualize the distance matrix using the functions </w:t>
      </w:r>
      <w:proofErr w:type="spellStart"/>
      <w:r w:rsidRPr="00972D88">
        <w:rPr>
          <w:rFonts w:ascii="Gotham-Book" w:hAnsi="Gotham-Book"/>
        </w:rPr>
        <w:t>get_dist</w:t>
      </w:r>
      <w:proofErr w:type="spellEnd"/>
      <w:r w:rsidRPr="00972D88">
        <w:rPr>
          <w:rFonts w:ascii="Gotham-Book" w:hAnsi="Gotham-Book"/>
        </w:rPr>
        <w:t xml:space="preserve"> and </w:t>
      </w:r>
      <w:proofErr w:type="spellStart"/>
      <w:r w:rsidRPr="00972D88">
        <w:rPr>
          <w:rFonts w:ascii="Gotham-Book" w:hAnsi="Gotham-Book"/>
        </w:rPr>
        <w:t>fviz_dist</w:t>
      </w:r>
      <w:proofErr w:type="spellEnd"/>
      <w:r w:rsidRPr="00972D88">
        <w:rPr>
          <w:rFonts w:ascii="Gotham-Book" w:hAnsi="Gotham-Book"/>
        </w:rPr>
        <w:t xml:space="preserve"> from the </w:t>
      </w:r>
      <w:proofErr w:type="spellStart"/>
      <w:r w:rsidRPr="00972D88">
        <w:rPr>
          <w:rFonts w:ascii="Gotham-Book" w:hAnsi="Gotham-Book"/>
        </w:rPr>
        <w:t>factoextra</w:t>
      </w:r>
      <w:proofErr w:type="spellEnd"/>
      <w:r w:rsidRPr="00972D88">
        <w:rPr>
          <w:rFonts w:ascii="Gotham-Book" w:hAnsi="Gotham-Book"/>
        </w:rPr>
        <w:t xml:space="preserve"> R package. This starts to illustrate which states have large dissimilarities (red) versus those that appear to be similar (teal).</w:t>
      </w:r>
      <w:r w:rsidR="00A602D9" w:rsidRPr="00972D88">
        <w:rPr>
          <w:rFonts w:ascii="Gotham-Book" w:hAnsi="Gotham-Book"/>
        </w:rPr>
        <w:t xml:space="preserve"> </w:t>
      </w:r>
    </w:p>
    <w:p w14:paraId="26734A7C" w14:textId="3EBA41A3" w:rsidR="00C86DB9" w:rsidRDefault="00C86DB9" w:rsidP="0094300E">
      <w:pPr>
        <w:ind w:firstLine="0"/>
        <w:rPr>
          <w:rFonts w:ascii="Gotham-Book" w:hAnsi="Gotham-Book"/>
        </w:rPr>
      </w:pPr>
      <w:r w:rsidRPr="00972D88">
        <w:rPr>
          <w:rFonts w:ascii="Gotham-Book" w:hAnsi="Gotham-Book"/>
          <w:noProof/>
        </w:rPr>
        <w:lastRenderedPageBreak/>
        <w:drawing>
          <wp:inline distT="0" distB="0" distL="0" distR="0" wp14:anchorId="13FDBCBF" wp14:editId="50775C9D">
            <wp:extent cx="5943600" cy="5146040"/>
            <wp:effectExtent l="0" t="0" r="0" b="0"/>
            <wp:docPr id="23" name="Picture 23"/>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71"/>
                    <a:stretch>
                      <a:fillRect/>
                    </a:stretch>
                  </pic:blipFill>
                  <pic:spPr>
                    <a:xfrm>
                      <a:off x="0" y="0"/>
                      <a:ext cx="5943600" cy="5146040"/>
                    </a:xfrm>
                    <a:prstGeom prst="rect">
                      <a:avLst/>
                    </a:prstGeom>
                  </pic:spPr>
                </pic:pic>
              </a:graphicData>
            </a:graphic>
          </wp:inline>
        </w:drawing>
      </w:r>
    </w:p>
    <w:p w14:paraId="4115E1FE" w14:textId="2B3B11AF" w:rsidR="002F0FE1" w:rsidRPr="00972D88" w:rsidRDefault="002F0FE1" w:rsidP="002F0FE1">
      <w:pPr>
        <w:ind w:firstLine="0"/>
        <w:rPr>
          <w:rFonts w:ascii="Gotham-Book" w:hAnsi="Gotham-Book"/>
        </w:rPr>
      </w:pPr>
      <w:r>
        <w:rPr>
          <w:rFonts w:ascii="Gotham-Book" w:hAnsi="Gotham-Book"/>
          <w:b/>
          <w:bCs/>
        </w:rPr>
        <w:t xml:space="preserve">Fig 37 </w:t>
      </w:r>
      <w:r>
        <w:rPr>
          <w:rFonts w:ascii="Gotham-Book" w:hAnsi="Gotham-Book"/>
          <w:i/>
          <w:iCs/>
        </w:rPr>
        <w:t>correlation</w:t>
      </w:r>
      <w:r w:rsidR="000243BB">
        <w:rPr>
          <w:rFonts w:ascii="Gotham-Book" w:hAnsi="Gotham-Book"/>
          <w:i/>
          <w:iCs/>
        </w:rPr>
        <w:t xml:space="preserve"> matrix</w:t>
      </w:r>
      <w:r>
        <w:rPr>
          <w:rFonts w:ascii="Gotham-Book" w:hAnsi="Gotham-Book"/>
          <w:i/>
          <w:iCs/>
        </w:rPr>
        <w:t>.</w:t>
      </w:r>
      <w:r w:rsidRPr="00972D88">
        <w:rPr>
          <w:rFonts w:ascii="Gotham-Book" w:hAnsi="Gotham-Book"/>
          <w:i/>
          <w:iCs/>
        </w:rPr>
        <w:t xml:space="preserve"> </w:t>
      </w:r>
      <w:r w:rsidRPr="00972D88">
        <w:rPr>
          <w:rFonts w:ascii="Gotham-Book" w:hAnsi="Gotham-Book"/>
        </w:rPr>
        <w:t xml:space="preserve">(Taylor, “IST </w:t>
      </w:r>
      <w:r>
        <w:rPr>
          <w:rFonts w:ascii="Gotham-Book" w:hAnsi="Gotham-Book"/>
        </w:rPr>
        <w:t>707</w:t>
      </w:r>
      <w:r w:rsidRPr="00972D88">
        <w:rPr>
          <w:rFonts w:ascii="Gotham-Book" w:hAnsi="Gotham-Book"/>
        </w:rPr>
        <w:t>,” 2020).</w:t>
      </w:r>
    </w:p>
    <w:p w14:paraId="0A74E22F" w14:textId="77777777" w:rsidR="002F0FE1" w:rsidRPr="00972D88" w:rsidRDefault="002F0FE1" w:rsidP="0094300E">
      <w:pPr>
        <w:ind w:firstLine="0"/>
        <w:rPr>
          <w:rFonts w:ascii="Gotham-Book" w:hAnsi="Gotham-Book"/>
        </w:rPr>
      </w:pPr>
    </w:p>
    <w:p w14:paraId="36C508D1" w14:textId="77777777" w:rsidR="00676F20" w:rsidRPr="00972D88" w:rsidRDefault="00676F20" w:rsidP="00676F20">
      <w:pPr>
        <w:ind w:firstLine="0"/>
        <w:rPr>
          <w:rFonts w:ascii="Gotham-Book" w:hAnsi="Gotham-Book"/>
        </w:rPr>
      </w:pPr>
      <w:r w:rsidRPr="00972D88">
        <w:rPr>
          <w:rFonts w:ascii="Gotham-Book" w:hAnsi="Gotham-Book"/>
        </w:rPr>
        <w:t>Finding ‘k’: number of clusters using the elbow method</w:t>
      </w:r>
    </w:p>
    <w:p w14:paraId="3FF001B5" w14:textId="77777777" w:rsidR="00676F20" w:rsidRPr="00972D88" w:rsidRDefault="00676F20" w:rsidP="00676F20">
      <w:pPr>
        <w:ind w:firstLine="0"/>
        <w:rPr>
          <w:rFonts w:ascii="Gotham-Book" w:hAnsi="Gotham-Book"/>
        </w:rPr>
      </w:pPr>
      <w:r w:rsidRPr="00972D88">
        <w:rPr>
          <w:rFonts w:ascii="Gotham-Book" w:hAnsi="Gotham-Book"/>
        </w:rPr>
        <w:t xml:space="preserve">The initial cluster analysis was done utilizing a tool within R, the program rattle. The research team then needed to validate the clusters, to ensure that the initial research regarding cluster ability was sound. </w:t>
      </w:r>
    </w:p>
    <w:p w14:paraId="757E570A" w14:textId="77777777" w:rsidR="00676F20" w:rsidRPr="00972D88" w:rsidRDefault="00676F20" w:rsidP="00676F20">
      <w:pPr>
        <w:ind w:firstLine="0"/>
        <w:rPr>
          <w:rFonts w:ascii="Gotham-Book" w:hAnsi="Gotham-Book"/>
        </w:rPr>
      </w:pPr>
      <w:r w:rsidRPr="00972D88">
        <w:rPr>
          <w:rFonts w:ascii="Gotham-Book" w:hAnsi="Gotham-Book"/>
        </w:rPr>
        <w:t xml:space="preserve">To validate the total clusters of 5, the research team started to conduct validation utilizing the following method: </w:t>
      </w:r>
    </w:p>
    <w:p w14:paraId="0ADE161E" w14:textId="77777777" w:rsidR="00676F20" w:rsidRPr="00972D88" w:rsidRDefault="00676F20" w:rsidP="00676F20">
      <w:pPr>
        <w:ind w:firstLine="0"/>
        <w:rPr>
          <w:rFonts w:ascii="Gotham-Book" w:hAnsi="Gotham-Book"/>
        </w:rPr>
      </w:pPr>
      <w:r w:rsidRPr="00972D88">
        <w:rPr>
          <w:rFonts w:ascii="Gotham-Book" w:hAnsi="Gotham-Book"/>
        </w:rPr>
        <w:lastRenderedPageBreak/>
        <w:t xml:space="preserve">Chosen variables from the dataset were established as </w:t>
      </w:r>
      <w:proofErr w:type="spellStart"/>
      <w:r w:rsidRPr="00972D88">
        <w:rPr>
          <w:rFonts w:ascii="Gotham-Book" w:hAnsi="Gotham-Book"/>
        </w:rPr>
        <w:t>atRisk</w:t>
      </w:r>
      <w:proofErr w:type="spellEnd"/>
      <w:r w:rsidRPr="00972D88">
        <w:rPr>
          <w:rFonts w:ascii="Gotham-Book" w:hAnsi="Gotham-Book"/>
        </w:rPr>
        <w:t xml:space="preserve">, and created into a </w:t>
      </w:r>
      <w:proofErr w:type="spellStart"/>
      <w:r w:rsidRPr="00972D88">
        <w:rPr>
          <w:rFonts w:ascii="Gotham-Book" w:hAnsi="Gotham-Book"/>
        </w:rPr>
        <w:t>data.matrix</w:t>
      </w:r>
      <w:proofErr w:type="spellEnd"/>
      <w:r w:rsidRPr="00972D88">
        <w:rPr>
          <w:rFonts w:ascii="Gotham-Book" w:hAnsi="Gotham-Book"/>
        </w:rPr>
        <w:t xml:space="preserve">. The </w:t>
      </w:r>
      <w:proofErr w:type="spellStart"/>
      <w:r w:rsidRPr="00972D88">
        <w:rPr>
          <w:rFonts w:ascii="Gotham-Book" w:hAnsi="Gotham-Book"/>
        </w:rPr>
        <w:t>atRisk</w:t>
      </w:r>
      <w:proofErr w:type="spellEnd"/>
      <w:r w:rsidRPr="00972D88">
        <w:rPr>
          <w:rFonts w:ascii="Gotham-Book" w:hAnsi="Gotham-Book"/>
        </w:rPr>
        <w:t xml:space="preserve"> data having been established as a </w:t>
      </w:r>
      <w:proofErr w:type="spellStart"/>
      <w:r w:rsidRPr="00972D88">
        <w:rPr>
          <w:rFonts w:ascii="Gotham-Book" w:hAnsi="Gotham-Book"/>
        </w:rPr>
        <w:t>data.matrix</w:t>
      </w:r>
      <w:proofErr w:type="spellEnd"/>
      <w:r w:rsidRPr="00972D88">
        <w:rPr>
          <w:rFonts w:ascii="Gotham-Book" w:hAnsi="Gotham-Book"/>
        </w:rPr>
        <w:t xml:space="preserve"> was then scale the data, to normalize the data by subtracting the mean and dividing by the standard deviation, to take out the effect of different variables, being measured on different scales, and to eliminate the occurrence of NA in our dataset, as this will interfere with the ability of the algorithm to set, and measure, centroids in the k-means clustering. </w:t>
      </w:r>
    </w:p>
    <w:p w14:paraId="6D689002" w14:textId="45FFD451" w:rsidR="00676F20" w:rsidRPr="00972D88" w:rsidRDefault="00676F20" w:rsidP="00676F20">
      <w:pPr>
        <w:ind w:firstLine="0"/>
        <w:rPr>
          <w:rFonts w:ascii="Gotham-Book" w:hAnsi="Gotham-Book"/>
        </w:rPr>
      </w:pPr>
      <w:r w:rsidRPr="00972D88">
        <w:rPr>
          <w:rFonts w:ascii="Gotham-Book" w:hAnsi="Gotham-Book"/>
        </w:rPr>
        <w:t>Having scaled the data we run an initial, quick function</w:t>
      </w:r>
    </w:p>
    <w:p w14:paraId="028101B8" w14:textId="4A503EB0" w:rsidR="00665BD5" w:rsidRPr="00972D88" w:rsidRDefault="00665BD5" w:rsidP="00676F20">
      <w:pPr>
        <w:ind w:firstLine="0"/>
        <w:rPr>
          <w:rFonts w:ascii="Gotham-Book" w:hAnsi="Gotham-Book"/>
        </w:rPr>
      </w:pPr>
      <w:r w:rsidRPr="00972D88">
        <w:rPr>
          <w:rFonts w:ascii="Gotham-Book" w:hAnsi="Gotham-Book"/>
          <w:noProof/>
        </w:rPr>
        <w:drawing>
          <wp:inline distT="0" distB="0" distL="0" distR="0" wp14:anchorId="192997F5" wp14:editId="6BB74F11">
            <wp:extent cx="5257800" cy="622300"/>
            <wp:effectExtent l="0" t="0" r="0" b="6350"/>
            <wp:docPr id="80" name="Picture 80"/>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72"/>
                    <a:stretch>
                      <a:fillRect/>
                    </a:stretch>
                  </pic:blipFill>
                  <pic:spPr>
                    <a:xfrm>
                      <a:off x="0" y="0"/>
                      <a:ext cx="5257800" cy="622300"/>
                    </a:xfrm>
                    <a:prstGeom prst="rect">
                      <a:avLst/>
                    </a:prstGeom>
                  </pic:spPr>
                </pic:pic>
              </a:graphicData>
            </a:graphic>
          </wp:inline>
        </w:drawing>
      </w:r>
    </w:p>
    <w:p w14:paraId="0381CFE4" w14:textId="726E5572" w:rsidR="0065685B" w:rsidRPr="00972D88" w:rsidRDefault="0065685B" w:rsidP="00676F20">
      <w:pPr>
        <w:ind w:firstLine="0"/>
        <w:rPr>
          <w:rFonts w:ascii="Gotham-Book" w:hAnsi="Gotham-Book"/>
        </w:rPr>
      </w:pPr>
      <w:r w:rsidRPr="00972D88">
        <w:rPr>
          <w:rFonts w:ascii="Gotham-Book" w:hAnsi="Gotham-Book"/>
          <w:noProof/>
        </w:rPr>
        <w:drawing>
          <wp:inline distT="0" distB="0" distL="0" distR="0" wp14:anchorId="6C00464A" wp14:editId="61956EC1">
            <wp:extent cx="2921000" cy="2916555"/>
            <wp:effectExtent l="0" t="0" r="0" b="0"/>
            <wp:docPr id="81" name="Picture 8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73">
                      <a:extLst>
                        <a:ext uri="{28A0092B-C50C-407E-A947-70E740481C1C}">
                          <a14:useLocalDpi xmlns:a14="http://schemas.microsoft.com/office/drawing/2010/main" val="0"/>
                        </a:ext>
                      </a:extLst>
                    </a:blip>
                    <a:stretch>
                      <a:fillRect/>
                    </a:stretch>
                  </pic:blipFill>
                  <pic:spPr>
                    <a:xfrm>
                      <a:off x="0" y="0"/>
                      <a:ext cx="2921000" cy="2916555"/>
                    </a:xfrm>
                    <a:prstGeom prst="rect">
                      <a:avLst/>
                    </a:prstGeom>
                  </pic:spPr>
                </pic:pic>
              </a:graphicData>
            </a:graphic>
          </wp:inline>
        </w:drawing>
      </w:r>
    </w:p>
    <w:p w14:paraId="0DD0F63F" w14:textId="4FA64AC1" w:rsidR="00D94926" w:rsidRPr="00972D88" w:rsidRDefault="00D94926" w:rsidP="00676F20">
      <w:pPr>
        <w:ind w:firstLine="0"/>
        <w:rPr>
          <w:rFonts w:ascii="Gotham-Book" w:hAnsi="Gotham-Book"/>
        </w:rPr>
      </w:pPr>
      <w:r w:rsidRPr="00972D88">
        <w:rPr>
          <w:rFonts w:ascii="Gotham-Book" w:hAnsi="Gotham-Book"/>
        </w:rPr>
        <w:t xml:space="preserve">Three optimization plots: </w:t>
      </w:r>
      <w:r w:rsidR="00FB183C" w:rsidRPr="00972D88">
        <w:rPr>
          <w:rFonts w:ascii="Gotham-Book" w:hAnsi="Gotham-Book"/>
        </w:rPr>
        <w:t>Gap-stat</w:t>
      </w:r>
      <w:r w:rsidR="00C33840" w:rsidRPr="00972D88">
        <w:rPr>
          <w:rFonts w:ascii="Gotham-Book" w:hAnsi="Gotham-Book"/>
        </w:rPr>
        <w:t>, within-groups sums of squares</w:t>
      </w:r>
      <w:r w:rsidR="006F43F4" w:rsidRPr="00972D88">
        <w:rPr>
          <w:rFonts w:ascii="Gotham-Book" w:hAnsi="Gotham-Book"/>
        </w:rPr>
        <w:t xml:space="preserve">, and the silhouette method were chosen for optimization. </w:t>
      </w:r>
    </w:p>
    <w:p w14:paraId="3328AF05" w14:textId="77777777" w:rsidR="00075F0A" w:rsidRPr="00972D88" w:rsidRDefault="00075F0A" w:rsidP="00075F0A">
      <w:pPr>
        <w:ind w:firstLine="0"/>
        <w:rPr>
          <w:rFonts w:ascii="Gotham-Book" w:hAnsi="Gotham-Book"/>
        </w:rPr>
      </w:pPr>
      <w:r w:rsidRPr="00972D88">
        <w:rPr>
          <w:rFonts w:ascii="Gotham-Book" w:hAnsi="Gotham-Book"/>
        </w:rPr>
        <w:t>K-means analysis</w:t>
      </w:r>
    </w:p>
    <w:p w14:paraId="398EA721" w14:textId="73CA5F4F" w:rsidR="00075F0A" w:rsidRPr="00972D88" w:rsidRDefault="00075F0A" w:rsidP="00075F0A">
      <w:pPr>
        <w:ind w:firstLine="0"/>
        <w:rPr>
          <w:rFonts w:ascii="Gotham-Book" w:hAnsi="Gotham-Book"/>
        </w:rPr>
      </w:pPr>
      <w:r w:rsidRPr="00972D88">
        <w:rPr>
          <w:rFonts w:ascii="Gotham-Book" w:hAnsi="Gotham-Book"/>
        </w:rPr>
        <w:t xml:space="preserve">Having utilized the above three methods, the research team decide to choose 5 as the total amount of clusters to express in the k-means analysis. Given the </w:t>
      </w:r>
      <w:r w:rsidRPr="00972D88">
        <w:rPr>
          <w:rFonts w:ascii="Gotham-Book" w:hAnsi="Gotham-Book"/>
        </w:rPr>
        <w:lastRenderedPageBreak/>
        <w:t>previously ran correlation matrix, and initial linear regressions ran; the following visualization shows the initial cluster visualizations ran in R:</w:t>
      </w:r>
    </w:p>
    <w:p w14:paraId="35B75675" w14:textId="37264827" w:rsidR="00F23B45" w:rsidRPr="00972D88" w:rsidRDefault="00F23B45" w:rsidP="00075F0A">
      <w:pPr>
        <w:ind w:firstLine="0"/>
        <w:rPr>
          <w:rFonts w:ascii="Gotham-Book" w:hAnsi="Gotham-Book"/>
        </w:rPr>
      </w:pPr>
      <w:r w:rsidRPr="00972D88">
        <w:rPr>
          <w:rFonts w:ascii="Gotham-Book" w:hAnsi="Gotham-Book"/>
          <w:noProof/>
        </w:rPr>
        <w:drawing>
          <wp:inline distT="0" distB="0" distL="0" distR="0" wp14:anchorId="477F63EB" wp14:editId="7D2902D0">
            <wp:extent cx="5667375" cy="2457450"/>
            <wp:effectExtent l="0" t="0" r="9525" b="0"/>
            <wp:docPr id="82" name="Picture 82"/>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74"/>
                    <a:stretch>
                      <a:fillRect/>
                    </a:stretch>
                  </pic:blipFill>
                  <pic:spPr>
                    <a:xfrm>
                      <a:off x="0" y="0"/>
                      <a:ext cx="5667375" cy="2457450"/>
                    </a:xfrm>
                    <a:prstGeom prst="rect">
                      <a:avLst/>
                    </a:prstGeom>
                  </pic:spPr>
                </pic:pic>
              </a:graphicData>
            </a:graphic>
          </wp:inline>
        </w:drawing>
      </w:r>
    </w:p>
    <w:p w14:paraId="010503C5" w14:textId="0EEE180B" w:rsidR="00E279E7" w:rsidRPr="00972D88" w:rsidRDefault="00193306" w:rsidP="00E279E7">
      <w:pPr>
        <w:ind w:firstLine="0"/>
        <w:rPr>
          <w:rFonts w:ascii="Gotham-Book" w:hAnsi="Gotham-Book"/>
        </w:rPr>
      </w:pPr>
      <w:r w:rsidRPr="00972D88">
        <w:rPr>
          <w:rFonts w:ascii="Gotham-Book" w:hAnsi="Gotham-Book"/>
          <w:noProof/>
        </w:rPr>
        <w:drawing>
          <wp:anchor distT="0" distB="0" distL="114300" distR="114300" simplePos="0" relativeHeight="251673600" behindDoc="0" locked="0" layoutInCell="1" allowOverlap="1" wp14:anchorId="2F844336" wp14:editId="467035EB">
            <wp:simplePos x="0" y="0"/>
            <wp:positionH relativeFrom="column">
              <wp:posOffset>0</wp:posOffset>
            </wp:positionH>
            <wp:positionV relativeFrom="paragraph">
              <wp:posOffset>-721</wp:posOffset>
            </wp:positionV>
            <wp:extent cx="2342515" cy="4013200"/>
            <wp:effectExtent l="0" t="0" r="635" b="6350"/>
            <wp:wrapThrough wrapText="bothSides">
              <wp:wrapPolygon edited="0">
                <wp:start x="0" y="0"/>
                <wp:lineTo x="0" y="21532"/>
                <wp:lineTo x="21430" y="21532"/>
                <wp:lineTo x="21430" y="0"/>
                <wp:lineTo x="0" y="0"/>
              </wp:wrapPolygon>
            </wp:wrapThrough>
            <wp:docPr id="17" name="Picture 17"/>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75">
                      <a:extLst>
                        <a:ext uri="{28A0092B-C50C-407E-A947-70E740481C1C}">
                          <a14:useLocalDpi xmlns:a14="http://schemas.microsoft.com/office/drawing/2010/main" val="0"/>
                        </a:ext>
                      </a:extLst>
                    </a:blip>
                    <a:stretch>
                      <a:fillRect/>
                    </a:stretch>
                  </pic:blipFill>
                  <pic:spPr>
                    <a:xfrm>
                      <a:off x="0" y="0"/>
                      <a:ext cx="2342515" cy="4013200"/>
                    </a:xfrm>
                    <a:prstGeom prst="rect">
                      <a:avLst/>
                    </a:prstGeom>
                  </pic:spPr>
                </pic:pic>
              </a:graphicData>
            </a:graphic>
          </wp:anchor>
        </w:drawing>
      </w:r>
      <w:r w:rsidR="00E279E7" w:rsidRPr="00972D88">
        <w:rPr>
          <w:rFonts w:ascii="Gotham-Book" w:hAnsi="Gotham-Book"/>
        </w:rPr>
        <w:t>Reviewing the assignment step, the algorithm computes the new mean value of each cluster. The term cluster “centroid update” is used to design this step. Now that the centers have been recalculated, every observation is checked again to see if it might be closer to a different cluster. All the objects are reassigned again using the updated cluster means. The cluster assignment and centroid update steps are iteratively repeated until the cluster assignments stop changing (</w:t>
      </w:r>
      <w:proofErr w:type="spellStart"/>
      <w:r w:rsidR="00E279E7" w:rsidRPr="00972D88">
        <w:rPr>
          <w:rFonts w:ascii="Gotham-Book" w:hAnsi="Gotham-Book"/>
        </w:rPr>
        <w:t>i.e</w:t>
      </w:r>
      <w:proofErr w:type="spellEnd"/>
      <w:r w:rsidR="00E279E7" w:rsidRPr="00972D88">
        <w:rPr>
          <w:rFonts w:ascii="Gotham-Book" w:hAnsi="Gotham-Book"/>
        </w:rPr>
        <w:t xml:space="preserve"> until convergence is achieved). That is, the clusters formed in the current iteration are the same as those obtained in the previous iteration.</w:t>
      </w:r>
    </w:p>
    <w:p w14:paraId="386E573C" w14:textId="77777777" w:rsidR="00E279E7" w:rsidRPr="00972D88" w:rsidRDefault="00E279E7" w:rsidP="00E279E7">
      <w:pPr>
        <w:ind w:firstLine="0"/>
        <w:rPr>
          <w:rFonts w:ascii="Gotham-Book" w:hAnsi="Gotham-Book"/>
        </w:rPr>
      </w:pPr>
      <w:r w:rsidRPr="00972D88">
        <w:rPr>
          <w:rFonts w:ascii="Gotham-Book" w:hAnsi="Gotham-Book"/>
        </w:rPr>
        <w:lastRenderedPageBreak/>
        <w:t xml:space="preserve">Computing k-means clustering in R </w:t>
      </w:r>
    </w:p>
    <w:p w14:paraId="7C157B40" w14:textId="42FAE4ED" w:rsidR="00E279E7" w:rsidRPr="00972D88" w:rsidRDefault="00E279E7" w:rsidP="00E279E7">
      <w:pPr>
        <w:rPr>
          <w:rFonts w:ascii="Gotham-Book" w:hAnsi="Gotham-Book"/>
        </w:rPr>
      </w:pPr>
      <w:r w:rsidRPr="00972D88">
        <w:rPr>
          <w:rFonts w:ascii="Gotham-Book" w:hAnsi="Gotham-Book"/>
        </w:rPr>
        <w:t xml:space="preserve">We can compute k-means in R with the kmeans function. Here will group the data into two clusters (centers = 5). The kmeans function also has an </w:t>
      </w:r>
      <w:proofErr w:type="spellStart"/>
      <w:r w:rsidRPr="00972D88">
        <w:rPr>
          <w:rFonts w:ascii="Gotham-Book" w:hAnsi="Gotham-Book"/>
        </w:rPr>
        <w:t>nstart</w:t>
      </w:r>
      <w:proofErr w:type="spellEnd"/>
      <w:r w:rsidRPr="00972D88">
        <w:rPr>
          <w:rFonts w:ascii="Gotham-Book" w:hAnsi="Gotham-Book"/>
        </w:rPr>
        <w:t xml:space="preserve"> option that attempts multiple initial configurations and reports on the best one. For example, adding </w:t>
      </w:r>
      <w:proofErr w:type="spellStart"/>
      <w:r w:rsidRPr="00972D88">
        <w:rPr>
          <w:rFonts w:ascii="Gotham-Book" w:hAnsi="Gotham-Book"/>
        </w:rPr>
        <w:t>nstart</w:t>
      </w:r>
      <w:proofErr w:type="spellEnd"/>
      <w:r w:rsidRPr="00972D88">
        <w:rPr>
          <w:rFonts w:ascii="Gotham-Book" w:hAnsi="Gotham-Book"/>
        </w:rPr>
        <w:t xml:space="preserve"> = 20 will generate 20 initial configurations</w:t>
      </w:r>
    </w:p>
    <w:p w14:paraId="2E2D3383" w14:textId="1196BBF7" w:rsidR="00AC46B8" w:rsidRPr="00972D88" w:rsidRDefault="00AC46B8" w:rsidP="00E279E7">
      <w:pPr>
        <w:rPr>
          <w:rFonts w:ascii="Gotham-Book" w:hAnsi="Gotham-Book"/>
        </w:rPr>
      </w:pPr>
      <w:r w:rsidRPr="00972D88">
        <w:rPr>
          <w:rFonts w:ascii="Gotham-Book" w:hAnsi="Gotham-Book"/>
          <w:noProof/>
        </w:rPr>
        <w:drawing>
          <wp:inline distT="0" distB="0" distL="0" distR="0" wp14:anchorId="29A3D5AF" wp14:editId="0D495D7D">
            <wp:extent cx="5885180" cy="5060315"/>
            <wp:effectExtent l="0" t="0" r="1270" b="6985"/>
            <wp:docPr id="83" name="Picture 83"/>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885180" cy="5060315"/>
                    </a:xfrm>
                    <a:prstGeom prst="rect">
                      <a:avLst/>
                    </a:prstGeom>
                  </pic:spPr>
                </pic:pic>
              </a:graphicData>
            </a:graphic>
          </wp:inline>
        </w:drawing>
      </w:r>
    </w:p>
    <w:p w14:paraId="4691CC40" w14:textId="77777777" w:rsidR="0024064E" w:rsidRPr="00972D88" w:rsidRDefault="0024064E" w:rsidP="0024064E">
      <w:pPr>
        <w:ind w:firstLine="0"/>
        <w:rPr>
          <w:rFonts w:ascii="Gotham-Book" w:hAnsi="Gotham-Book"/>
        </w:rPr>
      </w:pPr>
      <w:r w:rsidRPr="00972D88">
        <w:rPr>
          <w:rFonts w:ascii="Gotham-Book" w:hAnsi="Gotham-Book"/>
        </w:rPr>
        <w:t>Extracting Results</w:t>
      </w:r>
    </w:p>
    <w:p w14:paraId="5EB5ADFF" w14:textId="0C8EA641" w:rsidR="0024064E" w:rsidRPr="00972D88" w:rsidRDefault="0024064E" w:rsidP="0024064E">
      <w:pPr>
        <w:ind w:firstLine="0"/>
        <w:rPr>
          <w:rFonts w:ascii="Gotham-Book" w:hAnsi="Gotham-Book"/>
        </w:rPr>
      </w:pPr>
      <w:r w:rsidRPr="00972D88">
        <w:rPr>
          <w:rFonts w:ascii="Gotham-Book" w:hAnsi="Gotham-Book"/>
        </w:rPr>
        <w:t xml:space="preserve">With most of these approaches suggesting 5 as the number of optimal clusters, we can perform the final analysis and extract the results using 5 </w:t>
      </w:r>
      <w:r w:rsidRPr="00972D88">
        <w:rPr>
          <w:rFonts w:ascii="Gotham-Book" w:hAnsi="Gotham-Book"/>
        </w:rPr>
        <w:lastRenderedPageBreak/>
        <w:t xml:space="preserve">clusters. In order to better understand these clusters, the research team utilized the </w:t>
      </w:r>
      <w:proofErr w:type="spellStart"/>
      <w:r w:rsidRPr="00972D88">
        <w:rPr>
          <w:rFonts w:ascii="Gotham-Book" w:hAnsi="Gotham-Book"/>
        </w:rPr>
        <w:t>fviz_cluster</w:t>
      </w:r>
      <w:proofErr w:type="spellEnd"/>
      <w:r w:rsidRPr="00972D88">
        <w:rPr>
          <w:rFonts w:ascii="Gotham-Book" w:hAnsi="Gotham-Book"/>
        </w:rPr>
        <w:t xml:space="preserve"> package, the ggplot2 package, and </w:t>
      </w:r>
      <w:proofErr w:type="spellStart"/>
      <w:r w:rsidRPr="00972D88">
        <w:rPr>
          <w:rFonts w:ascii="Gotham-Book" w:hAnsi="Gotham-Book"/>
        </w:rPr>
        <w:t>ggmap</w:t>
      </w:r>
      <w:proofErr w:type="spellEnd"/>
      <w:r w:rsidRPr="00972D88">
        <w:rPr>
          <w:rFonts w:ascii="Gotham-Book" w:hAnsi="Gotham-Book"/>
        </w:rPr>
        <w:t xml:space="preserve"> r packages for visualization.</w:t>
      </w:r>
    </w:p>
    <w:p w14:paraId="578CBF9D" w14:textId="7C68FDA9" w:rsidR="001950F8" w:rsidRPr="00972D88" w:rsidRDefault="001950F8" w:rsidP="0024064E">
      <w:pPr>
        <w:ind w:firstLine="0"/>
        <w:rPr>
          <w:rFonts w:ascii="Gotham-Book" w:hAnsi="Gotham-Book"/>
        </w:rPr>
      </w:pPr>
      <w:r w:rsidRPr="00972D88">
        <w:rPr>
          <w:rFonts w:ascii="Gotham-Book" w:hAnsi="Gotham-Book"/>
          <w:noProof/>
        </w:rPr>
        <w:drawing>
          <wp:inline distT="0" distB="0" distL="0" distR="0" wp14:anchorId="3F648DB3" wp14:editId="651F7EA2">
            <wp:extent cx="6128951" cy="6722075"/>
            <wp:effectExtent l="0" t="0" r="5715" b="3175"/>
            <wp:docPr id="30" name="Picture 30"/>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77"/>
                    <a:stretch>
                      <a:fillRect/>
                    </a:stretch>
                  </pic:blipFill>
                  <pic:spPr>
                    <a:xfrm>
                      <a:off x="0" y="0"/>
                      <a:ext cx="6153491" cy="6748990"/>
                    </a:xfrm>
                    <a:prstGeom prst="rect">
                      <a:avLst/>
                    </a:prstGeom>
                  </pic:spPr>
                </pic:pic>
              </a:graphicData>
            </a:graphic>
          </wp:inline>
        </w:drawing>
      </w:r>
    </w:p>
    <w:p w14:paraId="15E5C5EB" w14:textId="77777777" w:rsidR="005F5044" w:rsidRPr="00972D88" w:rsidRDefault="005F5044" w:rsidP="005F5044">
      <w:pPr>
        <w:ind w:firstLine="0"/>
        <w:rPr>
          <w:rFonts w:ascii="Gotham-Book" w:hAnsi="Gotham-Book"/>
        </w:rPr>
      </w:pPr>
      <w:r w:rsidRPr="00972D88">
        <w:rPr>
          <w:rFonts w:ascii="Gotham-Book" w:hAnsi="Gotham-Book"/>
        </w:rPr>
        <w:t>Final cluster chart, At Risk factors, CHSI</w:t>
      </w:r>
    </w:p>
    <w:p w14:paraId="62D82ECF" w14:textId="5CA1E63B" w:rsidR="005F5044" w:rsidRPr="00972D88" w:rsidRDefault="005F5044" w:rsidP="005F5044">
      <w:pPr>
        <w:ind w:firstLine="0"/>
        <w:rPr>
          <w:rFonts w:ascii="Gotham-Book" w:hAnsi="Gotham-Book"/>
        </w:rPr>
      </w:pPr>
      <w:r w:rsidRPr="00972D88">
        <w:rPr>
          <w:rFonts w:ascii="Gotham-Book" w:hAnsi="Gotham-Book"/>
        </w:rPr>
        <w:lastRenderedPageBreak/>
        <w:t xml:space="preserve">Given that the nature of our dataset is based upon a geographic plane, the research team found it expedient to demonstrate the 5 clusters of the data set on the map, as to better understand the distribution of these clusters via there geographic location, and to determine whether or not there  was any explanation to that distribution in this unsupervised method. Utilizing the </w:t>
      </w:r>
      <w:proofErr w:type="spellStart"/>
      <w:r w:rsidRPr="00972D88">
        <w:rPr>
          <w:rFonts w:ascii="Gotham-Book" w:hAnsi="Gotham-Book"/>
        </w:rPr>
        <w:t>ggmap</w:t>
      </w:r>
      <w:proofErr w:type="spellEnd"/>
      <w:r w:rsidRPr="00972D88">
        <w:rPr>
          <w:rFonts w:ascii="Gotham-Book" w:hAnsi="Gotham-Book"/>
        </w:rPr>
        <w:t xml:space="preserve"> package; the following maps demonstrate the 5 clusters distribution; Whole, East Coast, West Coast, Great Lakes, South East Region, New York City Metro area.</w:t>
      </w:r>
    </w:p>
    <w:p w14:paraId="4A0A4BA3" w14:textId="10B42BE1" w:rsidR="001D621E" w:rsidRPr="00972D88" w:rsidRDefault="001D621E" w:rsidP="005F5044">
      <w:pPr>
        <w:ind w:firstLine="0"/>
        <w:rPr>
          <w:rFonts w:ascii="Gotham-Book" w:hAnsi="Gotham-Book"/>
        </w:rPr>
      </w:pPr>
      <w:r w:rsidRPr="00972D88">
        <w:rPr>
          <w:rFonts w:ascii="Gotham-Book" w:hAnsi="Gotham-Book"/>
          <w:noProof/>
        </w:rPr>
        <w:drawing>
          <wp:inline distT="0" distB="0" distL="0" distR="0" wp14:anchorId="35F9EF91" wp14:editId="50686C76">
            <wp:extent cx="5816600" cy="3677920"/>
            <wp:effectExtent l="0" t="0" r="0" b="0"/>
            <wp:docPr id="31" name="Picture 3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78"/>
                    <a:stretch>
                      <a:fillRect/>
                    </a:stretch>
                  </pic:blipFill>
                  <pic:spPr>
                    <a:xfrm>
                      <a:off x="0" y="0"/>
                      <a:ext cx="5816600" cy="3677920"/>
                    </a:xfrm>
                    <a:prstGeom prst="rect">
                      <a:avLst/>
                    </a:prstGeom>
                  </pic:spPr>
                </pic:pic>
              </a:graphicData>
            </a:graphic>
          </wp:inline>
        </w:drawing>
      </w:r>
    </w:p>
    <w:p w14:paraId="6B04227D" w14:textId="2943CD83" w:rsidR="008B09CC" w:rsidRPr="00972D88" w:rsidRDefault="008B09CC" w:rsidP="005F5044">
      <w:pPr>
        <w:ind w:firstLine="0"/>
        <w:rPr>
          <w:rFonts w:ascii="Gotham-Book" w:hAnsi="Gotham-Book"/>
        </w:rPr>
      </w:pPr>
      <w:r w:rsidRPr="00972D88">
        <w:rPr>
          <w:rFonts w:ascii="Gotham-Book" w:hAnsi="Gotham-Book"/>
          <w:noProof/>
        </w:rPr>
        <w:lastRenderedPageBreak/>
        <w:drawing>
          <wp:inline distT="0" distB="0" distL="0" distR="0" wp14:anchorId="2611CFB1" wp14:editId="1459874E">
            <wp:extent cx="5480050" cy="4323715"/>
            <wp:effectExtent l="0" t="0" r="6350" b="635"/>
            <wp:docPr id="32" name="Picture 32"/>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79"/>
                    <a:stretch>
                      <a:fillRect/>
                    </a:stretch>
                  </pic:blipFill>
                  <pic:spPr>
                    <a:xfrm>
                      <a:off x="0" y="0"/>
                      <a:ext cx="5480050" cy="4323715"/>
                    </a:xfrm>
                    <a:prstGeom prst="rect">
                      <a:avLst/>
                    </a:prstGeom>
                  </pic:spPr>
                </pic:pic>
              </a:graphicData>
            </a:graphic>
          </wp:inline>
        </w:drawing>
      </w:r>
    </w:p>
    <w:p w14:paraId="292FD45C" w14:textId="5722363D" w:rsidR="008F27DB" w:rsidRPr="00972D88" w:rsidRDefault="008F27DB" w:rsidP="005F5044">
      <w:pPr>
        <w:ind w:firstLine="0"/>
        <w:rPr>
          <w:rFonts w:ascii="Gotham-Book" w:hAnsi="Gotham-Book"/>
        </w:rPr>
      </w:pPr>
      <w:r w:rsidRPr="00972D88">
        <w:rPr>
          <w:rFonts w:ascii="Gotham-Book" w:hAnsi="Gotham-Book"/>
          <w:noProof/>
        </w:rPr>
        <w:lastRenderedPageBreak/>
        <w:drawing>
          <wp:inline distT="0" distB="0" distL="0" distR="0" wp14:anchorId="5C5E1C22" wp14:editId="216A22EA">
            <wp:extent cx="5596255" cy="4979035"/>
            <wp:effectExtent l="0" t="0" r="4445" b="0"/>
            <wp:docPr id="33" name="Picture 33"/>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80"/>
                    <a:stretch>
                      <a:fillRect/>
                    </a:stretch>
                  </pic:blipFill>
                  <pic:spPr>
                    <a:xfrm>
                      <a:off x="0" y="0"/>
                      <a:ext cx="5596255" cy="4979035"/>
                    </a:xfrm>
                    <a:prstGeom prst="rect">
                      <a:avLst/>
                    </a:prstGeom>
                  </pic:spPr>
                </pic:pic>
              </a:graphicData>
            </a:graphic>
          </wp:inline>
        </w:drawing>
      </w:r>
    </w:p>
    <w:p w14:paraId="5687A3A4" w14:textId="1BA9A741" w:rsidR="0039346C" w:rsidRPr="00972D88" w:rsidRDefault="0039346C" w:rsidP="005F5044">
      <w:pPr>
        <w:ind w:firstLine="0"/>
        <w:rPr>
          <w:rFonts w:ascii="Gotham-Book" w:hAnsi="Gotham-Book"/>
        </w:rPr>
      </w:pPr>
      <w:r w:rsidRPr="00972D88">
        <w:rPr>
          <w:rFonts w:ascii="Gotham-Book" w:hAnsi="Gotham-Book"/>
          <w:noProof/>
        </w:rPr>
        <w:lastRenderedPageBreak/>
        <w:drawing>
          <wp:inline distT="0" distB="0" distL="0" distR="0" wp14:anchorId="3472DFA3" wp14:editId="3DEE65F3">
            <wp:extent cx="5943600" cy="6726555"/>
            <wp:effectExtent l="0" t="0" r="0" b="0"/>
            <wp:docPr id="34" name="Picture 34"/>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81"/>
                    <a:stretch>
                      <a:fillRect/>
                    </a:stretch>
                  </pic:blipFill>
                  <pic:spPr>
                    <a:xfrm>
                      <a:off x="0" y="0"/>
                      <a:ext cx="5943600" cy="6726555"/>
                    </a:xfrm>
                    <a:prstGeom prst="rect">
                      <a:avLst/>
                    </a:prstGeom>
                  </pic:spPr>
                </pic:pic>
              </a:graphicData>
            </a:graphic>
          </wp:inline>
        </w:drawing>
      </w:r>
    </w:p>
    <w:p w14:paraId="568219FD" w14:textId="7CB2A0C3" w:rsidR="002C27F2" w:rsidRPr="00972D88" w:rsidRDefault="002C27F2" w:rsidP="005F5044">
      <w:pPr>
        <w:ind w:firstLine="0"/>
        <w:rPr>
          <w:rFonts w:ascii="Gotham-Book" w:hAnsi="Gotham-Book"/>
        </w:rPr>
      </w:pPr>
      <w:r w:rsidRPr="00972D88">
        <w:rPr>
          <w:rFonts w:ascii="Gotham-Book" w:hAnsi="Gotham-Book"/>
          <w:noProof/>
        </w:rPr>
        <w:lastRenderedPageBreak/>
        <w:drawing>
          <wp:inline distT="0" distB="0" distL="0" distR="0" wp14:anchorId="0067B48E" wp14:editId="25865699">
            <wp:extent cx="5226050" cy="4203700"/>
            <wp:effectExtent l="0" t="0" r="0" b="6350"/>
            <wp:docPr id="84" name="Picture 84"/>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82"/>
                    <a:stretch>
                      <a:fillRect/>
                    </a:stretch>
                  </pic:blipFill>
                  <pic:spPr>
                    <a:xfrm>
                      <a:off x="0" y="0"/>
                      <a:ext cx="5226050" cy="4203700"/>
                    </a:xfrm>
                    <a:prstGeom prst="rect">
                      <a:avLst/>
                    </a:prstGeom>
                  </pic:spPr>
                </pic:pic>
              </a:graphicData>
            </a:graphic>
          </wp:inline>
        </w:drawing>
      </w:r>
    </w:p>
    <w:p w14:paraId="6BCE5166" w14:textId="05824B12" w:rsidR="001133D4" w:rsidRPr="00972D88" w:rsidRDefault="001133D4" w:rsidP="005F5044">
      <w:pPr>
        <w:ind w:firstLine="0"/>
        <w:rPr>
          <w:rFonts w:ascii="Gotham-Book" w:hAnsi="Gotham-Book"/>
        </w:rPr>
      </w:pPr>
    </w:p>
    <w:p w14:paraId="4AE26222" w14:textId="62665FFE" w:rsidR="001C09E0" w:rsidRPr="00972D88" w:rsidRDefault="001A0A1F" w:rsidP="001C09E0">
      <w:pPr>
        <w:ind w:firstLine="0"/>
        <w:rPr>
          <w:rFonts w:ascii="Gotham-Book" w:hAnsi="Gotham-Book"/>
        </w:rPr>
      </w:pPr>
      <w:r w:rsidRPr="00972D88">
        <w:rPr>
          <w:rFonts w:ascii="Gotham-Book" w:hAnsi="Gotham-Book"/>
          <w:noProof/>
        </w:rPr>
        <w:drawing>
          <wp:anchor distT="0" distB="0" distL="114300" distR="114300" simplePos="0" relativeHeight="251674624" behindDoc="0" locked="0" layoutInCell="1" allowOverlap="1" wp14:anchorId="2F977ADD" wp14:editId="64AD5A32">
            <wp:simplePos x="0" y="0"/>
            <wp:positionH relativeFrom="column">
              <wp:posOffset>0</wp:posOffset>
            </wp:positionH>
            <wp:positionV relativeFrom="paragraph">
              <wp:posOffset>0</wp:posOffset>
            </wp:positionV>
            <wp:extent cx="3841750" cy="3451860"/>
            <wp:effectExtent l="0" t="0" r="6350" b="0"/>
            <wp:wrapThrough wrapText="bothSides">
              <wp:wrapPolygon edited="0">
                <wp:start x="0" y="0"/>
                <wp:lineTo x="0" y="21457"/>
                <wp:lineTo x="21529" y="21457"/>
                <wp:lineTo x="21529" y="0"/>
                <wp:lineTo x="0" y="0"/>
              </wp:wrapPolygon>
            </wp:wrapThrough>
            <wp:docPr id="86" name="Picture 86"/>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78">
                      <a:extLst>
                        <a:ext uri="{28A0092B-C50C-407E-A947-70E740481C1C}">
                          <a14:useLocalDpi xmlns:a14="http://schemas.microsoft.com/office/drawing/2010/main" val="0"/>
                        </a:ext>
                      </a:extLst>
                    </a:blip>
                    <a:stretch>
                      <a:fillRect/>
                    </a:stretch>
                  </pic:blipFill>
                  <pic:spPr>
                    <a:xfrm>
                      <a:off x="0" y="0"/>
                      <a:ext cx="3841750" cy="3451860"/>
                    </a:xfrm>
                    <a:prstGeom prst="rect">
                      <a:avLst/>
                    </a:prstGeom>
                  </pic:spPr>
                </pic:pic>
              </a:graphicData>
            </a:graphic>
          </wp:anchor>
        </w:drawing>
      </w:r>
      <w:r w:rsidR="001C09E0" w:rsidRPr="00972D88">
        <w:rPr>
          <w:rFonts w:ascii="Gotham-Book" w:hAnsi="Gotham-Book"/>
        </w:rPr>
        <w:t xml:space="preserve">There is a patten that has been identified within the data. The at risk factors that contribute negatively to average life expectancies have cohesion of the data points within the clusters and separation between clusters. </w:t>
      </w:r>
    </w:p>
    <w:p w14:paraId="69DB927B" w14:textId="6CACB6CA" w:rsidR="001C09E0" w:rsidRPr="00972D88" w:rsidRDefault="001C09E0" w:rsidP="001C09E0">
      <w:pPr>
        <w:ind w:firstLine="0"/>
        <w:rPr>
          <w:rFonts w:ascii="Gotham-Book" w:hAnsi="Gotham-Book"/>
        </w:rPr>
      </w:pPr>
      <w:r w:rsidRPr="00972D88">
        <w:rPr>
          <w:rFonts w:ascii="Gotham-Book" w:hAnsi="Gotham-Book"/>
        </w:rPr>
        <w:lastRenderedPageBreak/>
        <w:t xml:space="preserve">The nature of the clustering is not being determined by urban versus rural areas. In examination of the cluster’s distribution around the nation, high urban areas like the west coast and east coast, the clusters contained within areas such as San Jose, San Francisco, and, Los Angeles – all belong to different cluster groups. </w:t>
      </w:r>
      <w:r w:rsidR="002D5AE9" w:rsidRPr="00972D88">
        <w:rPr>
          <w:rFonts w:ascii="Gotham-Book" w:hAnsi="Gotham-Book"/>
          <w:noProof/>
        </w:rPr>
        <w:drawing>
          <wp:anchor distT="0" distB="0" distL="114300" distR="114300" simplePos="0" relativeHeight="251675648" behindDoc="0" locked="0" layoutInCell="1" allowOverlap="1" wp14:anchorId="4B648A11" wp14:editId="33580B68">
            <wp:simplePos x="0" y="0"/>
            <wp:positionH relativeFrom="column">
              <wp:posOffset>0</wp:posOffset>
            </wp:positionH>
            <wp:positionV relativeFrom="paragraph">
              <wp:posOffset>-3407410</wp:posOffset>
            </wp:positionV>
            <wp:extent cx="4432300" cy="3624580"/>
            <wp:effectExtent l="0" t="0" r="6350" b="0"/>
            <wp:wrapThrough wrapText="bothSides">
              <wp:wrapPolygon edited="0">
                <wp:start x="0" y="0"/>
                <wp:lineTo x="0" y="21456"/>
                <wp:lineTo x="21538" y="21456"/>
                <wp:lineTo x="21538" y="0"/>
                <wp:lineTo x="0" y="0"/>
              </wp:wrapPolygon>
            </wp:wrapThrough>
            <wp:docPr id="38" name="Picture 38"/>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83">
                      <a:extLst>
                        <a:ext uri="{28A0092B-C50C-407E-A947-70E740481C1C}">
                          <a14:useLocalDpi xmlns:a14="http://schemas.microsoft.com/office/drawing/2010/main" val="0"/>
                        </a:ext>
                      </a:extLst>
                    </a:blip>
                    <a:stretch>
                      <a:fillRect/>
                    </a:stretch>
                  </pic:blipFill>
                  <pic:spPr>
                    <a:xfrm>
                      <a:off x="0" y="0"/>
                      <a:ext cx="4432300" cy="3624580"/>
                    </a:xfrm>
                    <a:prstGeom prst="rect">
                      <a:avLst/>
                    </a:prstGeom>
                  </pic:spPr>
                </pic:pic>
              </a:graphicData>
            </a:graphic>
          </wp:anchor>
        </w:drawing>
      </w:r>
      <w:r w:rsidRPr="00972D88">
        <w:rPr>
          <w:rFonts w:ascii="Gotham-Book" w:hAnsi="Gotham-Book"/>
        </w:rPr>
        <w:t>Indeed, in examination of the New York City Metro area, this is expressed profoundly in the cluster differences found in Manhattan, compared to all the other boroughs and metropolitan surrounding areas, and indeed could be a benchmark as to the interpretation of the results. Look at the below example:</w:t>
      </w:r>
    </w:p>
    <w:p w14:paraId="278F7A9C" w14:textId="77777777" w:rsidR="001C09E0" w:rsidRPr="00972D88" w:rsidRDefault="001C09E0" w:rsidP="001C09E0">
      <w:pPr>
        <w:ind w:firstLine="0"/>
        <w:rPr>
          <w:rFonts w:ascii="Gotham-Book" w:hAnsi="Gotham-Book"/>
        </w:rPr>
      </w:pPr>
      <w:r w:rsidRPr="00972D88">
        <w:rPr>
          <w:rFonts w:ascii="Gotham-Book" w:hAnsi="Gotham-Book"/>
        </w:rPr>
        <w:t xml:space="preserve">Manhattan is listed in Cluster 3, whereas The Bronx and Brooklyn are listed in Cluster 5. Queens is listed within Cluster 4. Northern New Jersey communities of Paramus and Clifton are all listed in different clusters than New York City, with the highland New Jersey Region near Livingston, having a correlation in clustering with Queens. </w:t>
      </w:r>
    </w:p>
    <w:p w14:paraId="465F8B2A" w14:textId="77777777" w:rsidR="001C09E0" w:rsidRPr="00972D88" w:rsidRDefault="001C09E0" w:rsidP="001C09E0">
      <w:pPr>
        <w:ind w:firstLine="0"/>
        <w:rPr>
          <w:rFonts w:ascii="Gotham-Book" w:hAnsi="Gotham-Book"/>
        </w:rPr>
      </w:pPr>
    </w:p>
    <w:p w14:paraId="5A6A9197" w14:textId="77777777" w:rsidR="001C09E0" w:rsidRPr="00972D88" w:rsidRDefault="001C09E0" w:rsidP="001C09E0">
      <w:pPr>
        <w:ind w:firstLine="0"/>
        <w:rPr>
          <w:rFonts w:ascii="Gotham-Book" w:hAnsi="Gotham-Book"/>
        </w:rPr>
      </w:pPr>
    </w:p>
    <w:p w14:paraId="1FE565BE" w14:textId="6E86783F" w:rsidR="001C09E0" w:rsidRPr="00972D88" w:rsidRDefault="001C09E0" w:rsidP="001C09E0">
      <w:pPr>
        <w:ind w:firstLine="0"/>
        <w:rPr>
          <w:rFonts w:ascii="Gotham-Book" w:hAnsi="Gotham-Book"/>
        </w:rPr>
      </w:pPr>
      <w:r w:rsidRPr="00972D88">
        <w:rPr>
          <w:rFonts w:ascii="Gotham-Book" w:hAnsi="Gotham-Book"/>
        </w:rPr>
        <w:lastRenderedPageBreak/>
        <w:t>Finally, given the nature of the clustering, and, that one of the at risk community factors to the diminishment of Average Life Expectancy is Poverty, the research team found some interesting similarities in the nature of the distribution of poverty within the nation, versus, the nature of the clustering algorithm as determined by the unsupervised k-means analysis upon the data, as shown by a couple of at risk and demographic maps:</w:t>
      </w:r>
    </w:p>
    <w:p w14:paraId="37C001D2" w14:textId="471BA13B" w:rsidR="00624C64" w:rsidRPr="00972D88" w:rsidRDefault="00624C64" w:rsidP="001C09E0">
      <w:pPr>
        <w:ind w:firstLine="0"/>
        <w:rPr>
          <w:rFonts w:ascii="Gotham-Book" w:hAnsi="Gotham-Book"/>
        </w:rPr>
      </w:pPr>
      <w:r w:rsidRPr="00972D88">
        <w:rPr>
          <w:rFonts w:ascii="Gotham-Book" w:hAnsi="Gotham-Book"/>
          <w:noProof/>
        </w:rPr>
        <w:drawing>
          <wp:inline distT="0" distB="0" distL="0" distR="0" wp14:anchorId="46F2B9A0" wp14:editId="68C80AE9">
            <wp:extent cx="4542155" cy="1936750"/>
            <wp:effectExtent l="0" t="0" r="0" b="6350"/>
            <wp:docPr id="87" name="Picture 87"/>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84"/>
                    <a:stretch>
                      <a:fillRect/>
                    </a:stretch>
                  </pic:blipFill>
                  <pic:spPr>
                    <a:xfrm>
                      <a:off x="0" y="0"/>
                      <a:ext cx="4542155" cy="1936750"/>
                    </a:xfrm>
                    <a:prstGeom prst="rect">
                      <a:avLst/>
                    </a:prstGeom>
                  </pic:spPr>
                </pic:pic>
              </a:graphicData>
            </a:graphic>
          </wp:inline>
        </w:drawing>
      </w:r>
    </w:p>
    <w:p w14:paraId="0A053312" w14:textId="5AEA598D" w:rsidR="00C45A81" w:rsidRPr="00972D88" w:rsidRDefault="00C45A81" w:rsidP="001C09E0">
      <w:pPr>
        <w:ind w:firstLine="0"/>
        <w:rPr>
          <w:rFonts w:ascii="Gotham-Book" w:hAnsi="Gotham-Book"/>
        </w:rPr>
      </w:pPr>
      <w:r w:rsidRPr="00972D88">
        <w:rPr>
          <w:rFonts w:ascii="Gotham-Book" w:hAnsi="Gotham-Book"/>
          <w:noProof/>
        </w:rPr>
        <w:drawing>
          <wp:inline distT="0" distB="0" distL="0" distR="0" wp14:anchorId="41E76182" wp14:editId="64949B48">
            <wp:extent cx="4585970" cy="1873250"/>
            <wp:effectExtent l="0" t="0" r="5080" b="0"/>
            <wp:docPr id="88" name="Picture 88"/>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85"/>
                    <a:stretch>
                      <a:fillRect/>
                    </a:stretch>
                  </pic:blipFill>
                  <pic:spPr>
                    <a:xfrm>
                      <a:off x="0" y="0"/>
                      <a:ext cx="4585970" cy="1873250"/>
                    </a:xfrm>
                    <a:prstGeom prst="rect">
                      <a:avLst/>
                    </a:prstGeom>
                  </pic:spPr>
                </pic:pic>
              </a:graphicData>
            </a:graphic>
          </wp:inline>
        </w:drawing>
      </w:r>
    </w:p>
    <w:p w14:paraId="6B7A6A6F" w14:textId="5C8E8A2D" w:rsidR="00B869B7" w:rsidRPr="00972D88" w:rsidRDefault="00B869B7" w:rsidP="001C09E0">
      <w:pPr>
        <w:ind w:firstLine="0"/>
        <w:rPr>
          <w:rFonts w:ascii="Gotham-Book" w:hAnsi="Gotham-Book"/>
        </w:rPr>
      </w:pPr>
      <w:r w:rsidRPr="00972D88">
        <w:rPr>
          <w:rFonts w:ascii="Gotham-Book" w:hAnsi="Gotham-Book"/>
          <w:noProof/>
        </w:rPr>
        <w:lastRenderedPageBreak/>
        <w:drawing>
          <wp:inline distT="0" distB="0" distL="0" distR="0" wp14:anchorId="74FA17A1" wp14:editId="1B77743D">
            <wp:extent cx="5943600" cy="2524760"/>
            <wp:effectExtent l="0" t="0" r="0" b="8890"/>
            <wp:docPr id="41" name="Picture 4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86"/>
                    <a:stretch>
                      <a:fillRect/>
                    </a:stretch>
                  </pic:blipFill>
                  <pic:spPr>
                    <a:xfrm>
                      <a:off x="0" y="0"/>
                      <a:ext cx="5943600" cy="2524760"/>
                    </a:xfrm>
                    <a:prstGeom prst="rect">
                      <a:avLst/>
                    </a:prstGeom>
                  </pic:spPr>
                </pic:pic>
              </a:graphicData>
            </a:graphic>
          </wp:inline>
        </w:drawing>
      </w:r>
    </w:p>
    <w:p w14:paraId="4B00A185" w14:textId="77777777" w:rsidR="00A862D7" w:rsidRPr="00972D88" w:rsidRDefault="00A862D7" w:rsidP="00A862D7">
      <w:pPr>
        <w:ind w:firstLine="0"/>
        <w:rPr>
          <w:rFonts w:ascii="Gotham-Book" w:hAnsi="Gotham-Book"/>
        </w:rPr>
      </w:pPr>
      <w:r w:rsidRPr="00972D88">
        <w:rPr>
          <w:rFonts w:ascii="Gotham-Book" w:hAnsi="Gotham-Book"/>
        </w:rPr>
        <w:t>Decision Tree</w:t>
      </w:r>
    </w:p>
    <w:p w14:paraId="52AAD25D" w14:textId="5FB7A811" w:rsidR="00193306" w:rsidRPr="00972D88" w:rsidRDefault="00A862D7" w:rsidP="00A862D7">
      <w:pPr>
        <w:ind w:firstLine="0"/>
        <w:rPr>
          <w:rFonts w:ascii="Gotham-Book" w:hAnsi="Gotham-Book"/>
        </w:rPr>
      </w:pPr>
      <w:r w:rsidRPr="00972D88">
        <w:rPr>
          <w:rFonts w:ascii="Gotham-Book" w:hAnsi="Gotham-Book"/>
        </w:rPr>
        <w:t xml:space="preserve">A decision tree model was built using different </w:t>
      </w:r>
      <w:proofErr w:type="spellStart"/>
      <w:r w:rsidRPr="00972D88">
        <w:rPr>
          <w:rFonts w:ascii="Gotham-Book" w:hAnsi="Gotham-Book"/>
        </w:rPr>
        <w:t>rpart</w:t>
      </w:r>
      <w:proofErr w:type="spellEnd"/>
      <w:r w:rsidRPr="00972D88">
        <w:rPr>
          <w:rFonts w:ascii="Gotham-Book" w:hAnsi="Gotham-Book"/>
        </w:rPr>
        <w:t xml:space="preserve"> parameters like </w:t>
      </w:r>
      <w:proofErr w:type="spellStart"/>
      <w:r w:rsidRPr="00972D88">
        <w:rPr>
          <w:rFonts w:ascii="Gotham-Book" w:hAnsi="Gotham-Book"/>
        </w:rPr>
        <w:t>maxdepth</w:t>
      </w:r>
      <w:proofErr w:type="spellEnd"/>
      <w:r w:rsidRPr="00972D88">
        <w:rPr>
          <w:rFonts w:ascii="Gotham-Book" w:hAnsi="Gotham-Book"/>
        </w:rPr>
        <w:t xml:space="preserve"> and </w:t>
      </w:r>
      <w:proofErr w:type="spellStart"/>
      <w:r w:rsidRPr="00972D88">
        <w:rPr>
          <w:rFonts w:ascii="Gotham-Book" w:hAnsi="Gotham-Book"/>
        </w:rPr>
        <w:t>minsplit</w:t>
      </w:r>
      <w:proofErr w:type="spellEnd"/>
      <w:r w:rsidRPr="00972D88">
        <w:rPr>
          <w:rFonts w:ascii="Gotham-Book" w:hAnsi="Gotham-Book"/>
        </w:rPr>
        <w:t xml:space="preserve">. A model with </w:t>
      </w:r>
      <w:proofErr w:type="spellStart"/>
      <w:r w:rsidRPr="00972D88">
        <w:rPr>
          <w:rFonts w:ascii="Gotham-Book" w:hAnsi="Gotham-Book"/>
        </w:rPr>
        <w:t>maxdepth</w:t>
      </w:r>
      <w:proofErr w:type="spellEnd"/>
      <w:r w:rsidRPr="00972D88">
        <w:rPr>
          <w:rFonts w:ascii="Gotham-Book" w:hAnsi="Gotham-Book"/>
        </w:rPr>
        <w:t xml:space="preserve"> of 7,minsplit of 200 yields the best result with least error of 8.2% and an accuracy of 91.8%</w:t>
      </w:r>
    </w:p>
    <w:p w14:paraId="2D9A69B3" w14:textId="140DB380" w:rsidR="00EF6184" w:rsidRPr="00972D88" w:rsidRDefault="00EF6184" w:rsidP="00EF6184">
      <w:pPr>
        <w:pStyle w:val="SourceCode"/>
        <w:rPr>
          <w:rStyle w:val="NormalTok"/>
          <w:rFonts w:ascii="Gotham-Book" w:hAnsi="Gotham-Book"/>
        </w:rPr>
      </w:pPr>
      <w:r w:rsidRPr="00972D88">
        <w:rPr>
          <w:rStyle w:val="CommentTok"/>
          <w:rFonts w:ascii="Gotham-Book" w:hAnsi="Gotham-Book"/>
        </w:rPr>
        <w:t>#install.packages('rpart')</w:t>
      </w:r>
      <w:r w:rsidRPr="00972D88">
        <w:rPr>
          <w:rFonts w:ascii="Gotham-Book" w:hAnsi="Gotham-Book"/>
        </w:rPr>
        <w:br/>
      </w:r>
      <w:r w:rsidRPr="00972D88">
        <w:rPr>
          <w:rStyle w:val="CommentTok"/>
          <w:rFonts w:ascii="Gotham-Book" w:hAnsi="Gotham-Book"/>
        </w:rPr>
        <w:t>#</w:t>
      </w:r>
      <w:proofErr w:type="spellStart"/>
      <w:r w:rsidRPr="00972D88">
        <w:rPr>
          <w:rStyle w:val="CommentTok"/>
          <w:rFonts w:ascii="Gotham-Book" w:hAnsi="Gotham-Book"/>
        </w:rPr>
        <w:t>install.packages</w:t>
      </w:r>
      <w:proofErr w:type="spellEnd"/>
      <w:r w:rsidRPr="00972D88">
        <w:rPr>
          <w:rStyle w:val="CommentTok"/>
          <w:rFonts w:ascii="Gotham-Book" w:hAnsi="Gotham-Book"/>
        </w:rPr>
        <w:t>('</w:t>
      </w:r>
      <w:proofErr w:type="spellStart"/>
      <w:r w:rsidRPr="00972D88">
        <w:rPr>
          <w:rStyle w:val="CommentTok"/>
          <w:rFonts w:ascii="Gotham-Book" w:hAnsi="Gotham-Book"/>
        </w:rPr>
        <w:t>rpart.plot</w:t>
      </w:r>
      <w:proofErr w:type="spellEnd"/>
      <w:r w:rsidRPr="00972D88">
        <w:rPr>
          <w:rStyle w:val="CommentTok"/>
          <w:rFonts w:ascii="Gotham-Book" w:hAnsi="Gotham-Book"/>
        </w:rPr>
        <w:t>')</w:t>
      </w:r>
      <w:r w:rsidRPr="00972D88">
        <w:rPr>
          <w:rFonts w:ascii="Gotham-Book" w:hAnsi="Gotham-Book"/>
        </w:rPr>
        <w:br/>
      </w:r>
      <w:r w:rsidRPr="00972D88">
        <w:rPr>
          <w:rStyle w:val="KeywordTok"/>
          <w:rFonts w:ascii="Gotham-Book" w:hAnsi="Gotham-Book"/>
        </w:rPr>
        <w:t>library</w:t>
      </w:r>
      <w:r w:rsidRPr="00972D88">
        <w:rPr>
          <w:rStyle w:val="NormalTok"/>
          <w:rFonts w:ascii="Gotham-Book" w:hAnsi="Gotham-Book"/>
        </w:rPr>
        <w:t>(</w:t>
      </w:r>
      <w:proofErr w:type="spellStart"/>
      <w:r w:rsidRPr="00972D88">
        <w:rPr>
          <w:rStyle w:val="NormalTok"/>
          <w:rFonts w:ascii="Gotham-Book" w:hAnsi="Gotham-Book"/>
        </w:rPr>
        <w:t>rpart</w:t>
      </w:r>
      <w:proofErr w:type="spellEnd"/>
      <w:r w:rsidRPr="00972D88">
        <w:rPr>
          <w:rStyle w:val="NormalTok"/>
          <w:rFonts w:ascii="Gotham-Book" w:hAnsi="Gotham-Book"/>
        </w:rPr>
        <w:t>)</w:t>
      </w:r>
      <w:r w:rsidRPr="00972D88">
        <w:rPr>
          <w:rFonts w:ascii="Gotham-Book" w:hAnsi="Gotham-Book"/>
        </w:rPr>
        <w:br/>
      </w:r>
      <w:r w:rsidRPr="00972D88">
        <w:rPr>
          <w:rStyle w:val="KeywordTok"/>
          <w:rFonts w:ascii="Gotham-Book" w:hAnsi="Gotham-Book"/>
        </w:rPr>
        <w:t>library</w:t>
      </w:r>
      <w:r w:rsidRPr="00972D88">
        <w:rPr>
          <w:rStyle w:val="NormalTok"/>
          <w:rFonts w:ascii="Gotham-Book" w:hAnsi="Gotham-Book"/>
        </w:rPr>
        <w:t>(</w:t>
      </w:r>
      <w:proofErr w:type="spellStart"/>
      <w:r w:rsidRPr="00972D88">
        <w:rPr>
          <w:rStyle w:val="NormalTok"/>
          <w:rFonts w:ascii="Gotham-Book" w:hAnsi="Gotham-Book"/>
        </w:rPr>
        <w:t>rpart.plot</w:t>
      </w:r>
      <w:proofErr w:type="spellEnd"/>
      <w:r w:rsidRPr="00972D88">
        <w:rPr>
          <w:rStyle w:val="NormalTok"/>
          <w:rFonts w:ascii="Gotham-Book" w:hAnsi="Gotham-Book"/>
        </w:rPr>
        <w:t>)</w:t>
      </w:r>
      <w:r w:rsidRPr="00972D88">
        <w:rPr>
          <w:rFonts w:ascii="Gotham-Book" w:hAnsi="Gotham-Book"/>
        </w:rPr>
        <w:br/>
      </w:r>
      <w:proofErr w:type="spellStart"/>
      <w:r w:rsidRPr="00972D88">
        <w:rPr>
          <w:rStyle w:val="KeywordTok"/>
          <w:rFonts w:ascii="Gotham-Book" w:hAnsi="Gotham-Book"/>
        </w:rPr>
        <w:t>set.seed</w:t>
      </w:r>
      <w:proofErr w:type="spellEnd"/>
      <w:r w:rsidRPr="00972D88">
        <w:rPr>
          <w:rStyle w:val="NormalTok"/>
          <w:rFonts w:ascii="Gotham-Book" w:hAnsi="Gotham-Book"/>
        </w:rPr>
        <w:t>(</w:t>
      </w:r>
      <w:r w:rsidRPr="00972D88">
        <w:rPr>
          <w:rStyle w:val="DecValTok"/>
          <w:rFonts w:ascii="Gotham-Book" w:hAnsi="Gotham-Book"/>
        </w:rPr>
        <w:t>50</w:t>
      </w:r>
      <w:r w:rsidRPr="00972D88">
        <w:rPr>
          <w:rStyle w:val="NormalTok"/>
          <w:rFonts w:ascii="Gotham-Book" w:hAnsi="Gotham-Book"/>
        </w:rPr>
        <w:t>)</w:t>
      </w:r>
      <w:r w:rsidRPr="00972D88">
        <w:rPr>
          <w:rFonts w:ascii="Gotham-Book" w:hAnsi="Gotham-Book"/>
        </w:rPr>
        <w:br/>
      </w:r>
      <w:r w:rsidRPr="00972D88">
        <w:rPr>
          <w:rStyle w:val="NormalTok"/>
          <w:rFonts w:ascii="Gotham-Book" w:hAnsi="Gotham-Book"/>
        </w:rPr>
        <w:t>dt &lt;-</w:t>
      </w:r>
      <w:r w:rsidRPr="00972D88">
        <w:rPr>
          <w:rStyle w:val="StringTok"/>
          <w:rFonts w:ascii="Gotham-Book" w:hAnsi="Gotham-Book"/>
        </w:rPr>
        <w:t xml:space="preserve"> </w:t>
      </w:r>
      <w:proofErr w:type="spellStart"/>
      <w:r w:rsidRPr="00972D88">
        <w:rPr>
          <w:rStyle w:val="KeywordTok"/>
          <w:rFonts w:ascii="Gotham-Book" w:hAnsi="Gotham-Book"/>
        </w:rPr>
        <w:t>rpart</w:t>
      </w:r>
      <w:proofErr w:type="spellEnd"/>
      <w:r w:rsidRPr="00972D88">
        <w:rPr>
          <w:rStyle w:val="NormalTok"/>
          <w:rFonts w:ascii="Gotham-Book" w:hAnsi="Gotham-Book"/>
        </w:rPr>
        <w:t>(ALE</w:t>
      </w:r>
      <w:r w:rsidRPr="00972D88">
        <w:rPr>
          <w:rStyle w:val="OperatorTok"/>
          <w:rFonts w:ascii="Gotham-Book" w:hAnsi="Gotham-Book"/>
        </w:rPr>
        <w:t>~</w:t>
      </w:r>
      <w:r w:rsidRPr="00972D88">
        <w:rPr>
          <w:rStyle w:val="NormalTok"/>
          <w:rFonts w:ascii="Gotham-Book" w:hAnsi="Gotham-Book"/>
        </w:rPr>
        <w:t>.,trainset1,</w:t>
      </w:r>
      <w:r w:rsidRPr="00972D88">
        <w:rPr>
          <w:rStyle w:val="DataTypeTok"/>
          <w:rFonts w:ascii="Gotham-Book" w:hAnsi="Gotham-Book"/>
        </w:rPr>
        <w:t>method  =</w:t>
      </w:r>
      <w:r w:rsidRPr="00972D88">
        <w:rPr>
          <w:rStyle w:val="NormalTok"/>
          <w:rFonts w:ascii="Gotham-Book" w:hAnsi="Gotham-Book"/>
        </w:rPr>
        <w:t xml:space="preserve"> </w:t>
      </w:r>
      <w:r w:rsidRPr="00972D88">
        <w:rPr>
          <w:rStyle w:val="StringTok"/>
          <w:rFonts w:ascii="Gotham-Book" w:hAnsi="Gotham-Book"/>
        </w:rPr>
        <w:t>"</w:t>
      </w:r>
      <w:proofErr w:type="spellStart"/>
      <w:r w:rsidRPr="00972D88">
        <w:rPr>
          <w:rStyle w:val="StringTok"/>
          <w:rFonts w:ascii="Gotham-Book" w:hAnsi="Gotham-Book"/>
        </w:rPr>
        <w:t>anova</w:t>
      </w:r>
      <w:proofErr w:type="spellEnd"/>
      <w:r w:rsidRPr="00972D88">
        <w:rPr>
          <w:rStyle w:val="StringTok"/>
          <w:rFonts w:ascii="Gotham-Book" w:hAnsi="Gotham-Book"/>
        </w:rPr>
        <w:t>"</w:t>
      </w:r>
      <w:r w:rsidRPr="00972D88">
        <w:rPr>
          <w:rStyle w:val="NormalTok"/>
          <w:rFonts w:ascii="Gotham-Book" w:hAnsi="Gotham-Book"/>
        </w:rPr>
        <w:t xml:space="preserve">, </w:t>
      </w:r>
      <w:r w:rsidRPr="00972D88">
        <w:rPr>
          <w:rStyle w:val="DataTypeTok"/>
          <w:rFonts w:ascii="Gotham-Book" w:hAnsi="Gotham-Book"/>
        </w:rPr>
        <w:t>control =</w:t>
      </w:r>
      <w:r w:rsidRPr="00972D88">
        <w:rPr>
          <w:rStyle w:val="NormalTok"/>
          <w:rFonts w:ascii="Gotham-Book" w:hAnsi="Gotham-Book"/>
        </w:rPr>
        <w:t xml:space="preserve"> </w:t>
      </w:r>
      <w:proofErr w:type="spellStart"/>
      <w:r w:rsidRPr="00972D88">
        <w:rPr>
          <w:rStyle w:val="KeywordTok"/>
          <w:rFonts w:ascii="Gotham-Book" w:hAnsi="Gotham-Book"/>
        </w:rPr>
        <w:t>rpart.control</w:t>
      </w:r>
      <w:proofErr w:type="spellEnd"/>
      <w:r w:rsidRPr="00972D88">
        <w:rPr>
          <w:rStyle w:val="NormalTok"/>
          <w:rFonts w:ascii="Gotham-Book" w:hAnsi="Gotham-Book"/>
        </w:rPr>
        <w:t>(</w:t>
      </w:r>
      <w:r w:rsidRPr="00972D88">
        <w:rPr>
          <w:rStyle w:val="DataTypeTok"/>
          <w:rFonts w:ascii="Gotham-Book" w:hAnsi="Gotham-Book"/>
        </w:rPr>
        <w:t>cp =</w:t>
      </w:r>
      <w:r w:rsidRPr="00972D88">
        <w:rPr>
          <w:rStyle w:val="NormalTok"/>
          <w:rFonts w:ascii="Gotham-Book" w:hAnsi="Gotham-Book"/>
        </w:rPr>
        <w:t xml:space="preserve"> </w:t>
      </w:r>
      <w:r w:rsidRPr="00972D88">
        <w:rPr>
          <w:rStyle w:val="DecValTok"/>
          <w:rFonts w:ascii="Gotham-Book" w:hAnsi="Gotham-Book"/>
        </w:rPr>
        <w:t>0</w:t>
      </w:r>
      <w:r w:rsidRPr="00972D88">
        <w:rPr>
          <w:rStyle w:val="NormalTok"/>
          <w:rFonts w:ascii="Gotham-Book" w:hAnsi="Gotham-Book"/>
        </w:rPr>
        <w:t xml:space="preserve">, </w:t>
      </w:r>
      <w:proofErr w:type="spellStart"/>
      <w:r w:rsidRPr="00972D88">
        <w:rPr>
          <w:rStyle w:val="DataTypeTok"/>
          <w:rFonts w:ascii="Gotham-Book" w:hAnsi="Gotham-Book"/>
        </w:rPr>
        <w:t>maxdepth</w:t>
      </w:r>
      <w:proofErr w:type="spellEnd"/>
      <w:r w:rsidRPr="00972D88">
        <w:rPr>
          <w:rStyle w:val="DataTypeTok"/>
          <w:rFonts w:ascii="Gotham-Book" w:hAnsi="Gotham-Book"/>
        </w:rPr>
        <w:t xml:space="preserve"> =</w:t>
      </w:r>
      <w:r w:rsidRPr="00972D88">
        <w:rPr>
          <w:rStyle w:val="NormalTok"/>
          <w:rFonts w:ascii="Gotham-Book" w:hAnsi="Gotham-Book"/>
        </w:rPr>
        <w:t xml:space="preserve"> </w:t>
      </w:r>
      <w:r w:rsidRPr="00972D88">
        <w:rPr>
          <w:rStyle w:val="DecValTok"/>
          <w:rFonts w:ascii="Gotham-Book" w:hAnsi="Gotham-Book"/>
        </w:rPr>
        <w:t>7</w:t>
      </w:r>
      <w:r w:rsidRPr="00972D88">
        <w:rPr>
          <w:rStyle w:val="NormalTok"/>
          <w:rFonts w:ascii="Gotham-Book" w:hAnsi="Gotham-Book"/>
        </w:rPr>
        <w:t>,</w:t>
      </w:r>
      <w:r w:rsidRPr="00972D88">
        <w:rPr>
          <w:rStyle w:val="DataTypeTok"/>
          <w:rFonts w:ascii="Gotham-Book" w:hAnsi="Gotham-Book"/>
        </w:rPr>
        <w:t>minsplit =</w:t>
      </w:r>
      <w:r w:rsidRPr="00972D88">
        <w:rPr>
          <w:rStyle w:val="NormalTok"/>
          <w:rFonts w:ascii="Gotham-Book" w:hAnsi="Gotham-Book"/>
        </w:rPr>
        <w:t xml:space="preserve"> </w:t>
      </w:r>
      <w:r w:rsidRPr="00972D88">
        <w:rPr>
          <w:rStyle w:val="DecValTok"/>
          <w:rFonts w:ascii="Gotham-Book" w:hAnsi="Gotham-Book"/>
        </w:rPr>
        <w:t>200</w:t>
      </w:r>
      <w:r w:rsidRPr="00972D88">
        <w:rPr>
          <w:rStyle w:val="NormalTok"/>
          <w:rFonts w:ascii="Gotham-Book" w:hAnsi="Gotham-Book"/>
        </w:rPr>
        <w:t>))</w:t>
      </w:r>
      <w:r w:rsidRPr="00972D88">
        <w:rPr>
          <w:rFonts w:ascii="Gotham-Book" w:hAnsi="Gotham-Book"/>
        </w:rPr>
        <w:br/>
      </w:r>
      <w:proofErr w:type="spellStart"/>
      <w:r w:rsidRPr="00972D88">
        <w:rPr>
          <w:rStyle w:val="KeywordTok"/>
          <w:rFonts w:ascii="Gotham-Book" w:hAnsi="Gotham-Book"/>
        </w:rPr>
        <w:t>rpart.plot</w:t>
      </w:r>
      <w:proofErr w:type="spellEnd"/>
      <w:r w:rsidRPr="00972D88">
        <w:rPr>
          <w:rStyle w:val="NormalTok"/>
          <w:rFonts w:ascii="Gotham-Book" w:hAnsi="Gotham-Book"/>
        </w:rPr>
        <w:t>(dt)</w:t>
      </w:r>
    </w:p>
    <w:p w14:paraId="25C9A80A" w14:textId="77777777" w:rsidR="00C14C8D" w:rsidRPr="00972D88" w:rsidRDefault="00C14C8D" w:rsidP="00C14C8D">
      <w:pPr>
        <w:pStyle w:val="SourceCode"/>
        <w:rPr>
          <w:rFonts w:ascii="Gotham-Book" w:hAnsi="Gotham-Book"/>
        </w:rPr>
      </w:pPr>
      <w:proofErr w:type="spellStart"/>
      <w:r w:rsidRPr="00972D88">
        <w:rPr>
          <w:rStyle w:val="NormalTok"/>
          <w:rFonts w:ascii="Gotham-Book" w:hAnsi="Gotham-Book"/>
        </w:rPr>
        <w:t>pred_dt</w:t>
      </w:r>
      <w:proofErr w:type="spellEnd"/>
      <w:r w:rsidRPr="00972D88">
        <w:rPr>
          <w:rStyle w:val="NormalTok"/>
          <w:rFonts w:ascii="Gotham-Book" w:hAnsi="Gotham-Book"/>
        </w:rPr>
        <w:t xml:space="preserve"> &lt;-</w:t>
      </w:r>
      <w:r w:rsidRPr="00972D88">
        <w:rPr>
          <w:rStyle w:val="StringTok"/>
          <w:rFonts w:ascii="Gotham-Book" w:hAnsi="Gotham-Book"/>
        </w:rPr>
        <w:t xml:space="preserve"> </w:t>
      </w:r>
      <w:r w:rsidRPr="00972D88">
        <w:rPr>
          <w:rStyle w:val="KeywordTok"/>
          <w:rFonts w:ascii="Gotham-Book" w:hAnsi="Gotham-Book"/>
        </w:rPr>
        <w:t>predict</w:t>
      </w:r>
      <w:r w:rsidRPr="00972D88">
        <w:rPr>
          <w:rStyle w:val="NormalTok"/>
          <w:rFonts w:ascii="Gotham-Book" w:hAnsi="Gotham-Book"/>
        </w:rPr>
        <w:t>(dt, testset1[,</w:t>
      </w:r>
      <w:r w:rsidRPr="00972D88">
        <w:rPr>
          <w:rStyle w:val="OperatorTok"/>
          <w:rFonts w:ascii="Gotham-Book" w:hAnsi="Gotham-Book"/>
        </w:rPr>
        <w:t>-</w:t>
      </w:r>
      <w:r w:rsidRPr="00972D88">
        <w:rPr>
          <w:rStyle w:val="DecValTok"/>
          <w:rFonts w:ascii="Gotham-Book" w:hAnsi="Gotham-Book"/>
        </w:rPr>
        <w:t>38</w:t>
      </w:r>
      <w:r w:rsidRPr="00972D88">
        <w:rPr>
          <w:rStyle w:val="NormalTok"/>
          <w:rFonts w:ascii="Gotham-Book" w:hAnsi="Gotham-Book"/>
        </w:rPr>
        <w:t>])</w:t>
      </w:r>
      <w:r w:rsidRPr="00972D88">
        <w:rPr>
          <w:rFonts w:ascii="Gotham-Book" w:hAnsi="Gotham-Book"/>
        </w:rPr>
        <w:br/>
      </w:r>
      <w:r w:rsidRPr="00972D88">
        <w:rPr>
          <w:rStyle w:val="KeywordTok"/>
          <w:rFonts w:ascii="Gotham-Book" w:hAnsi="Gotham-Book"/>
        </w:rPr>
        <w:t>library</w:t>
      </w:r>
      <w:r w:rsidRPr="00972D88">
        <w:rPr>
          <w:rStyle w:val="NormalTok"/>
          <w:rFonts w:ascii="Gotham-Book" w:hAnsi="Gotham-Book"/>
        </w:rPr>
        <w:t>(caret)</w:t>
      </w:r>
      <w:r w:rsidRPr="00972D88">
        <w:rPr>
          <w:rFonts w:ascii="Gotham-Book" w:hAnsi="Gotham-Book"/>
        </w:rPr>
        <w:br/>
      </w:r>
      <w:proofErr w:type="spellStart"/>
      <w:r w:rsidRPr="00972D88">
        <w:rPr>
          <w:rStyle w:val="NormalTok"/>
          <w:rFonts w:ascii="Gotham-Book" w:hAnsi="Gotham-Book"/>
        </w:rPr>
        <w:t>conf.dt</w:t>
      </w:r>
      <w:proofErr w:type="spellEnd"/>
      <w:r w:rsidRPr="00972D88">
        <w:rPr>
          <w:rStyle w:val="NormalTok"/>
          <w:rFonts w:ascii="Gotham-Book" w:hAnsi="Gotham-Book"/>
        </w:rPr>
        <w:t xml:space="preserve"> &lt;-</w:t>
      </w:r>
      <w:r w:rsidRPr="00972D88">
        <w:rPr>
          <w:rStyle w:val="StringTok"/>
          <w:rFonts w:ascii="Gotham-Book" w:hAnsi="Gotham-Book"/>
        </w:rPr>
        <w:t xml:space="preserve"> </w:t>
      </w:r>
      <w:proofErr w:type="spellStart"/>
      <w:r w:rsidRPr="00972D88">
        <w:rPr>
          <w:rStyle w:val="KeywordTok"/>
          <w:rFonts w:ascii="Gotham-Book" w:hAnsi="Gotham-Book"/>
        </w:rPr>
        <w:t>data.frame</w:t>
      </w:r>
      <w:proofErr w:type="spellEnd"/>
      <w:r w:rsidRPr="00972D88">
        <w:rPr>
          <w:rStyle w:val="NormalTok"/>
          <w:rFonts w:ascii="Gotham-Book" w:hAnsi="Gotham-Book"/>
        </w:rPr>
        <w:t>(pred,testset1</w:t>
      </w:r>
      <w:r w:rsidRPr="00972D88">
        <w:rPr>
          <w:rStyle w:val="OperatorTok"/>
          <w:rFonts w:ascii="Gotham-Book" w:hAnsi="Gotham-Book"/>
        </w:rPr>
        <w:t>$</w:t>
      </w:r>
      <w:r w:rsidRPr="00972D88">
        <w:rPr>
          <w:rStyle w:val="NormalTok"/>
          <w:rFonts w:ascii="Gotham-Book" w:hAnsi="Gotham-Book"/>
        </w:rPr>
        <w:t>ALE)</w:t>
      </w:r>
      <w:r w:rsidRPr="00972D88">
        <w:rPr>
          <w:rFonts w:ascii="Gotham-Book" w:hAnsi="Gotham-Book"/>
        </w:rPr>
        <w:br/>
      </w:r>
      <w:r w:rsidRPr="00972D88">
        <w:rPr>
          <w:rStyle w:val="KeywordTok"/>
          <w:rFonts w:ascii="Gotham-Book" w:hAnsi="Gotham-Book"/>
        </w:rPr>
        <w:t>sqrt</w:t>
      </w:r>
      <w:r w:rsidRPr="00972D88">
        <w:rPr>
          <w:rStyle w:val="NormalTok"/>
          <w:rFonts w:ascii="Gotham-Book" w:hAnsi="Gotham-Book"/>
        </w:rPr>
        <w:t>((</w:t>
      </w:r>
      <w:r w:rsidRPr="00972D88">
        <w:rPr>
          <w:rStyle w:val="KeywordTok"/>
          <w:rFonts w:ascii="Gotham-Book" w:hAnsi="Gotham-Book"/>
        </w:rPr>
        <w:t>mean</w:t>
      </w:r>
      <w:r w:rsidRPr="00972D88">
        <w:rPr>
          <w:rStyle w:val="NormalTok"/>
          <w:rFonts w:ascii="Gotham-Book" w:hAnsi="Gotham-Book"/>
        </w:rPr>
        <w:t>(pred_dt</w:t>
      </w:r>
      <w:r w:rsidRPr="00972D88">
        <w:rPr>
          <w:rStyle w:val="OperatorTok"/>
          <w:rFonts w:ascii="Gotham-Book" w:hAnsi="Gotham-Book"/>
        </w:rPr>
        <w:t>-</w:t>
      </w:r>
      <w:r w:rsidRPr="00972D88">
        <w:rPr>
          <w:rStyle w:val="NormalTok"/>
          <w:rFonts w:ascii="Gotham-Book" w:hAnsi="Gotham-Book"/>
        </w:rPr>
        <w:t>testset1</w:t>
      </w:r>
      <w:r w:rsidRPr="00972D88">
        <w:rPr>
          <w:rStyle w:val="OperatorTok"/>
          <w:rFonts w:ascii="Gotham-Book" w:hAnsi="Gotham-Book"/>
        </w:rPr>
        <w:t>$</w:t>
      </w:r>
      <w:r w:rsidRPr="00972D88">
        <w:rPr>
          <w:rStyle w:val="NormalTok"/>
          <w:rFonts w:ascii="Gotham-Book" w:hAnsi="Gotham-Book"/>
        </w:rPr>
        <w:t>ALE)</w:t>
      </w:r>
      <w:r w:rsidRPr="00972D88">
        <w:rPr>
          <w:rStyle w:val="OperatorTok"/>
          <w:rFonts w:ascii="Gotham-Book" w:hAnsi="Gotham-Book"/>
        </w:rPr>
        <w:t>^</w:t>
      </w:r>
      <w:r w:rsidRPr="00972D88">
        <w:rPr>
          <w:rStyle w:val="DecValTok"/>
          <w:rFonts w:ascii="Gotham-Book" w:hAnsi="Gotham-Book"/>
        </w:rPr>
        <w:t>2</w:t>
      </w:r>
      <w:r w:rsidRPr="00972D88">
        <w:rPr>
          <w:rStyle w:val="NormalTok"/>
          <w:rFonts w:ascii="Gotham-Book" w:hAnsi="Gotham-Book"/>
        </w:rPr>
        <w:t>))</w:t>
      </w:r>
    </w:p>
    <w:p w14:paraId="44403DCE" w14:textId="77777777" w:rsidR="00C14C8D" w:rsidRPr="00972D88" w:rsidRDefault="00C14C8D" w:rsidP="00C14C8D">
      <w:pPr>
        <w:pStyle w:val="SourceCode"/>
        <w:rPr>
          <w:rFonts w:ascii="Gotham-Book" w:hAnsi="Gotham-Book"/>
        </w:rPr>
      </w:pPr>
      <w:r w:rsidRPr="00972D88">
        <w:rPr>
          <w:rStyle w:val="VerbatimChar"/>
          <w:rFonts w:ascii="Gotham-Book" w:hAnsi="Gotham-Book"/>
        </w:rPr>
        <w:t>## [1] 0.08064625</w:t>
      </w:r>
    </w:p>
    <w:p w14:paraId="6CABFF14" w14:textId="77777777" w:rsidR="00C14C8D" w:rsidRPr="00972D88" w:rsidRDefault="00C14C8D" w:rsidP="00EF6184">
      <w:pPr>
        <w:pStyle w:val="SourceCode"/>
        <w:rPr>
          <w:rFonts w:ascii="Gotham-Book" w:hAnsi="Gotham-Book"/>
        </w:rPr>
      </w:pPr>
    </w:p>
    <w:p w14:paraId="2E2DC7D6" w14:textId="3C4BA733" w:rsidR="00A602D9" w:rsidRPr="00972D88" w:rsidRDefault="00B32AB9" w:rsidP="00353929">
      <w:pPr>
        <w:ind w:firstLine="0"/>
        <w:rPr>
          <w:rFonts w:ascii="Gotham-Book" w:hAnsi="Gotham-Book"/>
        </w:rPr>
      </w:pPr>
      <w:r w:rsidRPr="00972D88">
        <w:rPr>
          <w:rFonts w:ascii="Gotham-Book" w:hAnsi="Gotham-Book"/>
          <w:noProof/>
        </w:rPr>
        <w:lastRenderedPageBreak/>
        <w:drawing>
          <wp:inline distT="0" distB="0" distL="0" distR="0" wp14:anchorId="148BCE69" wp14:editId="527A5BA6">
            <wp:extent cx="5334000" cy="4267200"/>
            <wp:effectExtent l="0" t="0" r="0" b="0"/>
            <wp:docPr id="89" name="Picture"/>
            <wp:cNvGraphicFramePr/>
            <a:graphic xmlns:a="http://schemas.openxmlformats.org/drawingml/2006/main">
              <a:graphicData uri="http://schemas.openxmlformats.org/drawingml/2006/picture">
                <pic:pic xmlns:pic="http://schemas.openxmlformats.org/drawingml/2006/picture">
                  <pic:nvPicPr>
                    <pic:cNvPr id="15" name="Picture"/>
                    <pic:cNvPicPr/>
                  </pic:nvPicPr>
                  <pic:blipFill>
                    <a:blip r:embed="rId87"/>
                    <a:stretch>
                      <a:fillRect/>
                    </a:stretch>
                  </pic:blipFill>
                  <pic:spPr bwMode="auto">
                    <a:xfrm>
                      <a:off x="0" y="0"/>
                      <a:ext cx="5334000" cy="4267200"/>
                    </a:xfrm>
                    <a:prstGeom prst="rect">
                      <a:avLst/>
                    </a:prstGeom>
                    <a:noFill/>
                    <a:ln w="9525">
                      <a:noFill/>
                      <a:headEnd/>
                      <a:tailEnd/>
                    </a:ln>
                  </pic:spPr>
                </pic:pic>
              </a:graphicData>
            </a:graphic>
          </wp:inline>
        </w:drawing>
      </w:r>
    </w:p>
    <w:p w14:paraId="0DE29AD4" w14:textId="0F32C26C" w:rsidR="00C874F8" w:rsidRPr="00972D88" w:rsidRDefault="00C874F8" w:rsidP="00C874F8">
      <w:pPr>
        <w:rPr>
          <w:rFonts w:ascii="Gotham-Book" w:hAnsi="Gotham-Book"/>
          <w:b/>
          <w:bCs/>
        </w:rPr>
      </w:pPr>
    </w:p>
    <w:p w14:paraId="1DDC4889" w14:textId="3BE8E81D" w:rsidR="004779EB" w:rsidRPr="00972D88" w:rsidRDefault="00883AA5" w:rsidP="00883AA5">
      <w:pPr>
        <w:pStyle w:val="ListParagraph"/>
        <w:numPr>
          <w:ilvl w:val="0"/>
          <w:numId w:val="27"/>
        </w:numPr>
        <w:rPr>
          <w:rFonts w:ascii="Gotham-Book" w:hAnsi="Gotham-Book"/>
          <w:b/>
          <w:bCs/>
        </w:rPr>
      </w:pPr>
      <w:r w:rsidRPr="00972D88">
        <w:rPr>
          <w:rFonts w:ascii="Gotham-Book" w:hAnsi="Gotham-Book"/>
          <w:b/>
          <w:bCs/>
        </w:rPr>
        <w:t xml:space="preserve">Reflection &amp; Learning Goals </w:t>
      </w:r>
    </w:p>
    <w:p w14:paraId="2405D48C" w14:textId="77520A16" w:rsidR="00A46833" w:rsidRPr="00972D88" w:rsidRDefault="00290C44" w:rsidP="00A46833">
      <w:pPr>
        <w:ind w:firstLine="0"/>
        <w:rPr>
          <w:rFonts w:ascii="Gotham-Book" w:hAnsi="Gotham-Book"/>
        </w:rPr>
      </w:pPr>
      <w:r w:rsidRPr="00972D88">
        <w:rPr>
          <w:rFonts w:ascii="Gotham-Book" w:hAnsi="Gotham-Book"/>
          <w:noProof/>
        </w:rPr>
        <w:drawing>
          <wp:anchor distT="0" distB="0" distL="114300" distR="114300" simplePos="0" relativeHeight="251676672" behindDoc="0" locked="0" layoutInCell="1" allowOverlap="1" wp14:anchorId="068CEF34" wp14:editId="752D63E5">
            <wp:simplePos x="0" y="0"/>
            <wp:positionH relativeFrom="column">
              <wp:posOffset>3450507</wp:posOffset>
            </wp:positionH>
            <wp:positionV relativeFrom="paragraph">
              <wp:posOffset>916416</wp:posOffset>
            </wp:positionV>
            <wp:extent cx="2722880" cy="2183765"/>
            <wp:effectExtent l="0" t="0" r="1270" b="6985"/>
            <wp:wrapThrough wrapText="bothSides">
              <wp:wrapPolygon edited="0">
                <wp:start x="0" y="0"/>
                <wp:lineTo x="0" y="21481"/>
                <wp:lineTo x="21459" y="21481"/>
                <wp:lineTo x="21459" y="0"/>
                <wp:lineTo x="0" y="0"/>
              </wp:wrapPolygon>
            </wp:wrapThrough>
            <wp:docPr id="90" name="Picture 90"/>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722880" cy="21837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46833" w:rsidRPr="00972D88">
        <w:rPr>
          <w:rFonts w:ascii="Gotham-Book" w:hAnsi="Gotham-Book"/>
        </w:rPr>
        <w:t>The results from linear regression model gave an understanding that 71.2% of the variability in ALE could be explained by the below factors which were used to build a model. The maximum impact being in the order of Ethnicity, Poverty, HIV, Obesity and Blood Pressure.</w:t>
      </w:r>
    </w:p>
    <w:p w14:paraId="2E01ECBF" w14:textId="21A94F40" w:rsidR="004931E4" w:rsidRPr="00972D88" w:rsidRDefault="004931E4" w:rsidP="00A46833">
      <w:pPr>
        <w:ind w:firstLine="0"/>
        <w:rPr>
          <w:rFonts w:ascii="Gotham-Book" w:hAnsi="Gotham-Book"/>
        </w:rPr>
      </w:pPr>
    </w:p>
    <w:p w14:paraId="3A878AB3" w14:textId="219BF7AD" w:rsidR="00883AA5" w:rsidRPr="00972D88" w:rsidRDefault="00883AA5" w:rsidP="00883AA5">
      <w:pPr>
        <w:pStyle w:val="ListParagraph"/>
        <w:ind w:left="1080"/>
        <w:rPr>
          <w:rFonts w:ascii="Gotham-Book" w:hAnsi="Gotham-Book"/>
          <w:b/>
          <w:bCs/>
        </w:rPr>
      </w:pPr>
    </w:p>
    <w:p w14:paraId="3C60FD1C" w14:textId="181741F0" w:rsidR="00673DE4" w:rsidRPr="00972D88" w:rsidRDefault="00291ADD" w:rsidP="00291ADD">
      <w:pPr>
        <w:ind w:firstLine="0"/>
        <w:rPr>
          <w:rFonts w:ascii="Gotham-Book" w:hAnsi="Gotham-Book"/>
        </w:rPr>
      </w:pPr>
      <w:r w:rsidRPr="00972D88">
        <w:rPr>
          <w:rFonts w:ascii="Gotham-Book" w:hAnsi="Gotham-Book"/>
        </w:rPr>
        <w:t xml:space="preserve">Correlation analysis revealed that having No_highschool diploma is highly related to depression, being uninsured, unemployed, </w:t>
      </w:r>
      <w:r w:rsidRPr="00972D88">
        <w:rPr>
          <w:rFonts w:ascii="Gotham-Book" w:hAnsi="Gotham-Book"/>
        </w:rPr>
        <w:lastRenderedPageBreak/>
        <w:t>use of drugs that impact ALE strongly. Kmeans Result helped us understand segments in our population data Decision Tree models provided almost the same accuracy of ~92% with major decision-making attributes being Poverty, Ethnicity, Exercising and Smoking.</w:t>
      </w:r>
    </w:p>
    <w:p w14:paraId="46BF3ECA" w14:textId="77777777" w:rsidR="00215D49" w:rsidRPr="00972D88" w:rsidRDefault="00215D49" w:rsidP="00215D49">
      <w:pPr>
        <w:ind w:firstLine="0"/>
        <w:rPr>
          <w:rFonts w:ascii="Gotham-Book" w:hAnsi="Gotham-Book"/>
        </w:rPr>
      </w:pPr>
      <w:r w:rsidRPr="00972D88">
        <w:rPr>
          <w:rFonts w:ascii="Gotham-Book" w:hAnsi="Gotham-Book"/>
        </w:rPr>
        <w:t>Conclusions</w:t>
      </w:r>
    </w:p>
    <w:p w14:paraId="31D8939D" w14:textId="6270DB48" w:rsidR="00215D49" w:rsidRPr="00972D88" w:rsidRDefault="00215D49" w:rsidP="00215D49">
      <w:pPr>
        <w:ind w:firstLine="0"/>
        <w:rPr>
          <w:rFonts w:ascii="Gotham-Book" w:hAnsi="Gotham-Book"/>
        </w:rPr>
      </w:pPr>
      <w:r w:rsidRPr="00972D88">
        <w:rPr>
          <w:rFonts w:ascii="Gotham-Book" w:hAnsi="Gotham-Book"/>
        </w:rPr>
        <w:t>1.</w:t>
      </w:r>
      <w:r w:rsidRPr="00972D88">
        <w:rPr>
          <w:rFonts w:ascii="Gotham-Book" w:hAnsi="Gotham-Book"/>
        </w:rPr>
        <w:tab/>
        <w:t>The data set we chose really does fit it is intended purpose, which was to assist local health agencies with assessing the needs of their communities. In addition, armed with this data they would be able to create programs and services that would directly impact the overall health of their communities.</w:t>
      </w:r>
    </w:p>
    <w:p w14:paraId="5CA3CBC5" w14:textId="77777777" w:rsidR="00215D49" w:rsidRPr="00972D88" w:rsidRDefault="00215D49" w:rsidP="00215D49">
      <w:pPr>
        <w:ind w:firstLine="0"/>
        <w:rPr>
          <w:rFonts w:ascii="Gotham-Book" w:hAnsi="Gotham-Book"/>
        </w:rPr>
      </w:pPr>
      <w:r w:rsidRPr="00972D88">
        <w:rPr>
          <w:rFonts w:ascii="Gotham-Book" w:hAnsi="Gotham-Book"/>
        </w:rPr>
        <w:t>2.</w:t>
      </w:r>
      <w:r w:rsidRPr="00972D88">
        <w:rPr>
          <w:rFonts w:ascii="Gotham-Book" w:hAnsi="Gotham-Book"/>
        </w:rPr>
        <w:tab/>
        <w:t>Irrespective of how you cut the data, we saw that a lack of education (defined as no HS diploma) had the single largest impact on overall health. Though it wasn’t directly significant in the linear model, it had a high correlation to things like unemployment, drug use, and depression. These in turn contribute to a lower Average Life Expectancy (ALE). Programs that target education and/or gainful employment, especially in rural counties, would seem to have the largest impact.</w:t>
      </w:r>
    </w:p>
    <w:p w14:paraId="12CD2753" w14:textId="77777777" w:rsidR="00215D49" w:rsidRPr="00972D88" w:rsidRDefault="00215D49" w:rsidP="00215D49">
      <w:pPr>
        <w:ind w:firstLine="0"/>
        <w:rPr>
          <w:rFonts w:ascii="Gotham-Book" w:hAnsi="Gotham-Book"/>
        </w:rPr>
      </w:pPr>
      <w:r w:rsidRPr="00972D88">
        <w:rPr>
          <w:rFonts w:ascii="Gotham-Book" w:hAnsi="Gotham-Book"/>
        </w:rPr>
        <w:t>3.</w:t>
      </w:r>
      <w:r w:rsidRPr="00972D88">
        <w:rPr>
          <w:rFonts w:ascii="Gotham-Book" w:hAnsi="Gotham-Book"/>
        </w:rPr>
        <w:tab/>
        <w:t>In addition, communities with adverse behavioral or lifestyle choices (most notably those who don’t exercise, those who eat few fruits/vegetables, and those who smoke) are statistically more at risk for premature death. These correlations (negative correlative value to life expectancy) are within the individual’s control and would benefit from additional support within the community.</w:t>
      </w:r>
    </w:p>
    <w:p w14:paraId="5015CD46" w14:textId="636A5E10" w:rsidR="00215D49" w:rsidRPr="00972D88" w:rsidRDefault="00215D49" w:rsidP="00215D49">
      <w:pPr>
        <w:ind w:firstLine="0"/>
        <w:rPr>
          <w:rFonts w:ascii="Gotham-Book" w:hAnsi="Gotham-Book"/>
        </w:rPr>
      </w:pPr>
      <w:r w:rsidRPr="00972D88">
        <w:rPr>
          <w:rFonts w:ascii="Gotham-Book" w:hAnsi="Gotham-Book"/>
        </w:rPr>
        <w:t>4.</w:t>
      </w:r>
      <w:r w:rsidRPr="00972D88">
        <w:rPr>
          <w:rFonts w:ascii="Gotham-Book" w:hAnsi="Gotham-Book"/>
        </w:rPr>
        <w:tab/>
        <w:t xml:space="preserve">A general observation of the project is that while we chose a data set that allowed for each individual to learn something or probe in a different </w:t>
      </w:r>
      <w:r w:rsidRPr="00972D88">
        <w:rPr>
          <w:rFonts w:ascii="Gotham-Book" w:hAnsi="Gotham-Book"/>
        </w:rPr>
        <w:lastRenderedPageBreak/>
        <w:t>direction (e.g. some thinking about cancer, some looking at mental health and others suicide rates) it created a challenge in focusing in on a cohesive data story. The team was often caught between applying things we had learned in class (tools - ensure we “check all the right boxes”) and really understanding what the data was telling us. It was a great exercise to highlight the challenges in translating business needs (what do you want to know, how do you want to use the data) and the data side (coding) to ensure they are aligned.</w:t>
      </w:r>
    </w:p>
    <w:p w14:paraId="6FDAE6EC" w14:textId="345EC014" w:rsidR="00673DE4" w:rsidRDefault="00673DE4" w:rsidP="00673DE4">
      <w:pPr>
        <w:ind w:firstLine="0"/>
        <w:rPr>
          <w:rFonts w:ascii="Gotham-Book" w:hAnsi="Gotham-Book"/>
        </w:rPr>
      </w:pPr>
    </w:p>
    <w:p w14:paraId="31FB99A2" w14:textId="1C419D14" w:rsidR="00024717" w:rsidRDefault="00024717" w:rsidP="00673DE4">
      <w:pPr>
        <w:ind w:firstLine="0"/>
        <w:rPr>
          <w:rFonts w:ascii="Gotham-Book" w:hAnsi="Gotham-Book"/>
        </w:rPr>
      </w:pPr>
    </w:p>
    <w:p w14:paraId="1C33D375" w14:textId="0B4400C4" w:rsidR="00024717" w:rsidRDefault="00024717" w:rsidP="00673DE4">
      <w:pPr>
        <w:ind w:firstLine="0"/>
        <w:rPr>
          <w:rFonts w:ascii="Gotham-Book" w:hAnsi="Gotham-Book"/>
        </w:rPr>
      </w:pPr>
    </w:p>
    <w:p w14:paraId="4ADE2573" w14:textId="474F7E7D" w:rsidR="00024717" w:rsidRDefault="00024717" w:rsidP="00673DE4">
      <w:pPr>
        <w:ind w:firstLine="0"/>
        <w:rPr>
          <w:rFonts w:ascii="Gotham-Book" w:hAnsi="Gotham-Book"/>
        </w:rPr>
      </w:pPr>
    </w:p>
    <w:p w14:paraId="4FB44B24" w14:textId="52B373BA" w:rsidR="00024717" w:rsidRDefault="00024717" w:rsidP="00673DE4">
      <w:pPr>
        <w:ind w:firstLine="0"/>
        <w:rPr>
          <w:rFonts w:ascii="Gotham-Book" w:hAnsi="Gotham-Book"/>
        </w:rPr>
      </w:pPr>
    </w:p>
    <w:p w14:paraId="496B83A2" w14:textId="3CA5A842" w:rsidR="00024717" w:rsidRDefault="00024717" w:rsidP="00673DE4">
      <w:pPr>
        <w:ind w:firstLine="0"/>
        <w:rPr>
          <w:rFonts w:ascii="Gotham-Book" w:hAnsi="Gotham-Book"/>
        </w:rPr>
      </w:pPr>
    </w:p>
    <w:p w14:paraId="3A34AD9D" w14:textId="11F53E5F" w:rsidR="00024717" w:rsidRDefault="00024717" w:rsidP="00673DE4">
      <w:pPr>
        <w:ind w:firstLine="0"/>
        <w:rPr>
          <w:rFonts w:ascii="Gotham-Book" w:hAnsi="Gotham-Book"/>
        </w:rPr>
      </w:pPr>
    </w:p>
    <w:p w14:paraId="0866904A" w14:textId="61BA2F30" w:rsidR="00024717" w:rsidRDefault="00024717" w:rsidP="00673DE4">
      <w:pPr>
        <w:ind w:firstLine="0"/>
        <w:rPr>
          <w:rFonts w:ascii="Gotham-Book" w:hAnsi="Gotham-Book"/>
        </w:rPr>
      </w:pPr>
    </w:p>
    <w:p w14:paraId="3EB12924" w14:textId="2D8428B7" w:rsidR="00024717" w:rsidRDefault="00024717" w:rsidP="00673DE4">
      <w:pPr>
        <w:ind w:firstLine="0"/>
        <w:rPr>
          <w:rFonts w:ascii="Gotham-Book" w:hAnsi="Gotham-Book"/>
        </w:rPr>
      </w:pPr>
    </w:p>
    <w:p w14:paraId="421AB7C4" w14:textId="271F8D68" w:rsidR="00024717" w:rsidRDefault="00024717" w:rsidP="00673DE4">
      <w:pPr>
        <w:ind w:firstLine="0"/>
        <w:rPr>
          <w:rFonts w:ascii="Gotham-Book" w:hAnsi="Gotham-Book"/>
        </w:rPr>
      </w:pPr>
    </w:p>
    <w:p w14:paraId="00808FF9" w14:textId="5F1FF7FB" w:rsidR="000B7CC1" w:rsidRDefault="000B7CC1" w:rsidP="00673DE4">
      <w:pPr>
        <w:ind w:firstLine="0"/>
        <w:rPr>
          <w:rFonts w:ascii="Gotham-Book" w:hAnsi="Gotham-Book"/>
        </w:rPr>
      </w:pPr>
    </w:p>
    <w:p w14:paraId="68793EAF" w14:textId="77777777" w:rsidR="000B7CC1" w:rsidRDefault="000B7CC1" w:rsidP="00673DE4">
      <w:pPr>
        <w:ind w:firstLine="0"/>
        <w:rPr>
          <w:rFonts w:ascii="Gotham-Book" w:hAnsi="Gotham-Book"/>
        </w:rPr>
      </w:pPr>
    </w:p>
    <w:p w14:paraId="6796942A" w14:textId="16BF062C" w:rsidR="00024717" w:rsidRDefault="00024717" w:rsidP="00673DE4">
      <w:pPr>
        <w:ind w:firstLine="0"/>
        <w:rPr>
          <w:rFonts w:ascii="Gotham-Book" w:hAnsi="Gotham-Book"/>
        </w:rPr>
      </w:pPr>
    </w:p>
    <w:p w14:paraId="395C8393" w14:textId="77777777" w:rsidR="00024717" w:rsidRPr="00972D88" w:rsidRDefault="00024717" w:rsidP="00673DE4">
      <w:pPr>
        <w:ind w:firstLine="0"/>
        <w:rPr>
          <w:rFonts w:ascii="Gotham-Book" w:hAnsi="Gotham-Book"/>
        </w:rPr>
      </w:pPr>
    </w:p>
    <w:p w14:paraId="30295FF0" w14:textId="06895526" w:rsidR="00635CF1" w:rsidRDefault="005402D6" w:rsidP="00635CF1">
      <w:pPr>
        <w:pStyle w:val="Heading2"/>
        <w:rPr>
          <w:rFonts w:ascii="Gotham-Book" w:hAnsi="Gotham-Book"/>
        </w:rPr>
      </w:pPr>
      <w:r w:rsidRPr="00972D88">
        <w:rPr>
          <w:rFonts w:ascii="Gotham-Book" w:hAnsi="Gotham-Book"/>
        </w:rPr>
        <w:lastRenderedPageBreak/>
        <w:t>IST 718</w:t>
      </w:r>
      <w:r w:rsidR="00635CF1" w:rsidRPr="00972D88">
        <w:rPr>
          <w:rFonts w:ascii="Gotham-Book" w:hAnsi="Gotham-Book"/>
        </w:rPr>
        <w:t>:</w:t>
      </w:r>
      <w:r w:rsidRPr="00972D88">
        <w:rPr>
          <w:rFonts w:ascii="Gotham-Book" w:hAnsi="Gotham-Book"/>
        </w:rPr>
        <w:t xml:space="preserve"> Big Data</w:t>
      </w:r>
      <w:r w:rsidR="00215D49" w:rsidRPr="00972D88">
        <w:rPr>
          <w:rFonts w:ascii="Gotham-Book" w:hAnsi="Gotham-Book"/>
        </w:rPr>
        <w:t xml:space="preserve"> Professor Jon Fox </w:t>
      </w:r>
    </w:p>
    <w:p w14:paraId="68A68123" w14:textId="77777777" w:rsidR="00130FDB" w:rsidRDefault="002B28F2" w:rsidP="00130FDB">
      <w:pPr>
        <w:rPr>
          <w:rFonts w:ascii="Gotham-Book" w:hAnsi="Gotham-Book"/>
        </w:rPr>
      </w:pPr>
      <w:r>
        <w:rPr>
          <w:rFonts w:ascii="Gotham-Book" w:hAnsi="Gotham-Book"/>
        </w:rPr>
        <w:t>Big</w:t>
      </w:r>
      <w:r w:rsidRPr="00972D88">
        <w:rPr>
          <w:rFonts w:ascii="Gotham-Book" w:hAnsi="Gotham-Book"/>
        </w:rPr>
        <w:t xml:space="preserve"> Data</w:t>
      </w:r>
      <w:r>
        <w:rPr>
          <w:rFonts w:ascii="Gotham-Book" w:hAnsi="Gotham-Book"/>
        </w:rPr>
        <w:t xml:space="preserve">, the final </w:t>
      </w:r>
      <w:r w:rsidRPr="00972D88">
        <w:rPr>
          <w:rFonts w:ascii="Gotham-Book" w:hAnsi="Gotham-Book"/>
        </w:rPr>
        <w:t xml:space="preserve">course chosen by the candidate was facilitated through course professor </w:t>
      </w:r>
      <w:r>
        <w:rPr>
          <w:rFonts w:ascii="Gotham-Book" w:hAnsi="Gotham-Book"/>
        </w:rPr>
        <w:t>Jon Fox</w:t>
      </w:r>
      <w:r w:rsidRPr="00972D88">
        <w:rPr>
          <w:rFonts w:ascii="Gotham-Book" w:hAnsi="Gotham-Book"/>
        </w:rPr>
        <w:t xml:space="preserve">, PhD. Through the utilization of </w:t>
      </w:r>
      <w:r w:rsidR="0017421E">
        <w:rPr>
          <w:rFonts w:ascii="Gotham-Book" w:hAnsi="Gotham-Book"/>
        </w:rPr>
        <w:t xml:space="preserve">python </w:t>
      </w:r>
      <w:r w:rsidR="0017421E" w:rsidRPr="00972D88">
        <w:rPr>
          <w:rFonts w:ascii="Gotham-Book" w:hAnsi="Gotham-Book"/>
        </w:rPr>
        <w:t>scripting</w:t>
      </w:r>
      <w:r w:rsidR="0017421E">
        <w:rPr>
          <w:rFonts w:ascii="Gotham-Book" w:hAnsi="Gotham-Book"/>
        </w:rPr>
        <w:t xml:space="preserve"> techniques</w:t>
      </w:r>
      <w:r w:rsidRPr="00972D88">
        <w:rPr>
          <w:rFonts w:ascii="Gotham-Book" w:hAnsi="Gotham-Book"/>
        </w:rPr>
        <w:t xml:space="preserve">, and various data mining techniques, machine learning technique and geospatial analysis, the candidate </w:t>
      </w:r>
      <w:r w:rsidR="00585393">
        <w:rPr>
          <w:rFonts w:ascii="Gotham-Book" w:hAnsi="Gotham-Book"/>
        </w:rPr>
        <w:t>is in the concluding stages</w:t>
      </w:r>
      <w:r w:rsidRPr="00972D88">
        <w:rPr>
          <w:rFonts w:ascii="Gotham-Book" w:hAnsi="Gotham-Book"/>
        </w:rPr>
        <w:t xml:space="preserve"> a final project.</w:t>
      </w:r>
      <w:r w:rsidR="00585393">
        <w:rPr>
          <w:rFonts w:ascii="Gotham-Book" w:hAnsi="Gotham-Book"/>
        </w:rPr>
        <w:t xml:space="preserve"> The portion assigned to the candidate will be shared in this </w:t>
      </w:r>
      <w:r w:rsidR="009F33DC">
        <w:rPr>
          <w:rFonts w:ascii="Gotham-Book" w:hAnsi="Gotham-Book"/>
        </w:rPr>
        <w:t>paper.</w:t>
      </w:r>
      <w:r w:rsidRPr="00972D88">
        <w:rPr>
          <w:rFonts w:ascii="Gotham-Book" w:hAnsi="Gotham-Book"/>
        </w:rPr>
        <w:t xml:space="preserve"> The final project deliverable for the course </w:t>
      </w:r>
      <w:r w:rsidR="00B16E82">
        <w:rPr>
          <w:rFonts w:ascii="Gotham-Book" w:hAnsi="Gotham-Book"/>
        </w:rPr>
        <w:t>is as follows</w:t>
      </w:r>
      <w:r w:rsidR="00130FDB">
        <w:rPr>
          <w:rFonts w:ascii="Gotham-Book" w:hAnsi="Gotham-Book"/>
        </w:rPr>
        <w:t>:</w:t>
      </w:r>
    </w:p>
    <w:p w14:paraId="39E7D701" w14:textId="5CF61C3F" w:rsidR="00130FDB" w:rsidRPr="00130FDB" w:rsidRDefault="00130FDB" w:rsidP="00EB6FAA">
      <w:pPr>
        <w:ind w:left="720" w:firstLine="0"/>
        <w:rPr>
          <w:rFonts w:ascii="Gotham-Book" w:hAnsi="Gotham-Book"/>
        </w:rPr>
      </w:pPr>
      <w:r w:rsidRPr="00130FDB">
        <w:rPr>
          <w:rFonts w:ascii="Gotham-Book" w:hAnsi="Gotham-Book"/>
        </w:rPr>
        <w:t>This assignment provides an opportunity to demonstrate your ability to work on a project before the final week of the semester. Overall, the course project allows the student an opportunity to demonstrate progress (or mastery) of learning objectives 1, 2, 3, 4, 5, and 6:</w:t>
      </w:r>
    </w:p>
    <w:p w14:paraId="0E3011EA" w14:textId="77777777" w:rsidR="00130FDB" w:rsidRPr="00130FDB" w:rsidRDefault="00130FDB" w:rsidP="00130FDB">
      <w:pPr>
        <w:rPr>
          <w:rFonts w:ascii="Gotham-Book" w:hAnsi="Gotham-Book"/>
        </w:rPr>
      </w:pPr>
      <w:r w:rsidRPr="00130FDB">
        <w:rPr>
          <w:rFonts w:ascii="Gotham-Book" w:hAnsi="Gotham-Book"/>
        </w:rPr>
        <w:t xml:space="preserve">  * Obtain data and explain data structures and data elements.</w:t>
      </w:r>
    </w:p>
    <w:p w14:paraId="756924D7" w14:textId="77777777" w:rsidR="00EB6FAA" w:rsidRDefault="00130FDB" w:rsidP="00EB6FAA">
      <w:pPr>
        <w:ind w:left="720" w:firstLine="0"/>
        <w:rPr>
          <w:rFonts w:ascii="Gotham-Book" w:hAnsi="Gotham-Book"/>
        </w:rPr>
      </w:pPr>
      <w:r w:rsidRPr="00130FDB">
        <w:rPr>
          <w:rFonts w:ascii="Gotham-Book" w:hAnsi="Gotham-Book"/>
        </w:rPr>
        <w:t xml:space="preserve">  * Scrub data by applying scripting methods, to include debugging, for </w:t>
      </w:r>
      <w:r w:rsidR="00EB6FAA">
        <w:rPr>
          <w:rFonts w:ascii="Gotham-Book" w:hAnsi="Gotham-Book"/>
        </w:rPr>
        <w:t xml:space="preserve">   </w:t>
      </w:r>
    </w:p>
    <w:p w14:paraId="652BFB99" w14:textId="087ECC7F" w:rsidR="00130FDB" w:rsidRPr="00130FDB" w:rsidRDefault="00EB6FAA" w:rsidP="00EB6FAA">
      <w:pPr>
        <w:ind w:left="720" w:firstLine="0"/>
        <w:rPr>
          <w:rFonts w:ascii="Gotham-Book" w:hAnsi="Gotham-Book"/>
        </w:rPr>
      </w:pPr>
      <w:r>
        <w:rPr>
          <w:rFonts w:ascii="Gotham-Book" w:hAnsi="Gotham-Book"/>
        </w:rPr>
        <w:t xml:space="preserve">     </w:t>
      </w:r>
      <w:r w:rsidR="00130FDB" w:rsidRPr="00130FDB">
        <w:rPr>
          <w:rFonts w:ascii="Gotham-Book" w:hAnsi="Gotham-Book"/>
        </w:rPr>
        <w:t>data manipulation in Python, R, or other languages.</w:t>
      </w:r>
    </w:p>
    <w:p w14:paraId="27DC709B" w14:textId="77777777" w:rsidR="00EB6FAA" w:rsidRDefault="00130FDB" w:rsidP="00130FDB">
      <w:pPr>
        <w:rPr>
          <w:rFonts w:ascii="Gotham-Book" w:hAnsi="Gotham-Book"/>
        </w:rPr>
      </w:pPr>
      <w:r w:rsidRPr="00130FDB">
        <w:rPr>
          <w:rFonts w:ascii="Gotham-Book" w:hAnsi="Gotham-Book"/>
        </w:rPr>
        <w:t xml:space="preserve">  * Explore data by analyzing using qualitative techniques including </w:t>
      </w:r>
    </w:p>
    <w:p w14:paraId="63600242" w14:textId="15493367" w:rsidR="00130FDB" w:rsidRPr="00130FDB" w:rsidRDefault="00EB6FAA" w:rsidP="00130FDB">
      <w:pPr>
        <w:rPr>
          <w:rFonts w:ascii="Gotham-Book" w:hAnsi="Gotham-Book"/>
        </w:rPr>
      </w:pPr>
      <w:r>
        <w:rPr>
          <w:rFonts w:ascii="Gotham-Book" w:hAnsi="Gotham-Book"/>
        </w:rPr>
        <w:t xml:space="preserve">    </w:t>
      </w:r>
      <w:r w:rsidR="00130FDB" w:rsidRPr="00130FDB">
        <w:rPr>
          <w:rFonts w:ascii="Gotham-Book" w:hAnsi="Gotham-Book"/>
        </w:rPr>
        <w:t>descriptive statistics, summarization, and visualizations.</w:t>
      </w:r>
    </w:p>
    <w:p w14:paraId="1E7572F6" w14:textId="77777777" w:rsidR="00EB6FAA" w:rsidRDefault="00130FDB" w:rsidP="00130FDB">
      <w:pPr>
        <w:rPr>
          <w:rFonts w:ascii="Gotham-Book" w:hAnsi="Gotham-Book"/>
        </w:rPr>
      </w:pPr>
      <w:r w:rsidRPr="00130FDB">
        <w:rPr>
          <w:rFonts w:ascii="Gotham-Book" w:hAnsi="Gotham-Book"/>
        </w:rPr>
        <w:t xml:space="preserve">  * Model relationships between data using the appropriate analytical </w:t>
      </w:r>
      <w:r w:rsidR="00EB6FAA">
        <w:rPr>
          <w:rFonts w:ascii="Gotham-Book" w:hAnsi="Gotham-Book"/>
        </w:rPr>
        <w:t xml:space="preserve">   </w:t>
      </w:r>
    </w:p>
    <w:p w14:paraId="0A7194A7" w14:textId="77777777" w:rsidR="00EB6FAA" w:rsidRDefault="00EB6FAA" w:rsidP="00EB6FAA">
      <w:pPr>
        <w:ind w:firstLine="0"/>
        <w:rPr>
          <w:rFonts w:ascii="Gotham-Book" w:hAnsi="Gotham-Book"/>
        </w:rPr>
      </w:pPr>
      <w:r>
        <w:rPr>
          <w:rFonts w:ascii="Gotham-Book" w:hAnsi="Gotham-Book"/>
        </w:rPr>
        <w:t xml:space="preserve">              </w:t>
      </w:r>
      <w:r w:rsidR="00130FDB" w:rsidRPr="00130FDB">
        <w:rPr>
          <w:rFonts w:ascii="Gotham-Book" w:hAnsi="Gotham-Book"/>
        </w:rPr>
        <w:t xml:space="preserve">methodologies matched to the information and the needs of clients </w:t>
      </w:r>
      <w:r>
        <w:rPr>
          <w:rFonts w:ascii="Gotham-Book" w:hAnsi="Gotham-Book"/>
        </w:rPr>
        <w:t xml:space="preserve">    </w:t>
      </w:r>
    </w:p>
    <w:p w14:paraId="75438A78" w14:textId="6B4C6AFA" w:rsidR="00130FDB" w:rsidRPr="00130FDB" w:rsidRDefault="00EB6FAA" w:rsidP="00EB6FAA">
      <w:pPr>
        <w:ind w:firstLine="0"/>
        <w:rPr>
          <w:rFonts w:ascii="Gotham-Book" w:hAnsi="Gotham-Book"/>
        </w:rPr>
      </w:pPr>
      <w:r>
        <w:rPr>
          <w:rFonts w:ascii="Gotham-Book" w:hAnsi="Gotham-Book"/>
        </w:rPr>
        <w:t xml:space="preserve">               </w:t>
      </w:r>
      <w:r w:rsidR="00130FDB" w:rsidRPr="00130FDB">
        <w:rPr>
          <w:rFonts w:ascii="Gotham-Book" w:hAnsi="Gotham-Book"/>
        </w:rPr>
        <w:t>and users.</w:t>
      </w:r>
    </w:p>
    <w:p w14:paraId="397F0AA7" w14:textId="77777777" w:rsidR="00EB6FAA" w:rsidRDefault="00130FDB" w:rsidP="00130FDB">
      <w:pPr>
        <w:rPr>
          <w:rFonts w:ascii="Gotham-Book" w:hAnsi="Gotham-Book"/>
        </w:rPr>
      </w:pPr>
      <w:r w:rsidRPr="00130FDB">
        <w:rPr>
          <w:rFonts w:ascii="Gotham-Book" w:hAnsi="Gotham-Book"/>
        </w:rPr>
        <w:t xml:space="preserve">  * Interpret the data, model, analysis, and findings, and communicate </w:t>
      </w:r>
    </w:p>
    <w:p w14:paraId="3B241E65" w14:textId="7B3DA93E" w:rsidR="00130FDB" w:rsidRPr="00130FDB" w:rsidRDefault="00EB6FAA" w:rsidP="00130FDB">
      <w:pPr>
        <w:rPr>
          <w:rFonts w:ascii="Gotham-Book" w:hAnsi="Gotham-Book"/>
        </w:rPr>
      </w:pPr>
      <w:r>
        <w:rPr>
          <w:rFonts w:ascii="Gotham-Book" w:hAnsi="Gotham-Book"/>
        </w:rPr>
        <w:t xml:space="preserve">    </w:t>
      </w:r>
      <w:r w:rsidR="00130FDB" w:rsidRPr="00130FDB">
        <w:rPr>
          <w:rFonts w:ascii="Gotham-Book" w:hAnsi="Gotham-Book"/>
        </w:rPr>
        <w:t>the results in a meaningful way.</w:t>
      </w:r>
    </w:p>
    <w:p w14:paraId="1D7002F6" w14:textId="77777777" w:rsidR="004C6530" w:rsidRDefault="00130FDB" w:rsidP="004C6530">
      <w:pPr>
        <w:ind w:left="720" w:firstLine="0"/>
        <w:rPr>
          <w:rFonts w:ascii="Gotham-Book" w:hAnsi="Gotham-Book"/>
        </w:rPr>
      </w:pPr>
      <w:r w:rsidRPr="00130FDB">
        <w:rPr>
          <w:rFonts w:ascii="Gotham-Book" w:hAnsi="Gotham-Book"/>
        </w:rPr>
        <w:t xml:space="preserve">  * Select an applicable analytical methodology for real problems in </w:t>
      </w:r>
      <w:r w:rsidR="004C6530">
        <w:rPr>
          <w:rFonts w:ascii="Gotham-Book" w:hAnsi="Gotham-Book"/>
        </w:rPr>
        <w:t xml:space="preserve">    </w:t>
      </w:r>
    </w:p>
    <w:p w14:paraId="427E8867" w14:textId="77777777" w:rsidR="004C6530" w:rsidRDefault="004C6530" w:rsidP="004C6530">
      <w:pPr>
        <w:ind w:left="720" w:firstLine="0"/>
        <w:rPr>
          <w:rFonts w:ascii="Gotham-Book" w:hAnsi="Gotham-Book"/>
        </w:rPr>
      </w:pPr>
      <w:r>
        <w:rPr>
          <w:rFonts w:ascii="Gotham-Book" w:hAnsi="Gotham-Book"/>
        </w:rPr>
        <w:t xml:space="preserve">    </w:t>
      </w:r>
      <w:r w:rsidR="00130FDB" w:rsidRPr="00130FDB">
        <w:rPr>
          <w:rFonts w:ascii="Gotham-Book" w:hAnsi="Gotham-Book"/>
        </w:rPr>
        <w:t>areas such as business, science, and engineering</w:t>
      </w:r>
      <w:r w:rsidR="00EB6FAA">
        <w:rPr>
          <w:rFonts w:ascii="Gotham-Book" w:hAnsi="Gotham-Book"/>
        </w:rPr>
        <w:t xml:space="preserve"> </w:t>
      </w:r>
    </w:p>
    <w:p w14:paraId="44014F13" w14:textId="4DB06E72" w:rsidR="00EB6FAA" w:rsidRDefault="00646157" w:rsidP="004C6530">
      <w:pPr>
        <w:ind w:left="5040"/>
        <w:rPr>
          <w:rFonts w:ascii="Gotham-Book" w:hAnsi="Gotham-Book"/>
        </w:rPr>
      </w:pPr>
      <w:r w:rsidRPr="00972D88">
        <w:rPr>
          <w:rFonts w:ascii="Gotham-Book" w:hAnsi="Gotham-Book"/>
        </w:rPr>
        <w:t>(Taylor, “IST 7</w:t>
      </w:r>
      <w:r w:rsidR="004C6530">
        <w:rPr>
          <w:rFonts w:ascii="Gotham-Book" w:hAnsi="Gotham-Book"/>
        </w:rPr>
        <w:t>18</w:t>
      </w:r>
      <w:r w:rsidRPr="00972D88">
        <w:rPr>
          <w:rFonts w:ascii="Gotham-Book" w:hAnsi="Gotham-Book"/>
        </w:rPr>
        <w:t>,” 2020).</w:t>
      </w:r>
    </w:p>
    <w:p w14:paraId="29CB1BAE" w14:textId="3A95FDF5" w:rsidR="00FB2D3A" w:rsidRPr="0094570A" w:rsidRDefault="0079685E" w:rsidP="0094570A">
      <w:pPr>
        <w:pStyle w:val="ListParagraph"/>
        <w:numPr>
          <w:ilvl w:val="0"/>
          <w:numId w:val="28"/>
        </w:numPr>
        <w:rPr>
          <w:rFonts w:ascii="Gotham-Book" w:hAnsi="Gotham-Book"/>
          <w:b/>
          <w:bCs/>
        </w:rPr>
      </w:pPr>
      <w:r w:rsidRPr="0094570A">
        <w:rPr>
          <w:rFonts w:ascii="Gotham-Book" w:hAnsi="Gotham-Book"/>
          <w:b/>
          <w:bCs/>
        </w:rPr>
        <w:lastRenderedPageBreak/>
        <w:t>Project Description</w:t>
      </w:r>
    </w:p>
    <w:p w14:paraId="6FF19E61" w14:textId="3A997A47" w:rsidR="00FB2D3A" w:rsidRDefault="00FB2D3A" w:rsidP="00FB2D3A">
      <w:pPr>
        <w:ind w:firstLine="0"/>
        <w:rPr>
          <w:rFonts w:ascii="Gotham-Book" w:hAnsi="Gotham-Book"/>
        </w:rPr>
      </w:pPr>
      <w:r w:rsidRPr="00972D88">
        <w:rPr>
          <w:rFonts w:ascii="Gotham-Book" w:hAnsi="Gotham-Book"/>
        </w:rPr>
        <w:t>Covid-19 has created a global health crisis unlike any since the flu pandemic of 1918. In addition to the record number of deaths across the globe, the virus has caused society to change socially and economically through social distancing measures. To better understand this global impact, this project will aim to answer several data questions.</w:t>
      </w:r>
    </w:p>
    <w:p w14:paraId="47CE2003" w14:textId="77777777" w:rsidR="004C6530" w:rsidRPr="00972D88" w:rsidRDefault="004C6530" w:rsidP="004C6530">
      <w:pPr>
        <w:ind w:firstLine="0"/>
        <w:rPr>
          <w:rFonts w:ascii="Gotham-Book" w:hAnsi="Gotham-Book"/>
        </w:rPr>
      </w:pPr>
      <w:r w:rsidRPr="00972D88">
        <w:rPr>
          <w:rFonts w:ascii="Gotham-Book" w:hAnsi="Gotham-Book"/>
        </w:rPr>
        <w:t>Can we predict whether a county is more at risk for Covid-19 infection? Can this be clustered and analyzed geospatially?</w:t>
      </w:r>
    </w:p>
    <w:p w14:paraId="2355DA9D" w14:textId="77777777" w:rsidR="00FB2D3A" w:rsidRPr="004C6530" w:rsidRDefault="00FB2D3A" w:rsidP="00FB2D3A">
      <w:pPr>
        <w:ind w:firstLine="0"/>
        <w:rPr>
          <w:rFonts w:ascii="Gotham-Book" w:hAnsi="Gotham-Book"/>
          <w:i/>
          <w:iCs/>
        </w:rPr>
      </w:pPr>
      <w:r w:rsidRPr="004C6530">
        <w:rPr>
          <w:rFonts w:ascii="Gotham-Book" w:hAnsi="Gotham-Book"/>
          <w:i/>
          <w:iCs/>
        </w:rPr>
        <w:t>Can a time series data be used for modeling and forecasting to predict the trajectory of cases and deaths in the future?</w:t>
      </w:r>
    </w:p>
    <w:p w14:paraId="1FEEDBDD" w14:textId="77777777" w:rsidR="00FB2D3A" w:rsidRPr="004C6530" w:rsidRDefault="00FB2D3A" w:rsidP="00FB2D3A">
      <w:pPr>
        <w:ind w:firstLine="0"/>
        <w:rPr>
          <w:rFonts w:ascii="Gotham-Book" w:hAnsi="Gotham-Book"/>
          <w:i/>
          <w:iCs/>
        </w:rPr>
      </w:pPr>
      <w:r w:rsidRPr="004C6530">
        <w:rPr>
          <w:rFonts w:ascii="Gotham-Book" w:hAnsi="Gotham-Book"/>
          <w:i/>
          <w:iCs/>
        </w:rPr>
        <w:t>How is the American lifestyle being affected by Covid-19 and what is being done about it?</w:t>
      </w:r>
    </w:p>
    <w:p w14:paraId="29758255" w14:textId="77777777" w:rsidR="00FB2D3A" w:rsidRPr="004C6530" w:rsidRDefault="00FB2D3A" w:rsidP="00FB2D3A">
      <w:pPr>
        <w:ind w:firstLine="0"/>
        <w:rPr>
          <w:rFonts w:ascii="Gotham-Book" w:hAnsi="Gotham-Book"/>
          <w:i/>
          <w:iCs/>
        </w:rPr>
      </w:pPr>
      <w:r w:rsidRPr="004C6530">
        <w:rPr>
          <w:rFonts w:ascii="Gotham-Book" w:hAnsi="Gotham-Book"/>
          <w:i/>
          <w:iCs/>
        </w:rPr>
        <w:t>What has been published about ethical and social science considerations regarding Covid-19?</w:t>
      </w:r>
    </w:p>
    <w:p w14:paraId="1C15B094" w14:textId="77777777" w:rsidR="00FB2D3A" w:rsidRPr="004C6530" w:rsidRDefault="00FB2D3A" w:rsidP="00FB2D3A">
      <w:pPr>
        <w:ind w:firstLine="0"/>
        <w:rPr>
          <w:rFonts w:ascii="Gotham-Book" w:hAnsi="Gotham-Book"/>
          <w:i/>
          <w:iCs/>
        </w:rPr>
      </w:pPr>
      <w:r w:rsidRPr="004C6530">
        <w:rPr>
          <w:rFonts w:ascii="Gotham-Book" w:hAnsi="Gotham-Book"/>
          <w:i/>
          <w:iCs/>
        </w:rPr>
        <w:t>What is being done in terms of research/study to understand and combat this virus?</w:t>
      </w:r>
    </w:p>
    <w:p w14:paraId="0723CC00" w14:textId="77777777" w:rsidR="00FB2D3A" w:rsidRPr="004C6530" w:rsidRDefault="00FB2D3A" w:rsidP="00FB2D3A">
      <w:pPr>
        <w:ind w:firstLine="0"/>
        <w:rPr>
          <w:rFonts w:ascii="Gotham-Book" w:hAnsi="Gotham-Book"/>
          <w:i/>
          <w:iCs/>
        </w:rPr>
      </w:pPr>
      <w:r w:rsidRPr="004C6530">
        <w:rPr>
          <w:rFonts w:ascii="Gotham-Book" w:hAnsi="Gotham-Book"/>
          <w:i/>
          <w:iCs/>
        </w:rPr>
        <w:t>How has Covid-19 impacted us socially?</w:t>
      </w:r>
    </w:p>
    <w:p w14:paraId="0355D241" w14:textId="322468A8" w:rsidR="00FB2D3A" w:rsidRPr="00972D88" w:rsidRDefault="00FB2D3A" w:rsidP="00FB2D3A">
      <w:pPr>
        <w:ind w:firstLine="0"/>
        <w:rPr>
          <w:rFonts w:ascii="Gotham-Book" w:hAnsi="Gotham-Book"/>
        </w:rPr>
      </w:pPr>
      <w:r w:rsidRPr="00972D88">
        <w:rPr>
          <w:rFonts w:ascii="Gotham-Book" w:hAnsi="Gotham-Book"/>
        </w:rPr>
        <w:t xml:space="preserve">The global pandemic affects us </w:t>
      </w:r>
      <w:r w:rsidR="004C6530" w:rsidRPr="00972D88">
        <w:rPr>
          <w:rFonts w:ascii="Gotham-Book" w:hAnsi="Gotham-Book"/>
        </w:rPr>
        <w:t>all and</w:t>
      </w:r>
      <w:r w:rsidRPr="00972D88">
        <w:rPr>
          <w:rFonts w:ascii="Gotham-Book" w:hAnsi="Gotham-Book"/>
        </w:rPr>
        <w:t xml:space="preserve"> identifying the answers to these questions will allow us to better respond, acclimate, and curb the negative effects of this ongoing crisis.</w:t>
      </w:r>
    </w:p>
    <w:p w14:paraId="0E6FA836" w14:textId="77777777" w:rsidR="00FB2D3A" w:rsidRPr="00972D88" w:rsidRDefault="00FB2D3A" w:rsidP="00FB2D3A">
      <w:pPr>
        <w:ind w:firstLine="0"/>
        <w:rPr>
          <w:rFonts w:ascii="Gotham-Book" w:hAnsi="Gotham-Book"/>
        </w:rPr>
      </w:pPr>
      <w:r w:rsidRPr="00972D88">
        <w:rPr>
          <w:rFonts w:ascii="Gotham-Book" w:hAnsi="Gotham-Book"/>
        </w:rPr>
        <w:t>Data Sources</w:t>
      </w:r>
    </w:p>
    <w:p w14:paraId="6C94D39D" w14:textId="77777777" w:rsidR="00FB2D3A" w:rsidRPr="00972D88" w:rsidRDefault="00FB2D3A" w:rsidP="00FB2D3A">
      <w:pPr>
        <w:ind w:firstLine="0"/>
        <w:rPr>
          <w:rFonts w:ascii="Gotham-Book" w:hAnsi="Gotham-Book"/>
        </w:rPr>
      </w:pPr>
      <w:r w:rsidRPr="00972D88">
        <w:rPr>
          <w:rFonts w:ascii="Gotham-Book" w:hAnsi="Gotham-Book"/>
        </w:rPr>
        <w:t>Data from a variety of sources will be utilized to answer these questions.</w:t>
      </w:r>
    </w:p>
    <w:p w14:paraId="2487307D" w14:textId="77777777" w:rsidR="00FB2D3A" w:rsidRPr="00972D88" w:rsidRDefault="00FB2D3A" w:rsidP="00FB2D3A">
      <w:pPr>
        <w:ind w:firstLine="0"/>
        <w:rPr>
          <w:rFonts w:ascii="Gotham-Book" w:hAnsi="Gotham-Book"/>
        </w:rPr>
      </w:pPr>
      <w:r w:rsidRPr="00972D88">
        <w:rPr>
          <w:rFonts w:ascii="Gotham-Book" w:hAnsi="Gotham-Book"/>
        </w:rPr>
        <w:t>Twitter API / COVID-19 Twitter chatter dataset for open scientific research</w:t>
      </w:r>
    </w:p>
    <w:p w14:paraId="715BE806" w14:textId="0246D1D9" w:rsidR="00FB2D3A" w:rsidRPr="00972D88" w:rsidRDefault="004C6530" w:rsidP="00FB2D3A">
      <w:pPr>
        <w:ind w:firstLine="0"/>
        <w:rPr>
          <w:rFonts w:ascii="Gotham-Book" w:hAnsi="Gotham-Book"/>
        </w:rPr>
      </w:pPr>
      <w:r>
        <w:rPr>
          <w:rFonts w:ascii="Gotham-Book" w:hAnsi="Gotham-Book"/>
        </w:rPr>
        <w:t xml:space="preserve">New York Times </w:t>
      </w:r>
      <w:r w:rsidR="00FB2D3A" w:rsidRPr="00972D88">
        <w:rPr>
          <w:rFonts w:ascii="Gotham-Book" w:hAnsi="Gotham-Book"/>
        </w:rPr>
        <w:t>Covid-19 Data Set</w:t>
      </w:r>
    </w:p>
    <w:p w14:paraId="6DE12C5B" w14:textId="77777777" w:rsidR="00FB2D3A" w:rsidRPr="00972D88" w:rsidRDefault="00FB2D3A" w:rsidP="00FB2D3A">
      <w:pPr>
        <w:ind w:firstLine="0"/>
        <w:rPr>
          <w:rFonts w:ascii="Gotham-Book" w:hAnsi="Gotham-Book"/>
        </w:rPr>
      </w:pPr>
      <w:r w:rsidRPr="00972D88">
        <w:rPr>
          <w:rFonts w:ascii="Gotham-Book" w:hAnsi="Gotham-Book"/>
        </w:rPr>
        <w:lastRenderedPageBreak/>
        <w:t>CDC Community Health in Action Data Set</w:t>
      </w:r>
    </w:p>
    <w:p w14:paraId="726F9AC3" w14:textId="77777777" w:rsidR="00FB2D3A" w:rsidRPr="00972D88" w:rsidRDefault="00FB2D3A" w:rsidP="00FB2D3A">
      <w:pPr>
        <w:ind w:firstLine="0"/>
        <w:rPr>
          <w:rFonts w:ascii="Gotham-Book" w:hAnsi="Gotham-Book"/>
        </w:rPr>
      </w:pPr>
      <w:r w:rsidRPr="00972D88">
        <w:rPr>
          <w:rFonts w:ascii="Gotham-Book" w:hAnsi="Gotham-Book"/>
        </w:rPr>
        <w:t>Johns Hopkins University (JHU) Covid-19 Data Set</w:t>
      </w:r>
    </w:p>
    <w:p w14:paraId="3E9126D9" w14:textId="77777777" w:rsidR="00FB2D3A" w:rsidRPr="00972D88" w:rsidRDefault="00FB2D3A" w:rsidP="00FB2D3A">
      <w:pPr>
        <w:ind w:firstLine="0"/>
        <w:rPr>
          <w:rFonts w:ascii="Gotham-Book" w:hAnsi="Gotham-Book"/>
        </w:rPr>
      </w:pPr>
      <w:r w:rsidRPr="00972D88">
        <w:rPr>
          <w:rFonts w:ascii="Gotham-Book" w:hAnsi="Gotham-Book"/>
        </w:rPr>
        <w:t>The COVID Tracking Project Data Set</w:t>
      </w:r>
    </w:p>
    <w:p w14:paraId="618C1DFC" w14:textId="77777777" w:rsidR="00FB2D3A" w:rsidRPr="00972D88" w:rsidRDefault="00FB2D3A" w:rsidP="00FB2D3A">
      <w:pPr>
        <w:ind w:firstLine="0"/>
        <w:rPr>
          <w:rFonts w:ascii="Gotham-Book" w:hAnsi="Gotham-Book"/>
        </w:rPr>
      </w:pPr>
      <w:r w:rsidRPr="00972D88">
        <w:rPr>
          <w:rFonts w:ascii="Gotham-Book" w:hAnsi="Gotham-Book"/>
        </w:rPr>
        <w:t>The Covid-19 Open Research Data Set</w:t>
      </w:r>
    </w:p>
    <w:p w14:paraId="57672D81" w14:textId="77777777" w:rsidR="00FB2D3A" w:rsidRPr="00972D88" w:rsidRDefault="00FB2D3A" w:rsidP="00FB2D3A">
      <w:pPr>
        <w:ind w:firstLine="0"/>
        <w:rPr>
          <w:rFonts w:ascii="Gotham-Book" w:hAnsi="Gotham-Book"/>
        </w:rPr>
      </w:pPr>
      <w:r w:rsidRPr="00972D88">
        <w:rPr>
          <w:rFonts w:ascii="Gotham-Book" w:hAnsi="Gotham-Book"/>
        </w:rPr>
        <w:t>Basic Dataset Metrics</w:t>
      </w:r>
    </w:p>
    <w:p w14:paraId="2C49895A" w14:textId="77777777" w:rsidR="00FB2D3A" w:rsidRPr="00972D88" w:rsidRDefault="00FB2D3A" w:rsidP="00FB2D3A">
      <w:pPr>
        <w:ind w:firstLine="0"/>
        <w:rPr>
          <w:rFonts w:ascii="Gotham-Book" w:hAnsi="Gotham-Book"/>
        </w:rPr>
      </w:pPr>
      <w:r w:rsidRPr="00972D88">
        <w:rPr>
          <w:rFonts w:ascii="Gotham-Book" w:hAnsi="Gotham-Book"/>
        </w:rPr>
        <w:t>CDC Covid-19 Death Counts in the United States by County</w:t>
      </w:r>
    </w:p>
    <w:p w14:paraId="1C271338" w14:textId="77777777" w:rsidR="00FB2D3A" w:rsidRPr="00972D88" w:rsidRDefault="00FB2D3A" w:rsidP="00FB2D3A">
      <w:pPr>
        <w:ind w:firstLine="0"/>
        <w:rPr>
          <w:rFonts w:ascii="Gotham-Book" w:hAnsi="Gotham-Book"/>
        </w:rPr>
      </w:pPr>
      <w:r w:rsidRPr="00972D88">
        <w:rPr>
          <w:rFonts w:ascii="Gotham-Book" w:hAnsi="Gotham-Book"/>
        </w:rPr>
        <w:t>Deaths with confirmed or presumed COVID-19, coded to ICD–10 code U07.1. Counties included in this table have 10 or more COVID-19 deaths at the time of analysis. Number of deaths reported in this table are the total number of deaths received and coded as of the date of analysis and do not represent all deaths that occurred in that period. Data during this period are incomplete because of the lag in time between when the death occurred and when the death certificate is completed, submitted to NCHS and processed for reporting purposes.</w:t>
      </w:r>
    </w:p>
    <w:p w14:paraId="221916CC" w14:textId="77777777" w:rsidR="00FB2D3A" w:rsidRPr="00972D88" w:rsidRDefault="00FB2D3A" w:rsidP="00FB2D3A">
      <w:pPr>
        <w:ind w:firstLine="0"/>
        <w:rPr>
          <w:rFonts w:ascii="Gotham-Book" w:hAnsi="Gotham-Book"/>
        </w:rPr>
      </w:pPr>
      <w:r w:rsidRPr="00972D88">
        <w:rPr>
          <w:rFonts w:ascii="Gotham-Book" w:hAnsi="Gotham-Book"/>
        </w:rPr>
        <w:t>769 rows x 8 columns</w:t>
      </w:r>
    </w:p>
    <w:p w14:paraId="378C6694" w14:textId="77777777" w:rsidR="00FB2D3A" w:rsidRPr="00972D88" w:rsidRDefault="00FB2D3A" w:rsidP="00FB2D3A">
      <w:pPr>
        <w:ind w:firstLine="0"/>
        <w:rPr>
          <w:rFonts w:ascii="Gotham-Book" w:hAnsi="Gotham-Book"/>
        </w:rPr>
      </w:pPr>
      <w:r w:rsidRPr="00972D88">
        <w:rPr>
          <w:rFonts w:ascii="Gotham-Book" w:hAnsi="Gotham-Book"/>
        </w:rPr>
        <w:t>CDC 2010 Community Health Status Indicators (CHSI)</w:t>
      </w:r>
    </w:p>
    <w:p w14:paraId="204806C5" w14:textId="77777777" w:rsidR="00FB2D3A" w:rsidRPr="00972D88" w:rsidRDefault="00FB2D3A" w:rsidP="00FB2D3A">
      <w:pPr>
        <w:ind w:firstLine="0"/>
        <w:rPr>
          <w:rFonts w:ascii="Gotham-Book" w:hAnsi="Gotham-Book"/>
        </w:rPr>
      </w:pPr>
      <w:r w:rsidRPr="00972D88">
        <w:rPr>
          <w:rFonts w:ascii="Gotham-Book" w:hAnsi="Gotham-Book"/>
        </w:rPr>
        <w:t>Today, CDC released the updated Community Health Status Indicators (CHSI) online tool that produces public health profiles for all 3,143 counties in the United States. Each profile includes key indicators of health outcomes, which describes the population health status of a county and factors that have the potential to influence health outcomes, such as health care access and quality, health behaviors, social factors, and the physical environment.</w:t>
      </w:r>
    </w:p>
    <w:p w14:paraId="06388697" w14:textId="77777777" w:rsidR="00FB2D3A" w:rsidRPr="00972D88" w:rsidRDefault="00FB2D3A" w:rsidP="00FB2D3A">
      <w:pPr>
        <w:ind w:firstLine="0"/>
        <w:rPr>
          <w:rFonts w:ascii="Gotham-Book" w:hAnsi="Gotham-Book"/>
        </w:rPr>
      </w:pPr>
      <w:r w:rsidRPr="00972D88">
        <w:rPr>
          <w:rFonts w:ascii="Gotham-Book" w:hAnsi="Gotham-Book"/>
        </w:rPr>
        <w:t>3141 rows x 55 columns</w:t>
      </w:r>
    </w:p>
    <w:p w14:paraId="41900C39" w14:textId="77777777" w:rsidR="00FB2D3A" w:rsidRPr="00972D88" w:rsidRDefault="00FB2D3A" w:rsidP="00FB2D3A">
      <w:pPr>
        <w:ind w:firstLine="0"/>
        <w:rPr>
          <w:rFonts w:ascii="Gotham-Book" w:hAnsi="Gotham-Book"/>
        </w:rPr>
      </w:pPr>
      <w:r w:rsidRPr="00972D88">
        <w:rPr>
          <w:rFonts w:ascii="Gotham-Book" w:hAnsi="Gotham-Book"/>
        </w:rPr>
        <w:t>COVID-19 Twitter chatter dataset for open scientific research</w:t>
      </w:r>
    </w:p>
    <w:p w14:paraId="4E31B77B" w14:textId="77777777" w:rsidR="00FB2D3A" w:rsidRPr="00972D88" w:rsidRDefault="00FB2D3A" w:rsidP="00FB2D3A">
      <w:pPr>
        <w:ind w:firstLine="0"/>
        <w:rPr>
          <w:rFonts w:ascii="Gotham-Book" w:hAnsi="Gotham-Book"/>
        </w:rPr>
      </w:pPr>
      <w:r w:rsidRPr="00972D88">
        <w:rPr>
          <w:rFonts w:ascii="Gotham-Book" w:hAnsi="Gotham-Book"/>
        </w:rPr>
        <w:lastRenderedPageBreak/>
        <w:t>100M+ cleaned tweets regularly updated through 7/26/2020.</w:t>
      </w:r>
    </w:p>
    <w:p w14:paraId="6458BC2E" w14:textId="77777777" w:rsidR="00FB2D3A" w:rsidRPr="00972D88" w:rsidRDefault="00FB2D3A" w:rsidP="00FB2D3A">
      <w:pPr>
        <w:ind w:firstLine="0"/>
        <w:rPr>
          <w:rFonts w:ascii="Gotham-Book" w:hAnsi="Gotham-Book"/>
        </w:rPr>
      </w:pPr>
      <w:r w:rsidRPr="00972D88">
        <w:rPr>
          <w:rFonts w:ascii="Gotham-Book" w:hAnsi="Gotham-Book"/>
        </w:rPr>
        <w:t>The Covid-19 Open Research Data Set</w:t>
      </w:r>
    </w:p>
    <w:p w14:paraId="3B380A07" w14:textId="77777777" w:rsidR="00FB2D3A" w:rsidRPr="00972D88" w:rsidRDefault="00FB2D3A" w:rsidP="00FB2D3A">
      <w:pPr>
        <w:ind w:firstLine="0"/>
        <w:rPr>
          <w:rFonts w:ascii="Gotham-Book" w:hAnsi="Gotham-Book"/>
        </w:rPr>
      </w:pPr>
      <w:r w:rsidRPr="00972D88">
        <w:rPr>
          <w:rFonts w:ascii="Gotham-Book" w:hAnsi="Gotham-Book"/>
        </w:rPr>
        <w:t>195K scholarly articles on the topic of Covid-19</w:t>
      </w:r>
    </w:p>
    <w:p w14:paraId="6FE575CC" w14:textId="77777777" w:rsidR="00FB2D3A" w:rsidRPr="00972D88" w:rsidRDefault="00FB2D3A" w:rsidP="00FB2D3A">
      <w:pPr>
        <w:ind w:firstLine="0"/>
        <w:rPr>
          <w:rFonts w:ascii="Gotham-Book" w:hAnsi="Gotham-Book"/>
        </w:rPr>
      </w:pPr>
      <w:r w:rsidRPr="00972D88">
        <w:rPr>
          <w:rFonts w:ascii="Gotham-Book" w:hAnsi="Gotham-Book"/>
        </w:rPr>
        <w:t>Team Roles</w:t>
      </w:r>
    </w:p>
    <w:p w14:paraId="50E50958" w14:textId="77777777" w:rsidR="00FB2D3A" w:rsidRPr="00972D88" w:rsidRDefault="00FB2D3A" w:rsidP="00FB2D3A">
      <w:pPr>
        <w:ind w:firstLine="0"/>
        <w:rPr>
          <w:rFonts w:ascii="Gotham-Book" w:hAnsi="Gotham-Book"/>
        </w:rPr>
      </w:pPr>
      <w:r w:rsidRPr="00972D88">
        <w:rPr>
          <w:rFonts w:ascii="Gotham-Book" w:hAnsi="Gotham-Book"/>
        </w:rPr>
        <w:t>The project data questions will be divided amongst the team members.</w:t>
      </w:r>
    </w:p>
    <w:p w14:paraId="7DA46715" w14:textId="77777777" w:rsidR="00FB2D3A" w:rsidRPr="00972D88" w:rsidRDefault="00FB2D3A" w:rsidP="00FB2D3A">
      <w:pPr>
        <w:ind w:firstLine="0"/>
        <w:rPr>
          <w:rFonts w:ascii="Gotham-Book" w:hAnsi="Gotham-Book"/>
        </w:rPr>
      </w:pPr>
      <w:r w:rsidRPr="00972D88">
        <w:rPr>
          <w:rFonts w:ascii="Gotham-Book" w:hAnsi="Gotham-Book"/>
        </w:rPr>
        <w:t xml:space="preserve">Thomas Bahng - </w:t>
      </w:r>
      <w:r w:rsidRPr="004C6530">
        <w:rPr>
          <w:rFonts w:ascii="Gotham-Book" w:hAnsi="Gotham-Book"/>
          <w:i/>
          <w:iCs/>
        </w:rPr>
        <w:t>How has Covid-19 impacted us socially and the Academic research to address the virus?</w:t>
      </w:r>
    </w:p>
    <w:p w14:paraId="271382F9" w14:textId="30E5D1AE" w:rsidR="00FB2D3A" w:rsidRPr="004C6530" w:rsidRDefault="00FB2D3A" w:rsidP="00FB2D3A">
      <w:pPr>
        <w:ind w:firstLine="0"/>
        <w:rPr>
          <w:rFonts w:ascii="Gotham-Book" w:hAnsi="Gotham-Book"/>
          <w:b/>
          <w:bCs/>
          <w:i/>
          <w:iCs/>
        </w:rPr>
      </w:pPr>
      <w:r w:rsidRPr="004C6530">
        <w:rPr>
          <w:rFonts w:ascii="Gotham-Book" w:hAnsi="Gotham-Book"/>
          <w:highlight w:val="yellow"/>
        </w:rPr>
        <w:t>Randall Taylor</w:t>
      </w:r>
      <w:r w:rsidRPr="00972D88">
        <w:rPr>
          <w:rFonts w:ascii="Gotham-Book" w:hAnsi="Gotham-Book"/>
        </w:rPr>
        <w:t xml:space="preserve"> </w:t>
      </w:r>
      <w:r w:rsidRPr="004C6530">
        <w:rPr>
          <w:rFonts w:ascii="Gotham-Book" w:hAnsi="Gotham-Book"/>
          <w:b/>
          <w:bCs/>
          <w:i/>
          <w:iCs/>
        </w:rPr>
        <w:t xml:space="preserve">- Utilizing </w:t>
      </w:r>
      <w:r w:rsidR="004C6530">
        <w:rPr>
          <w:rFonts w:ascii="Gotham-Book" w:hAnsi="Gotham-Book"/>
          <w:b/>
          <w:bCs/>
          <w:i/>
          <w:iCs/>
        </w:rPr>
        <w:t>New York Times</w:t>
      </w:r>
      <w:r w:rsidRPr="004C6530">
        <w:rPr>
          <w:rFonts w:ascii="Gotham-Book" w:hAnsi="Gotham-Book"/>
          <w:b/>
          <w:bCs/>
          <w:i/>
          <w:iCs/>
        </w:rPr>
        <w:t xml:space="preserve"> Covid-19 Data and CDC CHSI data can we predict whether a county is more at risk for Covid-19 infection? Can this be clustered and analyzed geospatially?</w:t>
      </w:r>
    </w:p>
    <w:p w14:paraId="32944521" w14:textId="77777777" w:rsidR="00FB2D3A" w:rsidRPr="00972D88" w:rsidRDefault="00FB2D3A" w:rsidP="00FB2D3A">
      <w:pPr>
        <w:ind w:firstLine="0"/>
        <w:rPr>
          <w:rFonts w:ascii="Gotham-Book" w:hAnsi="Gotham-Book"/>
        </w:rPr>
      </w:pPr>
      <w:r w:rsidRPr="00972D88">
        <w:rPr>
          <w:rFonts w:ascii="Gotham-Book" w:hAnsi="Gotham-Book"/>
        </w:rPr>
        <w:t xml:space="preserve">Patty Mills - </w:t>
      </w:r>
      <w:r w:rsidRPr="004C6530">
        <w:rPr>
          <w:rFonts w:ascii="Gotham-Book" w:hAnsi="Gotham-Book"/>
          <w:i/>
          <w:iCs/>
        </w:rPr>
        <w:t>What has been published about ethical and social science considerations regarding Covid-19?</w:t>
      </w:r>
    </w:p>
    <w:p w14:paraId="7C9AD2E3" w14:textId="09B5B8DD" w:rsidR="00FB2D3A" w:rsidRDefault="00FB2D3A" w:rsidP="00FB2D3A">
      <w:pPr>
        <w:ind w:firstLine="0"/>
        <w:rPr>
          <w:rFonts w:ascii="Gotham-Book" w:hAnsi="Gotham-Book"/>
          <w:i/>
          <w:iCs/>
        </w:rPr>
      </w:pPr>
      <w:r w:rsidRPr="00972D88">
        <w:rPr>
          <w:rFonts w:ascii="Gotham-Book" w:hAnsi="Gotham-Book"/>
        </w:rPr>
        <w:t xml:space="preserve">Jose Reyes – </w:t>
      </w:r>
      <w:r w:rsidRPr="004C6530">
        <w:rPr>
          <w:rFonts w:ascii="Gotham-Book" w:hAnsi="Gotham-Book"/>
          <w:i/>
          <w:iCs/>
        </w:rPr>
        <w:t>Can time series data from the CDC, JHU, and the COVID Tracking Project be used to forecast the trajectory of Covid-19 cases and deaths in the future?</w:t>
      </w:r>
    </w:p>
    <w:p w14:paraId="1B81BE85" w14:textId="26C38D6E" w:rsidR="00C91C90" w:rsidRDefault="00C91C90" w:rsidP="00FB2D3A">
      <w:pPr>
        <w:ind w:firstLine="0"/>
        <w:rPr>
          <w:rFonts w:ascii="Gotham-Book" w:hAnsi="Gotham-Book"/>
          <w:i/>
          <w:iCs/>
        </w:rPr>
      </w:pPr>
      <w:r w:rsidRPr="00C91C90">
        <w:rPr>
          <w:rFonts w:ascii="Gotham-Book" w:hAnsi="Gotham-Book"/>
          <w:i/>
          <w:iCs/>
          <w:noProof/>
        </w:rPr>
        <w:drawing>
          <wp:inline distT="0" distB="0" distL="0" distR="0" wp14:anchorId="37158390" wp14:editId="5B442DDC">
            <wp:extent cx="5943600" cy="703580"/>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703580"/>
                    </a:xfrm>
                    <a:prstGeom prst="rect">
                      <a:avLst/>
                    </a:prstGeom>
                  </pic:spPr>
                </pic:pic>
              </a:graphicData>
            </a:graphic>
          </wp:inline>
        </w:drawing>
      </w:r>
    </w:p>
    <w:p w14:paraId="61E2082F" w14:textId="2D308415" w:rsidR="0079685E" w:rsidRDefault="0079685E" w:rsidP="00FB2D3A">
      <w:pPr>
        <w:ind w:firstLine="0"/>
        <w:rPr>
          <w:rFonts w:ascii="Gotham-Book" w:hAnsi="Gotham-Book"/>
          <w:i/>
          <w:iCs/>
        </w:rPr>
      </w:pPr>
    </w:p>
    <w:p w14:paraId="3947DFC3" w14:textId="15601648" w:rsidR="00024717" w:rsidRDefault="00024717" w:rsidP="00FB2D3A">
      <w:pPr>
        <w:ind w:firstLine="0"/>
        <w:rPr>
          <w:rFonts w:ascii="Gotham-Book" w:hAnsi="Gotham-Book"/>
          <w:i/>
          <w:iCs/>
        </w:rPr>
      </w:pPr>
    </w:p>
    <w:p w14:paraId="224384DA" w14:textId="134C579F" w:rsidR="00024717" w:rsidRDefault="00024717" w:rsidP="00FB2D3A">
      <w:pPr>
        <w:ind w:firstLine="0"/>
        <w:rPr>
          <w:rFonts w:ascii="Gotham-Book" w:hAnsi="Gotham-Book"/>
          <w:i/>
          <w:iCs/>
        </w:rPr>
      </w:pPr>
    </w:p>
    <w:p w14:paraId="72CA199E" w14:textId="4E45BEB4" w:rsidR="00024717" w:rsidRDefault="00024717" w:rsidP="00FB2D3A">
      <w:pPr>
        <w:ind w:firstLine="0"/>
        <w:rPr>
          <w:rFonts w:ascii="Gotham-Book" w:hAnsi="Gotham-Book"/>
          <w:i/>
          <w:iCs/>
        </w:rPr>
      </w:pPr>
    </w:p>
    <w:p w14:paraId="64B1E66A" w14:textId="2AD15D90" w:rsidR="00024717" w:rsidRDefault="00024717" w:rsidP="00FB2D3A">
      <w:pPr>
        <w:ind w:firstLine="0"/>
        <w:rPr>
          <w:rFonts w:ascii="Gotham-Book" w:hAnsi="Gotham-Book"/>
          <w:i/>
          <w:iCs/>
        </w:rPr>
      </w:pPr>
    </w:p>
    <w:p w14:paraId="3CFF1DD4" w14:textId="58A2E2D3" w:rsidR="00FB31F2" w:rsidRDefault="00FB31F2" w:rsidP="00FB2D3A">
      <w:pPr>
        <w:ind w:firstLine="0"/>
        <w:rPr>
          <w:rFonts w:ascii="Gotham-Book" w:hAnsi="Gotham-Book"/>
          <w:i/>
          <w:iCs/>
        </w:rPr>
      </w:pPr>
    </w:p>
    <w:p w14:paraId="7BE4ABF7" w14:textId="0EA6117A" w:rsidR="00FB31F2" w:rsidRDefault="00FB31F2" w:rsidP="00FB2D3A">
      <w:pPr>
        <w:ind w:firstLine="0"/>
        <w:rPr>
          <w:rFonts w:ascii="Gotham-Book" w:hAnsi="Gotham-Book"/>
          <w:i/>
          <w:iCs/>
        </w:rPr>
      </w:pPr>
    </w:p>
    <w:p w14:paraId="1B92F14A" w14:textId="79EBEB46" w:rsidR="0079685E" w:rsidRDefault="00042DE5" w:rsidP="00FB2D3A">
      <w:pPr>
        <w:ind w:firstLine="0"/>
        <w:rPr>
          <w:rFonts w:ascii="Gotham-Book" w:hAnsi="Gotham-Book"/>
          <w:b/>
          <w:bCs/>
        </w:rPr>
      </w:pPr>
      <w:r>
        <w:rPr>
          <w:rFonts w:ascii="Gotham-Book" w:hAnsi="Gotham-Book"/>
          <w:b/>
          <w:bCs/>
        </w:rPr>
        <w:t>Project Description (Randall Taylor)</w:t>
      </w:r>
    </w:p>
    <w:p w14:paraId="6AADDEE1" w14:textId="4EA664D4" w:rsidR="007918BF" w:rsidRDefault="007918BF" w:rsidP="00FB2D3A">
      <w:pPr>
        <w:ind w:firstLine="0"/>
        <w:rPr>
          <w:rFonts w:ascii="Gotham-Book" w:hAnsi="Gotham-Book"/>
          <w:b/>
          <w:bCs/>
        </w:rPr>
      </w:pPr>
      <w:r w:rsidRPr="007918BF">
        <w:rPr>
          <w:rFonts w:ascii="Gotham-Book" w:hAnsi="Gotham-Book"/>
          <w:b/>
          <w:bCs/>
          <w:noProof/>
        </w:rPr>
        <w:drawing>
          <wp:inline distT="0" distB="0" distL="0" distR="0" wp14:anchorId="6076EC69" wp14:editId="4D58585A">
            <wp:extent cx="2753109" cy="1638529"/>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753109" cy="1638529"/>
                    </a:xfrm>
                    <a:prstGeom prst="rect">
                      <a:avLst/>
                    </a:prstGeom>
                  </pic:spPr>
                </pic:pic>
              </a:graphicData>
            </a:graphic>
          </wp:inline>
        </w:drawing>
      </w:r>
    </w:p>
    <w:p w14:paraId="53FD51DD" w14:textId="349056ED" w:rsidR="00042DE5" w:rsidRDefault="00042DE5" w:rsidP="00FB2D3A">
      <w:pPr>
        <w:ind w:firstLine="0"/>
        <w:rPr>
          <w:rFonts w:ascii="Gotham-Book" w:hAnsi="Gotham-Book"/>
        </w:rPr>
      </w:pPr>
      <w:r>
        <w:rPr>
          <w:rFonts w:ascii="Gotham-Book" w:hAnsi="Gotham-Book"/>
        </w:rPr>
        <w:t xml:space="preserve">At the time of the completion of this paper, the current final project is the last two weeks of culminating into a final presentation. </w:t>
      </w:r>
      <w:r w:rsidR="007918BF">
        <w:rPr>
          <w:rFonts w:ascii="Gotham-Book" w:hAnsi="Gotham-Book"/>
        </w:rPr>
        <w:t xml:space="preserve">The candidate will discuss the current work and the findings, to date. </w:t>
      </w:r>
    </w:p>
    <w:p w14:paraId="2063926C" w14:textId="130A13ED" w:rsidR="003B0735" w:rsidRDefault="003B0735" w:rsidP="00FB2D3A">
      <w:pPr>
        <w:ind w:firstLine="0"/>
        <w:rPr>
          <w:rFonts w:ascii="Gotham-Book" w:hAnsi="Gotham-Book"/>
        </w:rPr>
      </w:pPr>
      <w:r>
        <w:rPr>
          <w:rFonts w:ascii="Gotham-Book" w:hAnsi="Gotham-Book"/>
        </w:rPr>
        <w:t>The libraries that were utilized to rendered analysis</w:t>
      </w:r>
      <w:r w:rsidR="007E084A">
        <w:rPr>
          <w:rFonts w:ascii="Gotham-Book" w:hAnsi="Gotham-Book"/>
        </w:rPr>
        <w:t xml:space="preserve"> are many: </w:t>
      </w:r>
    </w:p>
    <w:p w14:paraId="04AB1D01" w14:textId="1C806AE0" w:rsidR="007E084A" w:rsidRDefault="007E084A" w:rsidP="00FB2D3A">
      <w:pPr>
        <w:ind w:firstLine="0"/>
        <w:rPr>
          <w:rFonts w:ascii="Gotham-Book" w:hAnsi="Gotham-Book"/>
        </w:rPr>
      </w:pPr>
      <w:r w:rsidRPr="007E084A">
        <w:rPr>
          <w:rFonts w:ascii="Gotham-Book" w:hAnsi="Gotham-Book"/>
          <w:noProof/>
        </w:rPr>
        <w:drawing>
          <wp:inline distT="0" distB="0" distL="0" distR="0" wp14:anchorId="6763DEBE" wp14:editId="130C103A">
            <wp:extent cx="4023360" cy="408009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044877" cy="4101919"/>
                    </a:xfrm>
                    <a:prstGeom prst="rect">
                      <a:avLst/>
                    </a:prstGeom>
                  </pic:spPr>
                </pic:pic>
              </a:graphicData>
            </a:graphic>
          </wp:inline>
        </w:drawing>
      </w:r>
    </w:p>
    <w:p w14:paraId="0590C761" w14:textId="295F1815" w:rsidR="00C826D6" w:rsidRDefault="00C826D6" w:rsidP="00FB2D3A">
      <w:pPr>
        <w:ind w:firstLine="0"/>
        <w:rPr>
          <w:rFonts w:ascii="Gotham-Book" w:hAnsi="Gotham-Book"/>
        </w:rPr>
      </w:pPr>
      <w:r w:rsidRPr="00C826D6">
        <w:rPr>
          <w:rFonts w:ascii="Gotham-Book" w:hAnsi="Gotham-Book"/>
          <w:noProof/>
        </w:rPr>
        <w:lastRenderedPageBreak/>
        <w:drawing>
          <wp:inline distT="0" distB="0" distL="0" distR="0" wp14:anchorId="0FC17474" wp14:editId="0B9D374C">
            <wp:extent cx="5934903" cy="6601746"/>
            <wp:effectExtent l="0" t="0" r="8890"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34903" cy="6601746"/>
                    </a:xfrm>
                    <a:prstGeom prst="rect">
                      <a:avLst/>
                    </a:prstGeom>
                  </pic:spPr>
                </pic:pic>
              </a:graphicData>
            </a:graphic>
          </wp:inline>
        </w:drawing>
      </w:r>
    </w:p>
    <w:p w14:paraId="402B9D51" w14:textId="43A05F77" w:rsidR="00C826D6" w:rsidRDefault="00C826D6" w:rsidP="00FB2D3A">
      <w:pPr>
        <w:ind w:firstLine="0"/>
        <w:rPr>
          <w:rFonts w:ascii="Gotham-Book" w:hAnsi="Gotham-Book"/>
        </w:rPr>
      </w:pPr>
      <w:r>
        <w:rPr>
          <w:rFonts w:ascii="Gotham-Book" w:hAnsi="Gotham-Book"/>
        </w:rPr>
        <w:t xml:space="preserve">This is required for the interactive nature of the visualizations that follow throughout the extraction, transformation, loading of the initial datasets. The further exploratory data analysis – this is where the keen use of interactive plotting can expedite the analysis of the data, initially, to allow for better </w:t>
      </w:r>
      <w:r>
        <w:rPr>
          <w:rFonts w:ascii="Gotham-Book" w:hAnsi="Gotham-Book"/>
        </w:rPr>
        <w:lastRenderedPageBreak/>
        <w:t>decisions to be made – regarding the direction of UNSUPERVISED MACHINE LEARNING techniques, to a furtherance of SUPERVISED M</w:t>
      </w:r>
      <w:r w:rsidR="00480818">
        <w:rPr>
          <w:rFonts w:ascii="Gotham-Book" w:hAnsi="Gotham-Book"/>
        </w:rPr>
        <w:t xml:space="preserve">ACHINE LEARNING techniques. </w:t>
      </w:r>
    </w:p>
    <w:p w14:paraId="7A7B2F12" w14:textId="1CB6B312" w:rsidR="00887B76" w:rsidRDefault="00887B76" w:rsidP="00FB2D3A">
      <w:pPr>
        <w:ind w:firstLine="0"/>
        <w:rPr>
          <w:rFonts w:ascii="Gotham-Book" w:hAnsi="Gotham-Book"/>
        </w:rPr>
      </w:pPr>
      <w:r>
        <w:rPr>
          <w:rFonts w:ascii="Gotham-Book" w:hAnsi="Gotham-Book"/>
        </w:rPr>
        <w:t xml:space="preserve">First dataset brought into the python 3 environment (Colab); sourced from </w:t>
      </w:r>
      <w:r w:rsidR="00C103EF">
        <w:rPr>
          <w:rFonts w:ascii="Gotham-Book" w:hAnsi="Gotham-Book"/>
        </w:rPr>
        <w:t>GitHub, this data set simply contains the ‘</w:t>
      </w:r>
      <w:proofErr w:type="spellStart"/>
      <w:r w:rsidR="00C103EF">
        <w:rPr>
          <w:rFonts w:ascii="Gotham-Book" w:hAnsi="Gotham-Book"/>
        </w:rPr>
        <w:t>fips</w:t>
      </w:r>
      <w:proofErr w:type="spellEnd"/>
      <w:r w:rsidR="00841CBB">
        <w:rPr>
          <w:rFonts w:ascii="Gotham-Book" w:hAnsi="Gotham-Book"/>
        </w:rPr>
        <w:t>’,</w:t>
      </w:r>
      <w:r w:rsidR="00776D5F">
        <w:rPr>
          <w:rFonts w:ascii="Gotham-Book" w:hAnsi="Gotham-Book"/>
        </w:rPr>
        <w:t xml:space="preserve"> ‘state </w:t>
      </w:r>
      <w:proofErr w:type="spellStart"/>
      <w:r w:rsidR="00776D5F">
        <w:rPr>
          <w:rFonts w:ascii="Gotham-Book" w:hAnsi="Gotham-Book"/>
        </w:rPr>
        <w:t>abbr</w:t>
      </w:r>
      <w:proofErr w:type="spellEnd"/>
      <w:r w:rsidR="00776D5F">
        <w:rPr>
          <w:rFonts w:ascii="Gotham-Book" w:hAnsi="Gotham-Book"/>
        </w:rPr>
        <w:t>’, ‘county name’, ‘</w:t>
      </w:r>
      <w:proofErr w:type="spellStart"/>
      <w:r w:rsidR="00776D5F">
        <w:rPr>
          <w:rFonts w:ascii="Gotham-Book" w:hAnsi="Gotham-Book"/>
        </w:rPr>
        <w:t>lat</w:t>
      </w:r>
      <w:proofErr w:type="spellEnd"/>
      <w:r w:rsidR="00776D5F">
        <w:rPr>
          <w:rFonts w:ascii="Gotham-Book" w:hAnsi="Gotham-Book"/>
        </w:rPr>
        <w:t>’, and ‘long’ into python to map each of the 3,142 counties to a place on a map.</w:t>
      </w:r>
    </w:p>
    <w:p w14:paraId="2047EF83" w14:textId="46DA5C79" w:rsidR="00480818" w:rsidRDefault="00776D5F" w:rsidP="00FB2D3A">
      <w:pPr>
        <w:ind w:firstLine="0"/>
        <w:rPr>
          <w:rFonts w:ascii="Gotham-Book" w:hAnsi="Gotham-Book"/>
        </w:rPr>
      </w:pPr>
      <w:r>
        <w:rPr>
          <w:rFonts w:ascii="Gotham-Book" w:hAnsi="Gotham-Book"/>
        </w:rPr>
        <w:t>The second</w:t>
      </w:r>
      <w:r w:rsidR="00480818">
        <w:rPr>
          <w:rFonts w:ascii="Gotham-Book" w:hAnsi="Gotham-Book"/>
        </w:rPr>
        <w:t xml:space="preserve"> dataset brought into the python 3 environment (</w:t>
      </w:r>
      <w:r w:rsidR="0052739B">
        <w:rPr>
          <w:rFonts w:ascii="Gotham-Book" w:hAnsi="Gotham-Book"/>
        </w:rPr>
        <w:t>Colab); sourced from the New York Times via a live source, these number update many times during the day</w:t>
      </w:r>
      <w:r w:rsidR="008402FB">
        <w:rPr>
          <w:rFonts w:ascii="Gotham-Book" w:hAnsi="Gotham-Book"/>
        </w:rPr>
        <w:t xml:space="preserve">. The columns within this dataset are: </w:t>
      </w:r>
    </w:p>
    <w:p w14:paraId="5BF2A52C" w14:textId="1EEBDFAA" w:rsidR="00FA079D" w:rsidRDefault="00FA079D" w:rsidP="00FB2D3A">
      <w:pPr>
        <w:ind w:firstLine="0"/>
        <w:rPr>
          <w:rFonts w:ascii="Gotham-Book" w:hAnsi="Gotham-Book"/>
        </w:rPr>
      </w:pPr>
      <w:r w:rsidRPr="00FA079D">
        <w:rPr>
          <w:rFonts w:ascii="Gotham-Book" w:hAnsi="Gotham-Book"/>
          <w:noProof/>
        </w:rPr>
        <w:drawing>
          <wp:inline distT="0" distB="0" distL="0" distR="0" wp14:anchorId="6831D34E" wp14:editId="5A84422F">
            <wp:extent cx="2667372" cy="1657581"/>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667372" cy="1657581"/>
                    </a:xfrm>
                    <a:prstGeom prst="rect">
                      <a:avLst/>
                    </a:prstGeom>
                  </pic:spPr>
                </pic:pic>
              </a:graphicData>
            </a:graphic>
          </wp:inline>
        </w:drawing>
      </w:r>
    </w:p>
    <w:p w14:paraId="59F04763" w14:textId="6AD230A5" w:rsidR="00FA079D" w:rsidRPr="00042DE5" w:rsidRDefault="00FA079D" w:rsidP="00FB2D3A">
      <w:pPr>
        <w:ind w:firstLine="0"/>
        <w:rPr>
          <w:rFonts w:ascii="Gotham-Book" w:hAnsi="Gotham-Book"/>
        </w:rPr>
      </w:pPr>
      <w:r>
        <w:rPr>
          <w:rFonts w:ascii="Gotham-Book" w:hAnsi="Gotham-Book"/>
        </w:rPr>
        <w:t>Extraction completed, transformation of the data required some applications of median values</w:t>
      </w:r>
      <w:r w:rsidR="0003639F">
        <w:rPr>
          <w:rFonts w:ascii="Gotham-Book" w:hAnsi="Gotham-Book"/>
        </w:rPr>
        <w:t>, to fill the ‘</w:t>
      </w:r>
      <w:proofErr w:type="spellStart"/>
      <w:r w:rsidR="0003639F">
        <w:rPr>
          <w:rFonts w:ascii="Gotham-Book" w:hAnsi="Gotham-Book"/>
        </w:rPr>
        <w:t>na</w:t>
      </w:r>
      <w:proofErr w:type="spellEnd"/>
      <w:r w:rsidR="0003639F">
        <w:rPr>
          <w:rFonts w:ascii="Gotham-Book" w:hAnsi="Gotham-Book"/>
        </w:rPr>
        <w:t xml:space="preserve">’ entries. Median was chosen in an attempt to keep outliers from being considered in the data. </w:t>
      </w:r>
    </w:p>
    <w:p w14:paraId="767C8E91" w14:textId="37B10FCC" w:rsidR="004C6530" w:rsidRDefault="00776D5F" w:rsidP="00FB2D3A">
      <w:pPr>
        <w:ind w:firstLine="0"/>
        <w:rPr>
          <w:rFonts w:ascii="Gotham-Book" w:hAnsi="Gotham-Book"/>
        </w:rPr>
      </w:pPr>
      <w:r>
        <w:rPr>
          <w:rFonts w:ascii="Gotham-Book" w:hAnsi="Gotham-Book"/>
        </w:rPr>
        <w:t>The third dataset brought into the python 3 environment (Colab); sourced</w:t>
      </w:r>
      <w:r w:rsidR="00F0695F">
        <w:rPr>
          <w:rFonts w:ascii="Gotham-Book" w:hAnsi="Gotham-Book"/>
        </w:rPr>
        <w:t xml:space="preserve"> from the CDC’s Community Health Status Indicators (CHSI) </w:t>
      </w:r>
      <w:r w:rsidR="009E4A12">
        <w:rPr>
          <w:rFonts w:ascii="Gotham-Book" w:hAnsi="Gotham-Book"/>
        </w:rPr>
        <w:t>extensive</w:t>
      </w:r>
      <w:r w:rsidR="00F0695F">
        <w:rPr>
          <w:rFonts w:ascii="Gotham-Book" w:hAnsi="Gotham-Book"/>
        </w:rPr>
        <w:t xml:space="preserve"> library, </w:t>
      </w:r>
      <w:r w:rsidR="009E4A12">
        <w:rPr>
          <w:rFonts w:ascii="Gotham-Book" w:hAnsi="Gotham-Book"/>
        </w:rPr>
        <w:t>of community at risk factors. Th</w:t>
      </w:r>
      <w:r w:rsidR="00AE6AB5">
        <w:rPr>
          <w:rFonts w:ascii="Gotham-Book" w:hAnsi="Gotham-Book"/>
        </w:rPr>
        <w:t xml:space="preserve">e various csv were brought together via </w:t>
      </w:r>
      <w:proofErr w:type="spellStart"/>
      <w:r w:rsidR="00AE6AB5">
        <w:rPr>
          <w:rFonts w:ascii="Gotham-Book" w:hAnsi="Gotham-Book"/>
        </w:rPr>
        <w:t>dfsql</w:t>
      </w:r>
      <w:proofErr w:type="spellEnd"/>
      <w:r w:rsidR="00AE6AB5">
        <w:rPr>
          <w:rFonts w:ascii="Gotham-Book" w:hAnsi="Gotham-Book"/>
        </w:rPr>
        <w:t xml:space="preserve"> packages in R, to create an initial combined dataset, and then, the dataset was brought into the python 3 environment as a csv with 3141 rows (counties) and 35 columns of at risk factors and demographics: </w:t>
      </w:r>
    </w:p>
    <w:p w14:paraId="1EB7CE77" w14:textId="7B82597D" w:rsidR="009C47E1" w:rsidRDefault="009C47E1" w:rsidP="00FB2D3A">
      <w:pPr>
        <w:ind w:firstLine="0"/>
        <w:rPr>
          <w:rFonts w:ascii="Gotham-Book" w:hAnsi="Gotham-Book"/>
        </w:rPr>
      </w:pPr>
      <w:r w:rsidRPr="009C47E1">
        <w:rPr>
          <w:rFonts w:ascii="Gotham-Book" w:hAnsi="Gotham-Book"/>
          <w:noProof/>
        </w:rPr>
        <w:lastRenderedPageBreak/>
        <w:drawing>
          <wp:inline distT="0" distB="0" distL="0" distR="0" wp14:anchorId="637087B9" wp14:editId="2343CFA9">
            <wp:extent cx="5943600" cy="129730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1297305"/>
                    </a:xfrm>
                    <a:prstGeom prst="rect">
                      <a:avLst/>
                    </a:prstGeom>
                  </pic:spPr>
                </pic:pic>
              </a:graphicData>
            </a:graphic>
          </wp:inline>
        </w:drawing>
      </w:r>
    </w:p>
    <w:p w14:paraId="6200AD34" w14:textId="7C86C561" w:rsidR="004B1CE8" w:rsidRDefault="004B602A" w:rsidP="00FB2D3A">
      <w:pPr>
        <w:ind w:firstLine="0"/>
        <w:rPr>
          <w:rFonts w:ascii="Gotham-Book" w:hAnsi="Gotham-Book"/>
        </w:rPr>
      </w:pPr>
      <w:r>
        <w:rPr>
          <w:rFonts w:ascii="Gotham-Book" w:hAnsi="Gotham-Book"/>
        </w:rPr>
        <w:t>All three datasets were combined into one dataset to enable visualization of th</w:t>
      </w:r>
      <w:r w:rsidR="002A7736">
        <w:rPr>
          <w:rFonts w:ascii="Gotham-Book" w:hAnsi="Gotham-Book"/>
        </w:rPr>
        <w:t xml:space="preserve">e exploratory process of the dataset, and to further assist in modeling. </w:t>
      </w:r>
      <w:r w:rsidR="007234C2">
        <w:rPr>
          <w:rFonts w:ascii="Gotham-Book" w:hAnsi="Gotham-Book"/>
        </w:rPr>
        <w:t>The following correlation plot was created, for all potential features within the dataset:</w:t>
      </w:r>
    </w:p>
    <w:p w14:paraId="594F0A65" w14:textId="10CB55CC" w:rsidR="007234C2" w:rsidRDefault="007234C2" w:rsidP="00FB2D3A">
      <w:pPr>
        <w:ind w:firstLine="0"/>
      </w:pPr>
      <w:r w:rsidRPr="007234C2">
        <w:rPr>
          <w:noProof/>
        </w:rPr>
        <w:drawing>
          <wp:inline distT="0" distB="0" distL="0" distR="0" wp14:anchorId="420AA0A5" wp14:editId="144406F3">
            <wp:extent cx="6333807" cy="5339751"/>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354526" cy="5357218"/>
                    </a:xfrm>
                    <a:prstGeom prst="rect">
                      <a:avLst/>
                    </a:prstGeom>
                  </pic:spPr>
                </pic:pic>
              </a:graphicData>
            </a:graphic>
          </wp:inline>
        </w:drawing>
      </w:r>
    </w:p>
    <w:p w14:paraId="63A72B74" w14:textId="0C636A16" w:rsidR="007234C2" w:rsidRDefault="003817EC" w:rsidP="00FB2D3A">
      <w:pPr>
        <w:ind w:firstLine="0"/>
      </w:pPr>
      <w:r>
        <w:lastRenderedPageBreak/>
        <w:t xml:space="preserve">Initial </w:t>
      </w:r>
      <w:r w:rsidR="00D34845">
        <w:t>visualizations</w:t>
      </w:r>
      <w:r>
        <w:t xml:space="preserve"> of the </w:t>
      </w:r>
      <w:r w:rsidR="00161ED9">
        <w:t xml:space="preserve">linearity between the chosen features, and the target variable, cases, where create to begin to direct the candidate as to how to approach modeling, and what features to select in that model: </w:t>
      </w:r>
    </w:p>
    <w:p w14:paraId="0BDC12E3" w14:textId="55BF2830" w:rsidR="00161ED9" w:rsidRDefault="00161ED9" w:rsidP="00FB2D3A">
      <w:pPr>
        <w:ind w:firstLine="0"/>
      </w:pPr>
      <w:r w:rsidRPr="00161ED9">
        <w:rPr>
          <w:noProof/>
        </w:rPr>
        <w:drawing>
          <wp:inline distT="0" distB="0" distL="0" distR="0" wp14:anchorId="3133B42C" wp14:editId="63503C92">
            <wp:extent cx="5943600" cy="2143760"/>
            <wp:effectExtent l="0" t="0" r="0" b="889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2143760"/>
                    </a:xfrm>
                    <a:prstGeom prst="rect">
                      <a:avLst/>
                    </a:prstGeom>
                  </pic:spPr>
                </pic:pic>
              </a:graphicData>
            </a:graphic>
          </wp:inline>
        </w:drawing>
      </w:r>
    </w:p>
    <w:p w14:paraId="2175A8C8" w14:textId="757513A1" w:rsidR="00123661" w:rsidRDefault="00123661" w:rsidP="00FB2D3A">
      <w:pPr>
        <w:ind w:firstLine="0"/>
      </w:pPr>
      <w:r w:rsidRPr="00123661">
        <w:rPr>
          <w:noProof/>
        </w:rPr>
        <w:drawing>
          <wp:inline distT="0" distB="0" distL="0" distR="0" wp14:anchorId="1FB0A2CA" wp14:editId="704C2F68">
            <wp:extent cx="5943600" cy="207962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2079625"/>
                    </a:xfrm>
                    <a:prstGeom prst="rect">
                      <a:avLst/>
                    </a:prstGeom>
                  </pic:spPr>
                </pic:pic>
              </a:graphicData>
            </a:graphic>
          </wp:inline>
        </w:drawing>
      </w:r>
    </w:p>
    <w:p w14:paraId="277EFA5B" w14:textId="345D478E" w:rsidR="00787E95" w:rsidRDefault="00AC3E5A" w:rsidP="00FB2D3A">
      <w:pPr>
        <w:ind w:firstLine="0"/>
      </w:pPr>
      <w:r>
        <w:t xml:space="preserve">Further exploratory data analysis of the dataset allowed for visualization of the case counts, per state, in an interactive manner: </w:t>
      </w:r>
    </w:p>
    <w:p w14:paraId="798EEF92" w14:textId="3D6997E7" w:rsidR="00AC3E5A" w:rsidRDefault="00666CB7" w:rsidP="00FB2D3A">
      <w:pPr>
        <w:ind w:firstLine="0"/>
      </w:pPr>
      <w:r w:rsidRPr="00666CB7">
        <w:rPr>
          <w:noProof/>
        </w:rPr>
        <w:drawing>
          <wp:inline distT="0" distB="0" distL="0" distR="0" wp14:anchorId="7B008E46" wp14:editId="07936A81">
            <wp:extent cx="5943600" cy="1883410"/>
            <wp:effectExtent l="0" t="0" r="0" b="254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1883410"/>
                    </a:xfrm>
                    <a:prstGeom prst="rect">
                      <a:avLst/>
                    </a:prstGeom>
                  </pic:spPr>
                </pic:pic>
              </a:graphicData>
            </a:graphic>
          </wp:inline>
        </w:drawing>
      </w:r>
    </w:p>
    <w:p w14:paraId="16F545DF" w14:textId="27B7BD2E" w:rsidR="00666CB7" w:rsidRDefault="00666CB7" w:rsidP="00FB2D3A">
      <w:pPr>
        <w:ind w:firstLine="0"/>
      </w:pPr>
      <w:r>
        <w:lastRenderedPageBreak/>
        <w:t>These are the totals of deaths related from Covid-19, per state:</w:t>
      </w:r>
    </w:p>
    <w:p w14:paraId="4EE14289" w14:textId="74A3AEE5" w:rsidR="00004830" w:rsidRDefault="00004830" w:rsidP="00FB2D3A">
      <w:pPr>
        <w:ind w:firstLine="0"/>
      </w:pPr>
      <w:r w:rsidRPr="00004830">
        <w:rPr>
          <w:noProof/>
        </w:rPr>
        <w:drawing>
          <wp:inline distT="0" distB="0" distL="0" distR="0" wp14:anchorId="575409AB" wp14:editId="4C51AE97">
            <wp:extent cx="5943600" cy="215265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2152650"/>
                    </a:xfrm>
                    <a:prstGeom prst="rect">
                      <a:avLst/>
                    </a:prstGeom>
                  </pic:spPr>
                </pic:pic>
              </a:graphicData>
            </a:graphic>
          </wp:inline>
        </w:drawing>
      </w:r>
    </w:p>
    <w:p w14:paraId="46797171" w14:textId="2CB9270B" w:rsidR="00004830" w:rsidRDefault="00004830" w:rsidP="00FB2D3A">
      <w:pPr>
        <w:ind w:firstLine="0"/>
      </w:pPr>
      <w:r>
        <w:t xml:space="preserve">The following visualization demonstrates the totals of COVID-19 related cases count, per county by state: </w:t>
      </w:r>
    </w:p>
    <w:p w14:paraId="561B9AA6" w14:textId="514E9369" w:rsidR="00004830" w:rsidRDefault="00004830" w:rsidP="00FB2D3A">
      <w:pPr>
        <w:ind w:firstLine="0"/>
      </w:pPr>
      <w:r w:rsidRPr="00004830">
        <w:rPr>
          <w:noProof/>
        </w:rPr>
        <w:drawing>
          <wp:inline distT="0" distB="0" distL="0" distR="0" wp14:anchorId="6993A64A" wp14:editId="2375FE1F">
            <wp:extent cx="5943600" cy="2150745"/>
            <wp:effectExtent l="0" t="0" r="0" b="190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2150745"/>
                    </a:xfrm>
                    <a:prstGeom prst="rect">
                      <a:avLst/>
                    </a:prstGeom>
                  </pic:spPr>
                </pic:pic>
              </a:graphicData>
            </a:graphic>
          </wp:inline>
        </w:drawing>
      </w:r>
    </w:p>
    <w:p w14:paraId="4E79FEB5" w14:textId="33BF9992" w:rsidR="00D43B0B" w:rsidRDefault="00D43B0B" w:rsidP="00FB2D3A">
      <w:pPr>
        <w:ind w:firstLine="0"/>
      </w:pPr>
      <w:r>
        <w:t xml:space="preserve">To better understand the distribution of COVID-19 around the nation, an interactive box plot of the top fifteen metro areas was created, followed by a top twenty five metro areas interactive boxplot, as shown: </w:t>
      </w:r>
    </w:p>
    <w:p w14:paraId="58733E32" w14:textId="3E4544B6" w:rsidR="00D43B0B" w:rsidRPr="00D43B0B" w:rsidRDefault="00D43B0B" w:rsidP="00FB2D3A">
      <w:pPr>
        <w:ind w:firstLine="0"/>
      </w:pPr>
      <w:r w:rsidRPr="00D43B0B">
        <w:rPr>
          <w:noProof/>
        </w:rPr>
        <w:lastRenderedPageBreak/>
        <w:drawing>
          <wp:inline distT="0" distB="0" distL="0" distR="0" wp14:anchorId="0269D6A8" wp14:editId="1032AE4D">
            <wp:extent cx="5943600" cy="2028825"/>
            <wp:effectExtent l="0" t="0" r="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2028825"/>
                    </a:xfrm>
                    <a:prstGeom prst="rect">
                      <a:avLst/>
                    </a:prstGeom>
                  </pic:spPr>
                </pic:pic>
              </a:graphicData>
            </a:graphic>
          </wp:inline>
        </w:drawing>
      </w:r>
    </w:p>
    <w:p w14:paraId="15E51685" w14:textId="2265A5C0" w:rsidR="00437822" w:rsidRDefault="00F6459F" w:rsidP="00FB2D3A">
      <w:pPr>
        <w:ind w:firstLine="0"/>
        <w:rPr>
          <w:rFonts w:ascii="Gotham-Book" w:hAnsi="Gotham-Book"/>
        </w:rPr>
      </w:pPr>
      <w:r w:rsidRPr="00F6459F">
        <w:rPr>
          <w:rFonts w:ascii="Gotham-Book" w:hAnsi="Gotham-Book"/>
          <w:noProof/>
        </w:rPr>
        <w:drawing>
          <wp:inline distT="0" distB="0" distL="0" distR="0" wp14:anchorId="02B37C19" wp14:editId="3C4AF354">
            <wp:extent cx="5943600" cy="206565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2065655"/>
                    </a:xfrm>
                    <a:prstGeom prst="rect">
                      <a:avLst/>
                    </a:prstGeom>
                  </pic:spPr>
                </pic:pic>
              </a:graphicData>
            </a:graphic>
          </wp:inline>
        </w:drawing>
      </w:r>
    </w:p>
    <w:p w14:paraId="30946E20" w14:textId="75168BA2" w:rsidR="00F6459F" w:rsidRDefault="007F7C91" w:rsidP="00FB2D3A">
      <w:pPr>
        <w:ind w:firstLine="0"/>
        <w:rPr>
          <w:rFonts w:ascii="Gotham-Book" w:hAnsi="Gotham-Book"/>
        </w:rPr>
      </w:pPr>
      <w:r>
        <w:rPr>
          <w:rFonts w:ascii="Gotham-Book" w:hAnsi="Gotham-Book"/>
        </w:rPr>
        <w:t xml:space="preserve">Further investigation lead to the follow interactive, that demonstrates that there is indeed linearity between our target variable, cases, and one of the targeted key dependent variables ‘features,’ population density: </w:t>
      </w:r>
    </w:p>
    <w:p w14:paraId="7CF7CC92" w14:textId="0C15BBF0" w:rsidR="007F7C91" w:rsidRDefault="007F7C91" w:rsidP="00FB2D3A">
      <w:pPr>
        <w:ind w:firstLine="0"/>
        <w:rPr>
          <w:rFonts w:ascii="Gotham-Book" w:hAnsi="Gotham-Book"/>
        </w:rPr>
      </w:pPr>
      <w:r w:rsidRPr="007F7C91">
        <w:rPr>
          <w:rFonts w:ascii="Gotham-Book" w:hAnsi="Gotham-Book"/>
          <w:noProof/>
        </w:rPr>
        <w:lastRenderedPageBreak/>
        <w:drawing>
          <wp:inline distT="0" distB="0" distL="0" distR="0" wp14:anchorId="27484F65" wp14:editId="2AF450DA">
            <wp:extent cx="5943600" cy="476631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4766310"/>
                    </a:xfrm>
                    <a:prstGeom prst="rect">
                      <a:avLst/>
                    </a:prstGeom>
                  </pic:spPr>
                </pic:pic>
              </a:graphicData>
            </a:graphic>
          </wp:inline>
        </w:drawing>
      </w:r>
    </w:p>
    <w:p w14:paraId="38D79791" w14:textId="6CC7D3E2" w:rsidR="0019780B" w:rsidRDefault="0019780B" w:rsidP="00FB2D3A">
      <w:pPr>
        <w:ind w:firstLine="0"/>
        <w:rPr>
          <w:rFonts w:ascii="Gotham-Book" w:hAnsi="Gotham-Book"/>
        </w:rPr>
      </w:pPr>
      <w:r w:rsidRPr="0019780B">
        <w:rPr>
          <w:rFonts w:ascii="Gotham-Book" w:hAnsi="Gotham-Book"/>
          <w:noProof/>
        </w:rPr>
        <w:lastRenderedPageBreak/>
        <w:drawing>
          <wp:inline distT="0" distB="0" distL="0" distR="0" wp14:anchorId="0BB0EFE7" wp14:editId="49590968">
            <wp:extent cx="5943600" cy="4585970"/>
            <wp:effectExtent l="0" t="0" r="0" b="508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4585970"/>
                    </a:xfrm>
                    <a:prstGeom prst="rect">
                      <a:avLst/>
                    </a:prstGeom>
                  </pic:spPr>
                </pic:pic>
              </a:graphicData>
            </a:graphic>
          </wp:inline>
        </w:drawing>
      </w:r>
    </w:p>
    <w:p w14:paraId="49186682" w14:textId="15E50E82" w:rsidR="00334EDE" w:rsidRDefault="00334EDE" w:rsidP="00FB2D3A">
      <w:pPr>
        <w:ind w:firstLine="0"/>
        <w:rPr>
          <w:rFonts w:ascii="Gotham-Book" w:hAnsi="Gotham-Book"/>
        </w:rPr>
      </w:pPr>
      <w:r>
        <w:rPr>
          <w:rFonts w:ascii="Gotham-Book" w:hAnsi="Gotham-Book"/>
        </w:rPr>
        <w:t xml:space="preserve">Taking all of the respective states into account, and demonstrating the data therein, in the same fashion as above, it can be plainly seen that there is correlative linearity between the </w:t>
      </w:r>
      <w:r w:rsidR="00014859">
        <w:rPr>
          <w:rFonts w:ascii="Gotham-Book" w:hAnsi="Gotham-Book"/>
        </w:rPr>
        <w:t xml:space="preserve">feature of population density and the target variable, cases: </w:t>
      </w:r>
    </w:p>
    <w:p w14:paraId="0F6A521E" w14:textId="33AC227B" w:rsidR="00014859" w:rsidRDefault="00014859" w:rsidP="00FB2D3A">
      <w:pPr>
        <w:ind w:firstLine="0"/>
        <w:rPr>
          <w:rFonts w:ascii="Gotham-Book" w:hAnsi="Gotham-Book"/>
        </w:rPr>
      </w:pPr>
      <w:r w:rsidRPr="00014859">
        <w:rPr>
          <w:rFonts w:ascii="Gotham-Book" w:hAnsi="Gotham-Book"/>
          <w:noProof/>
        </w:rPr>
        <w:lastRenderedPageBreak/>
        <w:drawing>
          <wp:inline distT="0" distB="0" distL="0" distR="0" wp14:anchorId="6E3790C3" wp14:editId="67EABEF1">
            <wp:extent cx="5943600" cy="4490085"/>
            <wp:effectExtent l="0" t="0" r="0" b="571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4490085"/>
                    </a:xfrm>
                    <a:prstGeom prst="rect">
                      <a:avLst/>
                    </a:prstGeom>
                  </pic:spPr>
                </pic:pic>
              </a:graphicData>
            </a:graphic>
          </wp:inline>
        </w:drawing>
      </w:r>
    </w:p>
    <w:p w14:paraId="28368370" w14:textId="77777777" w:rsidR="00842843" w:rsidRDefault="00FD5F77" w:rsidP="00FB2D3A">
      <w:pPr>
        <w:ind w:firstLine="0"/>
        <w:rPr>
          <w:rFonts w:ascii="Gotham-Book" w:hAnsi="Gotham-Book"/>
        </w:rPr>
      </w:pPr>
      <w:r>
        <w:rPr>
          <w:rFonts w:ascii="Gotham-Book" w:hAnsi="Gotham-Book"/>
        </w:rPr>
        <w:t>To further the exploratory data analysis, the candidate began to geospatially plot the data as to help researchers understand the implications of the findings through pre-modeling exercises to determine correlation and linearity between the variables</w:t>
      </w:r>
      <w:r w:rsidR="00842843">
        <w:rPr>
          <w:rFonts w:ascii="Gotham-Book" w:hAnsi="Gotham-Book"/>
        </w:rPr>
        <w:t>, a choropleth interactive heat map was created to demonstrate the distribution of COVID-19</w:t>
      </w:r>
    </w:p>
    <w:p w14:paraId="68B66D02" w14:textId="77777777" w:rsidR="002B36D4" w:rsidRDefault="00842843" w:rsidP="00FB2D3A">
      <w:pPr>
        <w:ind w:firstLine="0"/>
        <w:rPr>
          <w:rFonts w:ascii="Gotham-Book" w:hAnsi="Gotham-Book"/>
        </w:rPr>
      </w:pPr>
      <w:r w:rsidRPr="00842843">
        <w:rPr>
          <w:rFonts w:ascii="Gotham-Book" w:hAnsi="Gotham-Book"/>
          <w:noProof/>
        </w:rPr>
        <w:lastRenderedPageBreak/>
        <w:drawing>
          <wp:inline distT="0" distB="0" distL="0" distR="0" wp14:anchorId="4488DA99" wp14:editId="61FA2004">
            <wp:extent cx="5943600" cy="2984500"/>
            <wp:effectExtent l="0" t="0" r="0" b="635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2984500"/>
                    </a:xfrm>
                    <a:prstGeom prst="rect">
                      <a:avLst/>
                    </a:prstGeom>
                  </pic:spPr>
                </pic:pic>
              </a:graphicData>
            </a:graphic>
          </wp:inline>
        </w:drawing>
      </w:r>
    </w:p>
    <w:p w14:paraId="1FA6BDC9" w14:textId="77777777" w:rsidR="00A855D3" w:rsidRDefault="002B36D4" w:rsidP="00FB2D3A">
      <w:pPr>
        <w:ind w:firstLine="0"/>
        <w:rPr>
          <w:rFonts w:ascii="Gotham-Book" w:hAnsi="Gotham-Book"/>
        </w:rPr>
      </w:pPr>
      <w:r w:rsidRPr="002B36D4">
        <w:rPr>
          <w:rFonts w:ascii="Gotham-Book" w:hAnsi="Gotham-Book"/>
          <w:noProof/>
        </w:rPr>
        <w:drawing>
          <wp:inline distT="0" distB="0" distL="0" distR="0" wp14:anchorId="77680A30" wp14:editId="06E7445D">
            <wp:extent cx="5943600" cy="198374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1983740"/>
                    </a:xfrm>
                    <a:prstGeom prst="rect">
                      <a:avLst/>
                    </a:prstGeom>
                  </pic:spPr>
                </pic:pic>
              </a:graphicData>
            </a:graphic>
          </wp:inline>
        </w:drawing>
      </w:r>
    </w:p>
    <w:p w14:paraId="6DB396FB" w14:textId="2B61EA20" w:rsidR="00014859" w:rsidRDefault="00A855D3" w:rsidP="00FB2D3A">
      <w:pPr>
        <w:ind w:firstLine="0"/>
        <w:rPr>
          <w:rFonts w:ascii="Gotham-Book" w:hAnsi="Gotham-Book"/>
        </w:rPr>
      </w:pPr>
      <w:r w:rsidRPr="00A855D3">
        <w:rPr>
          <w:rFonts w:ascii="Gotham-Book" w:hAnsi="Gotham-Book"/>
          <w:noProof/>
        </w:rPr>
        <w:drawing>
          <wp:inline distT="0" distB="0" distL="0" distR="0" wp14:anchorId="2D9B0596" wp14:editId="1BF74523">
            <wp:extent cx="5943600" cy="202501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2025015"/>
                    </a:xfrm>
                    <a:prstGeom prst="rect">
                      <a:avLst/>
                    </a:prstGeom>
                  </pic:spPr>
                </pic:pic>
              </a:graphicData>
            </a:graphic>
          </wp:inline>
        </w:drawing>
      </w:r>
    </w:p>
    <w:p w14:paraId="665F8585" w14:textId="4DD2B15E" w:rsidR="00A8506C" w:rsidRDefault="00A8506C" w:rsidP="00FB2D3A">
      <w:pPr>
        <w:ind w:firstLine="0"/>
        <w:rPr>
          <w:rFonts w:ascii="Gotham-Book" w:hAnsi="Gotham-Book"/>
        </w:rPr>
      </w:pPr>
      <w:r>
        <w:rPr>
          <w:rFonts w:ascii="Gotham-Book" w:hAnsi="Gotham-Book"/>
        </w:rPr>
        <w:t xml:space="preserve">To further explore the data from a geospatial perspective, the candidate created another interactive </w:t>
      </w:r>
      <w:r w:rsidR="00DA5C29">
        <w:rPr>
          <w:rFonts w:ascii="Gotham-Book" w:hAnsi="Gotham-Book"/>
        </w:rPr>
        <w:t>continental</w:t>
      </w:r>
      <w:r>
        <w:rPr>
          <w:rFonts w:ascii="Gotham-Book" w:hAnsi="Gotham-Book"/>
        </w:rPr>
        <w:t xml:space="preserve"> map to demonstrate the COVID-19 </w:t>
      </w:r>
      <w:r>
        <w:rPr>
          <w:rFonts w:ascii="Gotham-Book" w:hAnsi="Gotham-Book"/>
        </w:rPr>
        <w:lastRenderedPageBreak/>
        <w:t>distribution, however, this was based on the latitude and longitude co</w:t>
      </w:r>
      <w:r w:rsidR="00DA5C29">
        <w:rPr>
          <w:rFonts w:ascii="Gotham-Book" w:hAnsi="Gotham-Book"/>
        </w:rPr>
        <w:t>ordinate, not FIPS coding, and further demonstrated a degree level of coloring, based upon the number of ‘cases,’ as demonstrated:</w:t>
      </w:r>
    </w:p>
    <w:p w14:paraId="26EB54E4" w14:textId="6C0932A9" w:rsidR="00E25F2B" w:rsidRDefault="00E25F2B" w:rsidP="00FB2D3A">
      <w:pPr>
        <w:ind w:firstLine="0"/>
        <w:rPr>
          <w:rFonts w:ascii="Gotham-Book" w:hAnsi="Gotham-Book"/>
        </w:rPr>
      </w:pPr>
      <w:r w:rsidRPr="00E25F2B">
        <w:rPr>
          <w:rFonts w:ascii="Gotham-Book" w:hAnsi="Gotham-Book"/>
          <w:noProof/>
        </w:rPr>
        <w:drawing>
          <wp:inline distT="0" distB="0" distL="0" distR="0" wp14:anchorId="041A62C7" wp14:editId="1CAE769D">
            <wp:extent cx="5943600" cy="267335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2673350"/>
                    </a:xfrm>
                    <a:prstGeom prst="rect">
                      <a:avLst/>
                    </a:prstGeom>
                  </pic:spPr>
                </pic:pic>
              </a:graphicData>
            </a:graphic>
          </wp:inline>
        </w:drawing>
      </w:r>
    </w:p>
    <w:p w14:paraId="37E95E21" w14:textId="5E414023" w:rsidR="00E25F2B" w:rsidRDefault="00E25F2B" w:rsidP="00FB2D3A">
      <w:pPr>
        <w:ind w:firstLine="0"/>
        <w:rPr>
          <w:rFonts w:ascii="Gotham-Book" w:hAnsi="Gotham-Book"/>
        </w:rPr>
      </w:pPr>
      <w:r w:rsidRPr="00E25F2B">
        <w:rPr>
          <w:rFonts w:ascii="Gotham-Book" w:hAnsi="Gotham-Book"/>
          <w:noProof/>
        </w:rPr>
        <w:drawing>
          <wp:inline distT="0" distB="0" distL="0" distR="0" wp14:anchorId="49C5F1C5" wp14:editId="478EF605">
            <wp:extent cx="5943600" cy="297815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2978150"/>
                    </a:xfrm>
                    <a:prstGeom prst="rect">
                      <a:avLst/>
                    </a:prstGeom>
                  </pic:spPr>
                </pic:pic>
              </a:graphicData>
            </a:graphic>
          </wp:inline>
        </w:drawing>
      </w:r>
    </w:p>
    <w:p w14:paraId="0846733B" w14:textId="4F895ED2" w:rsidR="0027796F" w:rsidRDefault="0027796F" w:rsidP="00FB2D3A">
      <w:pPr>
        <w:ind w:firstLine="0"/>
        <w:rPr>
          <w:rFonts w:ascii="Gotham-Book" w:hAnsi="Gotham-Book"/>
        </w:rPr>
      </w:pPr>
      <w:r w:rsidRPr="0027796F">
        <w:rPr>
          <w:rFonts w:ascii="Gotham-Book" w:hAnsi="Gotham-Book"/>
          <w:noProof/>
        </w:rPr>
        <w:lastRenderedPageBreak/>
        <w:drawing>
          <wp:inline distT="0" distB="0" distL="0" distR="0" wp14:anchorId="314E3B42" wp14:editId="21442D44">
            <wp:extent cx="5201376" cy="4067743"/>
            <wp:effectExtent l="0" t="0" r="0"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01376" cy="4067743"/>
                    </a:xfrm>
                    <a:prstGeom prst="rect">
                      <a:avLst/>
                    </a:prstGeom>
                  </pic:spPr>
                </pic:pic>
              </a:graphicData>
            </a:graphic>
          </wp:inline>
        </w:drawing>
      </w:r>
    </w:p>
    <w:p w14:paraId="64078550" w14:textId="77777777" w:rsidR="0027796F" w:rsidRDefault="0027796F" w:rsidP="00FB2D3A">
      <w:pPr>
        <w:ind w:firstLine="0"/>
        <w:rPr>
          <w:rFonts w:ascii="Gotham-Book" w:hAnsi="Gotham-Book"/>
        </w:rPr>
      </w:pPr>
    </w:p>
    <w:p w14:paraId="4E53E8F7" w14:textId="6DB404E4" w:rsidR="00DA5C29" w:rsidRPr="004917CB" w:rsidRDefault="004917CB" w:rsidP="00FB2D3A">
      <w:pPr>
        <w:ind w:firstLine="0"/>
        <w:rPr>
          <w:rFonts w:ascii="Gotham-Book" w:hAnsi="Gotham-Book"/>
          <w:b/>
          <w:bCs/>
        </w:rPr>
      </w:pPr>
      <w:r w:rsidRPr="004917CB">
        <w:rPr>
          <w:rFonts w:ascii="Gotham-Book" w:hAnsi="Gotham-Book"/>
          <w:b/>
          <w:bCs/>
        </w:rPr>
        <w:t>Models</w:t>
      </w:r>
    </w:p>
    <w:p w14:paraId="00DDC7A8" w14:textId="5FF99AFD" w:rsidR="004917CB" w:rsidRDefault="004917CB" w:rsidP="00FB2D3A">
      <w:pPr>
        <w:ind w:firstLine="0"/>
        <w:rPr>
          <w:rFonts w:ascii="Gotham-Book" w:hAnsi="Gotham-Book"/>
        </w:rPr>
      </w:pPr>
      <w:r>
        <w:rPr>
          <w:rFonts w:ascii="Gotham-Book" w:hAnsi="Gotham-Book"/>
        </w:rPr>
        <w:t>Approaching the deadline for the submission of the portfolio will not allow for the SUPERVISED MACHINE LEARNING outcomes to be published within the paper, however, the candidate can share the UNSUPERVISED MACHINE LEARNING outcomes</w:t>
      </w:r>
      <w:r w:rsidR="00ED11F2">
        <w:rPr>
          <w:rFonts w:ascii="Gotham-Book" w:hAnsi="Gotham-Book"/>
        </w:rPr>
        <w:t xml:space="preserve">, via Kmeans Analysis. </w:t>
      </w:r>
    </w:p>
    <w:p w14:paraId="44325C87" w14:textId="77777777" w:rsidR="00366A4D" w:rsidRPr="00366A4D" w:rsidRDefault="00366A4D" w:rsidP="00366A4D">
      <w:pPr>
        <w:ind w:firstLine="0"/>
        <w:rPr>
          <w:rFonts w:ascii="Gotham-Book" w:hAnsi="Gotham-Book"/>
        </w:rPr>
      </w:pPr>
      <w:r w:rsidRPr="00366A4D">
        <w:rPr>
          <w:rFonts w:ascii="Gotham-Book" w:hAnsi="Gotham-Book"/>
        </w:rPr>
        <w:t xml:space="preserve">K-Means is a distance-based algorithm. Because of that, it’s super important to normalize, standardize, or to choose any other option in which the distance has some comparable meaning for all the columns. </w:t>
      </w:r>
      <w:proofErr w:type="spellStart"/>
      <w:r w:rsidRPr="00366A4D">
        <w:rPr>
          <w:rFonts w:ascii="Gotham-Book" w:hAnsi="Gotham-Book"/>
        </w:rPr>
        <w:t>MinMaxScaler</w:t>
      </w:r>
      <w:proofErr w:type="spellEnd"/>
      <w:r w:rsidRPr="00366A4D">
        <w:rPr>
          <w:rFonts w:ascii="Gotham-Book" w:hAnsi="Gotham-Book"/>
        </w:rPr>
        <w:t>, it’s an excellent tool for it.</w:t>
      </w:r>
    </w:p>
    <w:p w14:paraId="05BBC0D8" w14:textId="71A69A4A" w:rsidR="00ED11F2" w:rsidRDefault="00366A4D" w:rsidP="00366A4D">
      <w:pPr>
        <w:ind w:firstLine="0"/>
        <w:rPr>
          <w:rFonts w:ascii="Gotham-Book" w:hAnsi="Gotham-Book"/>
        </w:rPr>
      </w:pPr>
      <w:r w:rsidRPr="00366A4D">
        <w:rPr>
          <w:rFonts w:ascii="Gotham-Book" w:hAnsi="Gotham-Book"/>
        </w:rPr>
        <w:lastRenderedPageBreak/>
        <w:t>After scaling our dataset, we can evaluate our inertia on different cluster numbers. If we see the chart, we could say that the elbow is on 3 or 4. For simplicity, we will use 3.</w:t>
      </w:r>
    </w:p>
    <w:p w14:paraId="1F7A0BEF" w14:textId="01BF362D" w:rsidR="00046C27" w:rsidRDefault="00046C27" w:rsidP="00366A4D">
      <w:pPr>
        <w:ind w:firstLine="0"/>
        <w:rPr>
          <w:rFonts w:ascii="Gotham-Book" w:hAnsi="Gotham-Book"/>
        </w:rPr>
      </w:pPr>
      <w:r w:rsidRPr="00046C27">
        <w:rPr>
          <w:rFonts w:ascii="Gotham-Book" w:hAnsi="Gotham-Book"/>
          <w:noProof/>
        </w:rPr>
        <w:drawing>
          <wp:inline distT="0" distB="0" distL="0" distR="0" wp14:anchorId="30DBE9A5" wp14:editId="7769B0DE">
            <wp:extent cx="5943600" cy="1978660"/>
            <wp:effectExtent l="0" t="0" r="0" b="254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1978660"/>
                    </a:xfrm>
                    <a:prstGeom prst="rect">
                      <a:avLst/>
                    </a:prstGeom>
                  </pic:spPr>
                </pic:pic>
              </a:graphicData>
            </a:graphic>
          </wp:inline>
        </w:drawing>
      </w:r>
    </w:p>
    <w:p w14:paraId="1DB1A286" w14:textId="2D0F977F" w:rsidR="00685939" w:rsidRPr="00685939" w:rsidRDefault="00D51EA9" w:rsidP="00685939">
      <w:pPr>
        <w:ind w:firstLine="0"/>
        <w:rPr>
          <w:rFonts w:ascii="Gotham-Book" w:hAnsi="Gotham-Book"/>
        </w:rPr>
      </w:pPr>
      <w:proofErr w:type="spellStart"/>
      <w:r w:rsidRPr="00685939">
        <w:rPr>
          <w:rFonts w:ascii="Gotham-Book" w:hAnsi="Gotham-Book"/>
        </w:rPr>
        <w:t>Line_polar</w:t>
      </w:r>
      <w:proofErr w:type="spellEnd"/>
      <w:r w:rsidRPr="00685939">
        <w:rPr>
          <w:rFonts w:ascii="Gotham-Book" w:hAnsi="Gotham-Book"/>
        </w:rPr>
        <w:t xml:space="preserve"> is perfectly suited to th</w:t>
      </w:r>
      <w:r>
        <w:rPr>
          <w:rFonts w:ascii="Gotham-Book" w:hAnsi="Gotham-Book"/>
        </w:rPr>
        <w:t>e</w:t>
      </w:r>
      <w:r w:rsidRPr="00685939">
        <w:rPr>
          <w:rFonts w:ascii="Gotham-Book" w:hAnsi="Gotham-Book"/>
        </w:rPr>
        <w:t xml:space="preserve"> task</w:t>
      </w:r>
      <w:r>
        <w:rPr>
          <w:rFonts w:ascii="Gotham-Book" w:hAnsi="Gotham-Book"/>
        </w:rPr>
        <w:t xml:space="preserve"> of Kmeans clustering,</w:t>
      </w:r>
      <w:r w:rsidRPr="00685939">
        <w:rPr>
          <w:rFonts w:ascii="Gotham-Book" w:hAnsi="Gotham-Book"/>
        </w:rPr>
        <w:t xml:space="preserve"> because a circle can handle as many variables as you want, and the lines inside are pretty intuitive</w:t>
      </w:r>
      <w:r>
        <w:rPr>
          <w:rFonts w:ascii="Gotham-Book" w:hAnsi="Gotham-Book"/>
        </w:rPr>
        <w:t xml:space="preserve">. </w:t>
      </w:r>
      <w:r w:rsidR="00685939" w:rsidRPr="00685939">
        <w:rPr>
          <w:rFonts w:ascii="Gotham-Book" w:hAnsi="Gotham-Book"/>
        </w:rPr>
        <w:t xml:space="preserve">To keep it simple, we can just understand our </w:t>
      </w:r>
      <w:r w:rsidR="00D81FCD">
        <w:rPr>
          <w:rFonts w:ascii="Gotham-Book" w:hAnsi="Gotham-Book"/>
        </w:rPr>
        <w:t>variables</w:t>
      </w:r>
      <w:r w:rsidR="00685939" w:rsidRPr="00685939">
        <w:rPr>
          <w:rFonts w:ascii="Gotham-Book" w:hAnsi="Gotham-Book"/>
        </w:rPr>
        <w:t xml:space="preserve"> by the mean of their characteristics,</w:t>
      </w:r>
      <w:r w:rsidR="00D81FCD">
        <w:rPr>
          <w:rFonts w:ascii="Gotham-Book" w:hAnsi="Gotham-Book"/>
        </w:rPr>
        <w:t xml:space="preserve"> their relationships to one another, and</w:t>
      </w:r>
      <w:r w:rsidR="00685939" w:rsidRPr="00685939">
        <w:rPr>
          <w:rFonts w:ascii="Gotham-Book" w:hAnsi="Gotham-Book"/>
        </w:rPr>
        <w:t xml:space="preserve"> knowing that every variable is still scaled.</w:t>
      </w:r>
    </w:p>
    <w:p w14:paraId="705BB3D2" w14:textId="1D16735F" w:rsidR="00046C27" w:rsidRDefault="001B6603" w:rsidP="00366A4D">
      <w:pPr>
        <w:ind w:firstLine="0"/>
        <w:rPr>
          <w:rFonts w:ascii="Gotham-Book" w:hAnsi="Gotham-Book"/>
        </w:rPr>
      </w:pPr>
      <w:r w:rsidRPr="001B6603">
        <w:rPr>
          <w:rFonts w:ascii="Gotham-Book" w:hAnsi="Gotham-Book"/>
          <w:noProof/>
        </w:rPr>
        <w:drawing>
          <wp:inline distT="0" distB="0" distL="0" distR="0" wp14:anchorId="01F76070" wp14:editId="20D4C1AB">
            <wp:extent cx="5943600" cy="324040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3240405"/>
                    </a:xfrm>
                    <a:prstGeom prst="rect">
                      <a:avLst/>
                    </a:prstGeom>
                  </pic:spPr>
                </pic:pic>
              </a:graphicData>
            </a:graphic>
          </wp:inline>
        </w:drawing>
      </w:r>
    </w:p>
    <w:p w14:paraId="0154CA79" w14:textId="6828DDD9" w:rsidR="001B6603" w:rsidRDefault="00002EC8" w:rsidP="00366A4D">
      <w:pPr>
        <w:ind w:firstLine="0"/>
        <w:rPr>
          <w:rFonts w:ascii="Gotham-Book" w:hAnsi="Gotham-Book"/>
        </w:rPr>
      </w:pPr>
      <w:r>
        <w:rPr>
          <w:rFonts w:ascii="Gotham-Book" w:hAnsi="Gotham-Book"/>
        </w:rPr>
        <w:lastRenderedPageBreak/>
        <w:t xml:space="preserve">The Kmeans clustering, three cluster in total, were then appended back to their original dataset, such, that a geospatial rendering of the clusterings around the country could be visualized, as demonstrated: </w:t>
      </w:r>
    </w:p>
    <w:p w14:paraId="02D3C14D" w14:textId="71D22432" w:rsidR="000F19EA" w:rsidRPr="000F19EA" w:rsidRDefault="000F19EA" w:rsidP="00366A4D">
      <w:pPr>
        <w:ind w:firstLine="0"/>
        <w:rPr>
          <w:rFonts w:ascii="Gotham-Book" w:hAnsi="Gotham-Book"/>
          <w:i/>
          <w:iCs/>
        </w:rPr>
      </w:pPr>
      <w:r w:rsidRPr="000F19EA">
        <w:rPr>
          <w:rFonts w:ascii="Gotham-Book" w:hAnsi="Gotham-Book"/>
          <w:i/>
          <w:iCs/>
        </w:rPr>
        <w:t>Three distinct clusters</w:t>
      </w:r>
    </w:p>
    <w:p w14:paraId="25C3822F" w14:textId="29EBA059" w:rsidR="000F19EA" w:rsidRDefault="000F19EA" w:rsidP="00366A4D">
      <w:pPr>
        <w:ind w:firstLine="0"/>
        <w:rPr>
          <w:rFonts w:ascii="Gotham-Book" w:hAnsi="Gotham-Book"/>
        </w:rPr>
      </w:pPr>
      <w:r w:rsidRPr="000F19EA">
        <w:rPr>
          <w:rFonts w:ascii="Gotham-Book" w:hAnsi="Gotham-Book"/>
          <w:noProof/>
        </w:rPr>
        <w:drawing>
          <wp:inline distT="0" distB="0" distL="0" distR="0" wp14:anchorId="2822408B" wp14:editId="79902515">
            <wp:extent cx="5943600" cy="2334260"/>
            <wp:effectExtent l="0" t="0" r="0" b="889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2334260"/>
                    </a:xfrm>
                    <a:prstGeom prst="rect">
                      <a:avLst/>
                    </a:prstGeom>
                  </pic:spPr>
                </pic:pic>
              </a:graphicData>
            </a:graphic>
          </wp:inline>
        </w:drawing>
      </w:r>
    </w:p>
    <w:p w14:paraId="4F734AC7" w14:textId="77777777" w:rsidR="000F19EA" w:rsidRPr="0094570A" w:rsidRDefault="000F19EA" w:rsidP="00366A4D">
      <w:pPr>
        <w:ind w:firstLine="0"/>
        <w:rPr>
          <w:rFonts w:ascii="Gotham-Book" w:hAnsi="Gotham-Book"/>
          <w:b/>
          <w:bCs/>
        </w:rPr>
      </w:pPr>
    </w:p>
    <w:p w14:paraId="2EDD3A7B" w14:textId="5A95ED92" w:rsidR="004C6530" w:rsidRDefault="0094570A" w:rsidP="0094570A">
      <w:pPr>
        <w:pStyle w:val="ListParagraph"/>
        <w:numPr>
          <w:ilvl w:val="0"/>
          <w:numId w:val="28"/>
        </w:numPr>
        <w:rPr>
          <w:rFonts w:ascii="Gotham-Book" w:hAnsi="Gotham-Book"/>
          <w:b/>
          <w:bCs/>
        </w:rPr>
      </w:pPr>
      <w:r w:rsidRPr="0094570A">
        <w:rPr>
          <w:rFonts w:ascii="Gotham-Book" w:hAnsi="Gotham-Book"/>
          <w:b/>
          <w:bCs/>
        </w:rPr>
        <w:t>Learning Goals</w:t>
      </w:r>
    </w:p>
    <w:p w14:paraId="44C7F0CD" w14:textId="446DA508" w:rsidR="0094570A" w:rsidRDefault="0094570A" w:rsidP="0094570A">
      <w:pPr>
        <w:ind w:firstLine="0"/>
        <w:rPr>
          <w:rFonts w:ascii="Gotham-Book" w:hAnsi="Gotham-Book"/>
        </w:rPr>
      </w:pPr>
      <w:r>
        <w:rPr>
          <w:rFonts w:ascii="Gotham-Book" w:hAnsi="Gotham-Book"/>
        </w:rPr>
        <w:t xml:space="preserve">The learning goals of the Big Data </w:t>
      </w:r>
      <w:r w:rsidR="007A5778">
        <w:rPr>
          <w:rFonts w:ascii="Gotham-Book" w:hAnsi="Gotham-Book"/>
        </w:rPr>
        <w:t>COVID-19</w:t>
      </w:r>
      <w:r>
        <w:rPr>
          <w:rFonts w:ascii="Gotham-Book" w:hAnsi="Gotham-Book"/>
        </w:rPr>
        <w:t xml:space="preserve"> project, from the </w:t>
      </w:r>
      <w:r w:rsidR="0089462C">
        <w:rPr>
          <w:rFonts w:ascii="Gotham-Book" w:hAnsi="Gotham-Book"/>
        </w:rPr>
        <w:t>candidate’s</w:t>
      </w:r>
      <w:r>
        <w:rPr>
          <w:rFonts w:ascii="Gotham-Book" w:hAnsi="Gotham-Book"/>
        </w:rPr>
        <w:t xml:space="preserve"> </w:t>
      </w:r>
      <w:r w:rsidR="007A5778">
        <w:rPr>
          <w:rFonts w:ascii="Gotham-Book" w:hAnsi="Gotham-Book"/>
        </w:rPr>
        <w:t xml:space="preserve">contribution to that </w:t>
      </w:r>
      <w:r w:rsidR="0089462C">
        <w:rPr>
          <w:rFonts w:ascii="Gotham-Book" w:hAnsi="Gotham-Book"/>
        </w:rPr>
        <w:t>on-going</w:t>
      </w:r>
      <w:r w:rsidR="007A5778">
        <w:rPr>
          <w:rFonts w:ascii="Gotham-Book" w:hAnsi="Gotham-Book"/>
        </w:rPr>
        <w:t xml:space="preserve"> project, is to try to determine some predictability related to distribution of the pandemic, per county. Given the various at-risk factors that already existed pre-pandemic, it is the candidates goal to establish </w:t>
      </w:r>
      <w:r w:rsidR="0089462C">
        <w:rPr>
          <w:rFonts w:ascii="Gotham-Book" w:hAnsi="Gotham-Book"/>
        </w:rPr>
        <w:t>predicted</w:t>
      </w:r>
      <w:r w:rsidR="007A5778">
        <w:rPr>
          <w:rFonts w:ascii="Gotham-Book" w:hAnsi="Gotham-Book"/>
        </w:rPr>
        <w:t xml:space="preserve"> model based upon those </w:t>
      </w:r>
      <w:r w:rsidR="0089462C">
        <w:rPr>
          <w:rFonts w:ascii="Gotham-Book" w:hAnsi="Gotham-Book"/>
        </w:rPr>
        <w:t>at-risk</w:t>
      </w:r>
      <w:r w:rsidR="007A5778">
        <w:rPr>
          <w:rFonts w:ascii="Gotham-Book" w:hAnsi="Gotham-Book"/>
        </w:rPr>
        <w:t xml:space="preserve"> factors, and the current growth of COVID-19, per county. </w:t>
      </w:r>
    </w:p>
    <w:p w14:paraId="76F4DEEA" w14:textId="2B18BC75" w:rsidR="007A5778" w:rsidRDefault="007A5778" w:rsidP="0094570A">
      <w:pPr>
        <w:ind w:firstLine="0"/>
        <w:rPr>
          <w:rFonts w:ascii="Gotham-Book" w:hAnsi="Gotham-Book"/>
        </w:rPr>
      </w:pPr>
    </w:p>
    <w:p w14:paraId="6F029B4F" w14:textId="520D187D" w:rsidR="007A5778" w:rsidRDefault="007A5778" w:rsidP="0094570A">
      <w:pPr>
        <w:ind w:firstLine="0"/>
        <w:rPr>
          <w:rFonts w:ascii="Gotham-Book" w:hAnsi="Gotham-Book"/>
        </w:rPr>
      </w:pPr>
    </w:p>
    <w:p w14:paraId="5B7157BD" w14:textId="77777777" w:rsidR="007A5778" w:rsidRPr="0094570A" w:rsidRDefault="007A5778" w:rsidP="0094570A">
      <w:pPr>
        <w:ind w:firstLine="0"/>
        <w:rPr>
          <w:rFonts w:ascii="Gotham-Book" w:hAnsi="Gotham-Book"/>
        </w:rPr>
      </w:pPr>
    </w:p>
    <w:p w14:paraId="7C6E2204" w14:textId="77777777" w:rsidR="00B47CED" w:rsidRPr="00972D88" w:rsidRDefault="00B47CED" w:rsidP="00B47CED">
      <w:pPr>
        <w:pStyle w:val="Heading2"/>
        <w:rPr>
          <w:rFonts w:ascii="Gotham-Book" w:hAnsi="Gotham-Book"/>
        </w:rPr>
      </w:pPr>
      <w:r w:rsidRPr="00972D88">
        <w:rPr>
          <w:rFonts w:ascii="Gotham-Book" w:hAnsi="Gotham-Book"/>
        </w:rPr>
        <w:lastRenderedPageBreak/>
        <w:t>Conclusion</w:t>
      </w:r>
    </w:p>
    <w:p w14:paraId="281BF95A" w14:textId="13681029" w:rsidR="00B47CED" w:rsidRPr="00972D88" w:rsidRDefault="00FD39D3" w:rsidP="00B47CED">
      <w:pPr>
        <w:rPr>
          <w:rFonts w:ascii="Gotham-Book" w:hAnsi="Gotham-Book"/>
        </w:rPr>
      </w:pPr>
      <w:r w:rsidRPr="00972D88">
        <w:rPr>
          <w:rFonts w:ascii="Gotham-Book" w:hAnsi="Gotham-Book"/>
        </w:rPr>
        <w:t xml:space="preserve">This portfolio has been compiled to testify to the successful </w:t>
      </w:r>
      <w:r w:rsidR="00DB599D" w:rsidRPr="00972D88">
        <w:rPr>
          <w:rFonts w:ascii="Gotham-Book" w:hAnsi="Gotham-Book"/>
        </w:rPr>
        <w:t xml:space="preserve">implementation of these learning objectives, and the mastery of the major practice areas within Data Science by the </w:t>
      </w:r>
      <w:r w:rsidR="00DD33FB" w:rsidRPr="00972D88">
        <w:rPr>
          <w:rFonts w:ascii="Gotham-Book" w:hAnsi="Gotham-Book"/>
        </w:rPr>
        <w:t>master’s</w:t>
      </w:r>
      <w:r w:rsidR="00DB599D" w:rsidRPr="00972D88">
        <w:rPr>
          <w:rFonts w:ascii="Gotham-Book" w:hAnsi="Gotham-Book"/>
        </w:rPr>
        <w:t xml:space="preserve"> Candidate, Randall Scott Taylor. </w:t>
      </w:r>
      <w:r w:rsidR="00EC5A8C" w:rsidRPr="00972D88">
        <w:rPr>
          <w:rFonts w:ascii="Gotham-Book" w:hAnsi="Gotham-Book"/>
        </w:rPr>
        <w:t xml:space="preserve">In the four demonstrated projects, data was collected, via standard .csv, web scrapping, and application of programming interfaces in </w:t>
      </w:r>
      <w:r w:rsidR="00DD33FB" w:rsidRPr="00972D88">
        <w:rPr>
          <w:rFonts w:ascii="Gotham-Book" w:hAnsi="Gotham-Book"/>
        </w:rPr>
        <w:t>conjunction</w:t>
      </w:r>
      <w:r w:rsidR="00EC5A8C" w:rsidRPr="00972D88">
        <w:rPr>
          <w:rFonts w:ascii="Gotham-Book" w:hAnsi="Gotham-Book"/>
        </w:rPr>
        <w:t xml:space="preserve"> with databasing solutions. All to be utilized in the </w:t>
      </w:r>
      <w:r w:rsidR="00DD33FB" w:rsidRPr="00972D88">
        <w:rPr>
          <w:rFonts w:ascii="Gotham-Book" w:hAnsi="Gotham-Book"/>
        </w:rPr>
        <w:t>endeavor</w:t>
      </w:r>
      <w:r w:rsidR="00EC5A8C" w:rsidRPr="00972D88">
        <w:rPr>
          <w:rFonts w:ascii="Gotham-Book" w:hAnsi="Gotham-Book"/>
        </w:rPr>
        <w:t xml:space="preserve"> to </w:t>
      </w:r>
      <w:r w:rsidR="00DD33FB" w:rsidRPr="00972D88">
        <w:rPr>
          <w:rFonts w:ascii="Gotham-Book" w:hAnsi="Gotham-Book"/>
        </w:rPr>
        <w:t>analyze</w:t>
      </w:r>
      <w:r w:rsidR="00EC5A8C" w:rsidRPr="00972D88">
        <w:rPr>
          <w:rFonts w:ascii="Gotham-Book" w:hAnsi="Gotham-Book"/>
        </w:rPr>
        <w:t xml:space="preserve"> the data, using statistical methods and data mining techniques for tasks ran against selected features, for such tasks </w:t>
      </w:r>
      <w:r w:rsidR="007A5778" w:rsidRPr="00972D88">
        <w:rPr>
          <w:rFonts w:ascii="Gotham-Book" w:hAnsi="Gotham-Book"/>
        </w:rPr>
        <w:t>as,</w:t>
      </w:r>
      <w:r w:rsidR="00EC5A8C" w:rsidRPr="00972D88">
        <w:rPr>
          <w:rFonts w:ascii="Gotham-Book" w:hAnsi="Gotham-Book"/>
        </w:rPr>
        <w:t xml:space="preserve"> regression, classification, or clustering. All of these works were done for the betterment of understanding, and to provide meaningful analysis and interpretation therein, to assist decision makes, and </w:t>
      </w:r>
      <w:r w:rsidR="00377D71" w:rsidRPr="00972D88">
        <w:rPr>
          <w:rFonts w:ascii="Gotham-Book" w:hAnsi="Gotham-Book"/>
        </w:rPr>
        <w:t xml:space="preserve">humanity by examining some of the most interesting produce data, within the human experience, the law, healthcare, and anthropological studies. It is with great joy that the candidate </w:t>
      </w:r>
      <w:r w:rsidR="007A5778" w:rsidRPr="00972D88">
        <w:rPr>
          <w:rFonts w:ascii="Gotham-Book" w:hAnsi="Gotham-Book"/>
        </w:rPr>
        <w:t>chooses</w:t>
      </w:r>
      <w:r w:rsidR="00734525" w:rsidRPr="00972D88">
        <w:rPr>
          <w:rFonts w:ascii="Gotham-Book" w:hAnsi="Gotham-Book"/>
        </w:rPr>
        <w:t xml:space="preserve"> these subject matters, as they are very close and dear to the human experience. </w:t>
      </w:r>
    </w:p>
    <w:p w14:paraId="20DE3FF6" w14:textId="77E5A7A8" w:rsidR="00F37586" w:rsidRPr="00972D88" w:rsidRDefault="00F37586" w:rsidP="00F37586">
      <w:pPr>
        <w:ind w:firstLine="0"/>
        <w:rPr>
          <w:rFonts w:ascii="Gotham-Book" w:hAnsi="Gotham-Book"/>
        </w:rPr>
      </w:pPr>
      <w:r w:rsidRPr="00972D88">
        <w:rPr>
          <w:rFonts w:ascii="Gotham-Book" w:hAnsi="Gotham-Book"/>
        </w:rPr>
        <w:t xml:space="preserve">The candidate communications skills were further developed and displayed in the delivery of </w:t>
      </w:r>
      <w:r w:rsidR="00DD33FB" w:rsidRPr="00972D88">
        <w:rPr>
          <w:rFonts w:ascii="Gotham-Book" w:hAnsi="Gotham-Book"/>
        </w:rPr>
        <w:t>insights</w:t>
      </w:r>
      <w:r w:rsidRPr="00972D88">
        <w:rPr>
          <w:rFonts w:ascii="Gotham-Book" w:hAnsi="Gotham-Book"/>
        </w:rPr>
        <w:t xml:space="preserve">, the organizations of </w:t>
      </w:r>
      <w:r w:rsidR="005636DF" w:rsidRPr="00972D88">
        <w:rPr>
          <w:rFonts w:ascii="Gotham-Book" w:hAnsi="Gotham-Book"/>
        </w:rPr>
        <w:t xml:space="preserve">projects and the leadership of data collection, wrangling, multiple linear regression models, K-means clustering, Decision Trees, and geospatial analysis. </w:t>
      </w:r>
      <w:r w:rsidR="00644C93" w:rsidRPr="00972D88">
        <w:rPr>
          <w:rFonts w:ascii="Gotham-Book" w:hAnsi="Gotham-Book"/>
        </w:rPr>
        <w:t xml:space="preserve">The candidate was particularly forward thinking in the expression of the chosen packages and methods utilized to visualize the information, and to analyze large data sets with geographic representations to assist decision makers in their attempt to quickly make </w:t>
      </w:r>
      <w:r w:rsidR="008F65AE" w:rsidRPr="00972D88">
        <w:rPr>
          <w:rFonts w:ascii="Gotham-Book" w:hAnsi="Gotham-Book"/>
        </w:rPr>
        <w:t xml:space="preserve">the hard decisions. </w:t>
      </w:r>
    </w:p>
    <w:p w14:paraId="55001E8B" w14:textId="4BD30EDF" w:rsidR="008F65AE" w:rsidRPr="00972D88" w:rsidRDefault="008F65AE" w:rsidP="00F37586">
      <w:pPr>
        <w:ind w:firstLine="0"/>
        <w:rPr>
          <w:rFonts w:ascii="Gotham-Book" w:hAnsi="Gotham-Book"/>
        </w:rPr>
      </w:pPr>
      <w:r w:rsidRPr="00972D88">
        <w:rPr>
          <w:rFonts w:ascii="Gotham-Book" w:hAnsi="Gotham-Book"/>
        </w:rPr>
        <w:lastRenderedPageBreak/>
        <w:tab/>
        <w:t xml:space="preserve">Syracuse </w:t>
      </w:r>
      <w:r w:rsidR="00DD33FB" w:rsidRPr="00972D88">
        <w:rPr>
          <w:rFonts w:ascii="Gotham-Book" w:hAnsi="Gotham-Book"/>
        </w:rPr>
        <w:t>University’s</w:t>
      </w:r>
      <w:r w:rsidRPr="00972D88">
        <w:rPr>
          <w:rFonts w:ascii="Gotham-Book" w:hAnsi="Gotham-Book"/>
        </w:rPr>
        <w:t xml:space="preserve"> School of Information Studies provided the candidate, as they provide every student, the opportunity to </w:t>
      </w:r>
      <w:r w:rsidR="008B0BF6" w:rsidRPr="00972D88">
        <w:rPr>
          <w:rFonts w:ascii="Gotham-Book" w:hAnsi="Gotham-Book"/>
        </w:rPr>
        <w:t xml:space="preserve">learn and grown within the new advance field of Data Science. Skills learned in the program </w:t>
      </w:r>
      <w:r w:rsidR="00DD33FB" w:rsidRPr="00972D88">
        <w:rPr>
          <w:rFonts w:ascii="Gotham-Book" w:hAnsi="Gotham-Book"/>
        </w:rPr>
        <w:t>have cultivated the candidate to providing a multifaceted analytical approach to the needs of future organizations, and their stakeholders and business professionals</w:t>
      </w:r>
      <w:r w:rsidR="00012B8D">
        <w:rPr>
          <w:rFonts w:ascii="Gotham-Book" w:hAnsi="Gotham-Book"/>
        </w:rPr>
        <w:t>.</w:t>
      </w:r>
    </w:p>
    <w:p w14:paraId="3C00A175" w14:textId="77777777" w:rsidR="0077650C" w:rsidRPr="00972D88" w:rsidRDefault="0077650C" w:rsidP="00B47CED">
      <w:pPr>
        <w:ind w:firstLine="0"/>
        <w:rPr>
          <w:rFonts w:ascii="Gotham-Book" w:hAnsi="Gotham-Book"/>
          <w:b/>
          <w:u w:val="single"/>
        </w:rPr>
      </w:pPr>
    </w:p>
    <w:p w14:paraId="299AE9B0" w14:textId="77777777" w:rsidR="0077650C" w:rsidRPr="00972D88" w:rsidRDefault="0077650C" w:rsidP="00B47CED">
      <w:pPr>
        <w:ind w:firstLine="0"/>
        <w:rPr>
          <w:rFonts w:ascii="Gotham-Book" w:hAnsi="Gotham-Book"/>
          <w:b/>
          <w:u w:val="single"/>
        </w:rPr>
      </w:pPr>
    </w:p>
    <w:p w14:paraId="25CF0049" w14:textId="77777777" w:rsidR="0077650C" w:rsidRPr="00972D88" w:rsidRDefault="0077650C" w:rsidP="00B47CED">
      <w:pPr>
        <w:ind w:firstLine="0"/>
        <w:rPr>
          <w:rFonts w:ascii="Gotham-Book" w:hAnsi="Gotham-Book"/>
          <w:b/>
          <w:u w:val="single"/>
        </w:rPr>
      </w:pPr>
    </w:p>
    <w:p w14:paraId="781D7852" w14:textId="77777777" w:rsidR="0077650C" w:rsidRPr="00972D88" w:rsidRDefault="0077650C" w:rsidP="00B47CED">
      <w:pPr>
        <w:ind w:firstLine="0"/>
        <w:rPr>
          <w:rFonts w:ascii="Gotham-Book" w:hAnsi="Gotham-Book"/>
          <w:b/>
          <w:u w:val="single"/>
        </w:rPr>
      </w:pPr>
    </w:p>
    <w:p w14:paraId="4E07929B" w14:textId="77777777" w:rsidR="0077650C" w:rsidRPr="00972D88" w:rsidRDefault="0077650C" w:rsidP="00B47CED">
      <w:pPr>
        <w:ind w:firstLine="0"/>
        <w:rPr>
          <w:rFonts w:ascii="Gotham-Book" w:hAnsi="Gotham-Book"/>
          <w:b/>
          <w:u w:val="single"/>
        </w:rPr>
      </w:pPr>
    </w:p>
    <w:p w14:paraId="1A0F92EC" w14:textId="77777777" w:rsidR="0077650C" w:rsidRPr="00972D88" w:rsidRDefault="0077650C" w:rsidP="00B47CED">
      <w:pPr>
        <w:ind w:firstLine="0"/>
        <w:rPr>
          <w:rFonts w:ascii="Gotham-Book" w:hAnsi="Gotham-Book"/>
          <w:b/>
          <w:u w:val="single"/>
        </w:rPr>
      </w:pPr>
    </w:p>
    <w:p w14:paraId="001AA38B" w14:textId="1A40A91F" w:rsidR="0077650C" w:rsidRDefault="0077650C" w:rsidP="00B47CED">
      <w:pPr>
        <w:ind w:firstLine="0"/>
        <w:rPr>
          <w:rFonts w:ascii="Gotham-Book" w:hAnsi="Gotham-Book"/>
          <w:b/>
          <w:u w:val="single"/>
        </w:rPr>
      </w:pPr>
    </w:p>
    <w:p w14:paraId="3DA4D4E4" w14:textId="7788055E" w:rsidR="007A5778" w:rsidRDefault="007A5778" w:rsidP="00B47CED">
      <w:pPr>
        <w:ind w:firstLine="0"/>
        <w:rPr>
          <w:rFonts w:ascii="Gotham-Book" w:hAnsi="Gotham-Book"/>
          <w:b/>
          <w:u w:val="single"/>
        </w:rPr>
      </w:pPr>
    </w:p>
    <w:p w14:paraId="3842DF7C" w14:textId="78846718" w:rsidR="007A5778" w:rsidRDefault="007A5778" w:rsidP="00B47CED">
      <w:pPr>
        <w:ind w:firstLine="0"/>
        <w:rPr>
          <w:rFonts w:ascii="Gotham-Book" w:hAnsi="Gotham-Book"/>
          <w:b/>
          <w:u w:val="single"/>
        </w:rPr>
      </w:pPr>
    </w:p>
    <w:p w14:paraId="0A73F5C3" w14:textId="1DA7FF00" w:rsidR="007A5778" w:rsidRDefault="007A5778" w:rsidP="00B47CED">
      <w:pPr>
        <w:ind w:firstLine="0"/>
        <w:rPr>
          <w:rFonts w:ascii="Gotham-Book" w:hAnsi="Gotham-Book"/>
          <w:b/>
          <w:u w:val="single"/>
        </w:rPr>
      </w:pPr>
    </w:p>
    <w:p w14:paraId="50EE6F93" w14:textId="663B4CAA" w:rsidR="007A5778" w:rsidRDefault="007A5778" w:rsidP="00B47CED">
      <w:pPr>
        <w:ind w:firstLine="0"/>
        <w:rPr>
          <w:rFonts w:ascii="Gotham-Book" w:hAnsi="Gotham-Book"/>
          <w:b/>
          <w:u w:val="single"/>
        </w:rPr>
      </w:pPr>
    </w:p>
    <w:p w14:paraId="0BF9160A" w14:textId="6DCF2FE8" w:rsidR="007A5778" w:rsidRDefault="007A5778" w:rsidP="00B47CED">
      <w:pPr>
        <w:ind w:firstLine="0"/>
        <w:rPr>
          <w:rFonts w:ascii="Gotham-Book" w:hAnsi="Gotham-Book"/>
          <w:b/>
          <w:u w:val="single"/>
        </w:rPr>
      </w:pPr>
    </w:p>
    <w:p w14:paraId="406DD2EA" w14:textId="504129C2" w:rsidR="007A5778" w:rsidRDefault="007A5778" w:rsidP="00B47CED">
      <w:pPr>
        <w:ind w:firstLine="0"/>
        <w:rPr>
          <w:rFonts w:ascii="Gotham-Book" w:hAnsi="Gotham-Book"/>
          <w:b/>
          <w:u w:val="single"/>
        </w:rPr>
      </w:pPr>
    </w:p>
    <w:p w14:paraId="6EEBCDA4" w14:textId="673D086F" w:rsidR="007A5778" w:rsidRDefault="007A5778" w:rsidP="00B47CED">
      <w:pPr>
        <w:ind w:firstLine="0"/>
        <w:rPr>
          <w:rFonts w:ascii="Gotham-Book" w:hAnsi="Gotham-Book"/>
          <w:b/>
          <w:u w:val="single"/>
        </w:rPr>
      </w:pPr>
    </w:p>
    <w:p w14:paraId="2B796DE8" w14:textId="6C7A201D" w:rsidR="007A5778" w:rsidRDefault="007A5778" w:rsidP="00B47CED">
      <w:pPr>
        <w:ind w:firstLine="0"/>
        <w:rPr>
          <w:rFonts w:ascii="Gotham-Book" w:hAnsi="Gotham-Book"/>
          <w:b/>
          <w:u w:val="single"/>
        </w:rPr>
      </w:pPr>
    </w:p>
    <w:p w14:paraId="242EF9A3" w14:textId="392BBADB" w:rsidR="007A5778" w:rsidRDefault="007A5778" w:rsidP="00B47CED">
      <w:pPr>
        <w:ind w:firstLine="0"/>
        <w:rPr>
          <w:rFonts w:ascii="Gotham-Book" w:hAnsi="Gotham-Book"/>
          <w:b/>
          <w:u w:val="single"/>
        </w:rPr>
      </w:pPr>
    </w:p>
    <w:p w14:paraId="5DAC38D3" w14:textId="77777777" w:rsidR="007A5778" w:rsidRPr="00972D88" w:rsidRDefault="007A5778" w:rsidP="00B47CED">
      <w:pPr>
        <w:ind w:firstLine="0"/>
        <w:rPr>
          <w:rFonts w:ascii="Gotham-Book" w:hAnsi="Gotham-Book"/>
          <w:b/>
          <w:u w:val="single"/>
        </w:rPr>
      </w:pPr>
    </w:p>
    <w:p w14:paraId="4E96B204" w14:textId="77777777" w:rsidR="0077650C" w:rsidRPr="00972D88" w:rsidRDefault="0077650C" w:rsidP="00B47CED">
      <w:pPr>
        <w:ind w:firstLine="0"/>
        <w:rPr>
          <w:rFonts w:ascii="Gotham-Book" w:hAnsi="Gotham-Book"/>
          <w:b/>
          <w:u w:val="single"/>
        </w:rPr>
      </w:pPr>
    </w:p>
    <w:p w14:paraId="332A7FC0" w14:textId="6A15BE07" w:rsidR="00876B57" w:rsidRPr="00972D88" w:rsidRDefault="001023E6" w:rsidP="00B47CED">
      <w:pPr>
        <w:ind w:firstLine="0"/>
        <w:rPr>
          <w:rFonts w:ascii="Gotham-Book" w:hAnsi="Gotham-Book"/>
          <w:b/>
          <w:u w:val="single"/>
        </w:rPr>
      </w:pPr>
      <w:r w:rsidRPr="00972D88">
        <w:rPr>
          <w:rFonts w:ascii="Gotham-Book" w:hAnsi="Gotham-Book"/>
          <w:b/>
          <w:u w:val="single"/>
        </w:rPr>
        <w:lastRenderedPageBreak/>
        <w:t>References:</w:t>
      </w:r>
    </w:p>
    <w:p w14:paraId="266C2408" w14:textId="77777777" w:rsidR="00595BFB" w:rsidRPr="00972D88" w:rsidRDefault="003E3126" w:rsidP="00595BFB">
      <w:pPr>
        <w:ind w:firstLine="0"/>
        <w:rPr>
          <w:rFonts w:ascii="Gotham-Book" w:hAnsi="Gotham-Book"/>
          <w:bCs/>
          <w:i/>
          <w:iCs/>
        </w:rPr>
      </w:pPr>
      <w:r w:rsidRPr="00972D88">
        <w:rPr>
          <w:rFonts w:ascii="Gotham-Book" w:hAnsi="Gotham-Book"/>
          <w:bCs/>
        </w:rPr>
        <w:t xml:space="preserve">Le, James. (2019). An Introduction to Big Data: Data Normalization </w:t>
      </w:r>
      <w:r w:rsidR="00595BFB" w:rsidRPr="00972D88">
        <w:rPr>
          <w:rFonts w:ascii="Gotham-Book" w:hAnsi="Gotham-Book"/>
          <w:bCs/>
          <w:i/>
          <w:iCs/>
        </w:rPr>
        <w:t xml:space="preserve">Cracking </w:t>
      </w:r>
    </w:p>
    <w:p w14:paraId="5F2803D5" w14:textId="0362689D" w:rsidR="0077650C" w:rsidRPr="00972D88" w:rsidRDefault="00513E49" w:rsidP="00595BFB">
      <w:pPr>
        <w:rPr>
          <w:rFonts w:ascii="Gotham-Book" w:hAnsi="Gotham-Book"/>
          <w:bCs/>
        </w:rPr>
      </w:pPr>
      <w:r w:rsidRPr="00972D88">
        <w:rPr>
          <w:rFonts w:ascii="Gotham-Book" w:hAnsi="Gotham-Book"/>
          <w:bCs/>
          <w:i/>
          <w:iCs/>
        </w:rPr>
        <w:t xml:space="preserve">The Data Science Interview, </w:t>
      </w:r>
      <w:r w:rsidRPr="00972D88">
        <w:rPr>
          <w:rFonts w:ascii="Gotham-Book" w:hAnsi="Gotham-Book"/>
          <w:bCs/>
        </w:rPr>
        <w:t xml:space="preserve">Toward Data Science </w:t>
      </w:r>
    </w:p>
    <w:p w14:paraId="715408E1" w14:textId="09EC2F67" w:rsidR="000A360E" w:rsidRPr="00972D88" w:rsidRDefault="007F71AE" w:rsidP="00595BFB">
      <w:pPr>
        <w:rPr>
          <w:rFonts w:ascii="Gotham-Book" w:hAnsi="Gotham-Book"/>
          <w:bCs/>
          <w:u w:val="single"/>
        </w:rPr>
      </w:pPr>
      <w:hyperlink r:id="rId115" w:history="1">
        <w:r w:rsidR="000A360E" w:rsidRPr="00972D88">
          <w:rPr>
            <w:rStyle w:val="Hyperlink"/>
            <w:rFonts w:ascii="Gotham-Book" w:hAnsi="Gotham-Book"/>
            <w:bCs/>
          </w:rPr>
          <w:t>https://medium.com/cracking-the-data-science-interview/an-i</w:t>
        </w:r>
      </w:hyperlink>
      <w:r w:rsidR="000A360E" w:rsidRPr="00972D88">
        <w:rPr>
          <w:rFonts w:ascii="Gotham-Book" w:hAnsi="Gotham-Book"/>
          <w:bCs/>
        </w:rPr>
        <w:tab/>
      </w:r>
      <w:r w:rsidR="000A360E" w:rsidRPr="00972D88">
        <w:rPr>
          <w:rFonts w:ascii="Gotham-Book" w:hAnsi="Gotham-Book"/>
          <w:bCs/>
          <w:u w:val="single"/>
        </w:rPr>
        <w:t xml:space="preserve">ntroduction-to-big-data-data-normalization-b72311f134b7 </w:t>
      </w:r>
    </w:p>
    <w:p w14:paraId="3D5561B7" w14:textId="2BC3DBFA" w:rsidR="002F38E9" w:rsidRDefault="000A360E" w:rsidP="000A360E">
      <w:pPr>
        <w:ind w:firstLine="0"/>
        <w:rPr>
          <w:rFonts w:ascii="Gotham-Book" w:hAnsi="Gotham-Book"/>
          <w:bCs/>
        </w:rPr>
      </w:pPr>
      <w:r w:rsidRPr="00972D88">
        <w:rPr>
          <w:rFonts w:ascii="Gotham-Book" w:hAnsi="Gotham-Book"/>
          <w:bCs/>
        </w:rPr>
        <w:t>Taylor, R.S</w:t>
      </w:r>
      <w:r w:rsidR="00C60B7A" w:rsidRPr="00972D88">
        <w:rPr>
          <w:rFonts w:ascii="Gotham-Book" w:hAnsi="Gotham-Book"/>
          <w:bCs/>
        </w:rPr>
        <w:t xml:space="preserve">.(2020) IST </w:t>
      </w:r>
      <w:r w:rsidR="00F356E6">
        <w:rPr>
          <w:rFonts w:ascii="Gotham-Book" w:hAnsi="Gotham-Book"/>
          <w:bCs/>
        </w:rPr>
        <w:t>652</w:t>
      </w:r>
      <w:r w:rsidR="00C60B7A" w:rsidRPr="00972D88">
        <w:rPr>
          <w:rFonts w:ascii="Gotham-Book" w:hAnsi="Gotham-Book"/>
          <w:bCs/>
        </w:rPr>
        <w:t>:</w:t>
      </w:r>
      <w:r w:rsidR="002F38E9">
        <w:rPr>
          <w:rFonts w:ascii="Gotham-Book" w:hAnsi="Gotham-Book"/>
          <w:bCs/>
        </w:rPr>
        <w:t xml:space="preserve"> MSADS Portfol</w:t>
      </w:r>
      <w:r w:rsidR="00881267">
        <w:rPr>
          <w:rFonts w:ascii="Gotham-Book" w:hAnsi="Gotham-Book"/>
          <w:bCs/>
        </w:rPr>
        <w:t>io Scripting for Data Analysis</w:t>
      </w:r>
    </w:p>
    <w:p w14:paraId="44E33778" w14:textId="605D3488" w:rsidR="000A360E" w:rsidRPr="00972D88" w:rsidRDefault="00313747" w:rsidP="00313747">
      <w:pPr>
        <w:ind w:left="720" w:firstLine="0"/>
        <w:rPr>
          <w:rFonts w:ascii="Gotham-Book" w:hAnsi="Gotham-Book"/>
          <w:bCs/>
        </w:rPr>
      </w:pPr>
      <w:hyperlink r:id="rId116" w:history="1">
        <w:r w:rsidRPr="00996D7E">
          <w:rPr>
            <w:rStyle w:val="Hyperlink"/>
            <w:rFonts w:ascii="Gotham-Book" w:hAnsi="Gotham-Book"/>
            <w:bCs/>
          </w:rPr>
          <w:t>https://github.com/randallscott25/MSADS_Portfolio/tree/master/IST652_ScriptingForDataAnalysis</w:t>
        </w:r>
      </w:hyperlink>
      <w:r>
        <w:rPr>
          <w:rFonts w:ascii="Gotham-Book" w:hAnsi="Gotham-Book"/>
          <w:bCs/>
        </w:rPr>
        <w:t xml:space="preserve"> </w:t>
      </w:r>
    </w:p>
    <w:p w14:paraId="0CDA9F95" w14:textId="77777777" w:rsidR="007F71AE" w:rsidRDefault="00C60B7A" w:rsidP="007F71AE">
      <w:pPr>
        <w:ind w:firstLine="0"/>
        <w:rPr>
          <w:rFonts w:ascii="Gotham-Book" w:hAnsi="Gotham-Book"/>
          <w:bCs/>
        </w:rPr>
      </w:pPr>
      <w:r w:rsidRPr="00972D88">
        <w:rPr>
          <w:rFonts w:ascii="Gotham-Book" w:hAnsi="Gotham-Book"/>
          <w:bCs/>
        </w:rPr>
        <w:t xml:space="preserve">Taylor, R.S.(2020) IST </w:t>
      </w:r>
      <w:r w:rsidR="00881267">
        <w:rPr>
          <w:rFonts w:ascii="Gotham-Book" w:hAnsi="Gotham-Book"/>
          <w:bCs/>
        </w:rPr>
        <w:t>659</w:t>
      </w:r>
      <w:r w:rsidRPr="00972D88">
        <w:rPr>
          <w:rFonts w:ascii="Gotham-Book" w:hAnsi="Gotham-Book"/>
          <w:bCs/>
        </w:rPr>
        <w:t xml:space="preserve">: </w:t>
      </w:r>
      <w:r w:rsidR="00052212">
        <w:rPr>
          <w:rFonts w:ascii="Gotham-Book" w:hAnsi="Gotham-Book"/>
          <w:bCs/>
        </w:rPr>
        <w:t>MSADS Portfolio Database Administration</w:t>
      </w:r>
      <w:r w:rsidR="00052212">
        <w:rPr>
          <w:rFonts w:ascii="Gotham-Book" w:hAnsi="Gotham-Book"/>
          <w:bCs/>
        </w:rPr>
        <w:br/>
      </w:r>
    </w:p>
    <w:p w14:paraId="5BCF9037" w14:textId="4EAA562A" w:rsidR="00C60B7A" w:rsidRDefault="007F71AE" w:rsidP="007F71AE">
      <w:pPr>
        <w:ind w:left="720" w:firstLine="0"/>
        <w:rPr>
          <w:rFonts w:ascii="Gotham-Book" w:hAnsi="Gotham-Book"/>
          <w:bCs/>
        </w:rPr>
      </w:pPr>
      <w:hyperlink r:id="rId117" w:history="1">
        <w:r w:rsidRPr="00996D7E">
          <w:rPr>
            <w:rStyle w:val="Hyperlink"/>
            <w:rFonts w:ascii="Gotham-Book" w:hAnsi="Gotham-Book"/>
            <w:bCs/>
          </w:rPr>
          <w:t>https://github.com/randallscott25/MSADS_Portfolio/tree/master/IST659_DatabaseAdminstration</w:t>
        </w:r>
      </w:hyperlink>
      <w:r>
        <w:rPr>
          <w:rFonts w:ascii="Gotham-Book" w:hAnsi="Gotham-Book"/>
          <w:bCs/>
        </w:rPr>
        <w:t xml:space="preserve"> </w:t>
      </w:r>
    </w:p>
    <w:p w14:paraId="1379E388" w14:textId="473713AA" w:rsidR="00214871" w:rsidRDefault="00F356E6" w:rsidP="00F356E6">
      <w:pPr>
        <w:ind w:firstLine="0"/>
        <w:rPr>
          <w:rFonts w:ascii="Gotham-Book" w:hAnsi="Gotham-Book"/>
          <w:bCs/>
        </w:rPr>
      </w:pPr>
      <w:r w:rsidRPr="00972D88">
        <w:rPr>
          <w:rFonts w:ascii="Gotham-Book" w:hAnsi="Gotham-Book"/>
          <w:bCs/>
        </w:rPr>
        <w:t xml:space="preserve">Taylor, R.S.(2020) IST 707: </w:t>
      </w:r>
      <w:r w:rsidR="00214871">
        <w:rPr>
          <w:rFonts w:ascii="Gotham-Book" w:hAnsi="Gotham-Book"/>
          <w:bCs/>
        </w:rPr>
        <w:t>MSADS Portfolio Data Analytics</w:t>
      </w:r>
    </w:p>
    <w:p w14:paraId="77348DF5" w14:textId="77777777" w:rsidR="007F71AE" w:rsidRDefault="007F71AE" w:rsidP="00F356E6">
      <w:pPr>
        <w:ind w:firstLine="0"/>
        <w:rPr>
          <w:rFonts w:ascii="Gotham-Book" w:hAnsi="Gotham-Book"/>
          <w:bCs/>
        </w:rPr>
      </w:pPr>
    </w:p>
    <w:p w14:paraId="52D221BB" w14:textId="4590AEF3" w:rsidR="00F356E6" w:rsidRDefault="007F71AE" w:rsidP="007F71AE">
      <w:pPr>
        <w:ind w:left="720" w:firstLine="0"/>
        <w:rPr>
          <w:rFonts w:ascii="Gotham-Book" w:hAnsi="Gotham-Book"/>
          <w:bCs/>
        </w:rPr>
      </w:pPr>
      <w:hyperlink r:id="rId118" w:history="1">
        <w:r w:rsidRPr="00996D7E">
          <w:rPr>
            <w:rStyle w:val="Hyperlink"/>
            <w:rFonts w:ascii="Gotham-Book" w:hAnsi="Gotham-Book"/>
            <w:bCs/>
          </w:rPr>
          <w:t>https://github.com/randallscott25/MSADS_Portfolio/tree/master/IST707_DataAnalytics</w:t>
        </w:r>
      </w:hyperlink>
      <w:r>
        <w:rPr>
          <w:rFonts w:ascii="Gotham-Book" w:hAnsi="Gotham-Book"/>
          <w:bCs/>
        </w:rPr>
        <w:t xml:space="preserve"> </w:t>
      </w:r>
    </w:p>
    <w:p w14:paraId="6F4AD7D7" w14:textId="095C50F1" w:rsidR="00313747" w:rsidRDefault="00F356E6" w:rsidP="00F356E6">
      <w:pPr>
        <w:ind w:firstLine="0"/>
        <w:rPr>
          <w:rFonts w:ascii="Gotham-Book" w:hAnsi="Gotham-Book"/>
          <w:bCs/>
        </w:rPr>
      </w:pPr>
      <w:r w:rsidRPr="00972D88">
        <w:rPr>
          <w:rFonts w:ascii="Gotham-Book" w:hAnsi="Gotham-Book"/>
          <w:bCs/>
        </w:rPr>
        <w:t>Taylor, R.S.(2020) IST 7</w:t>
      </w:r>
      <w:r w:rsidR="00313747">
        <w:rPr>
          <w:rFonts w:ascii="Gotham-Book" w:hAnsi="Gotham-Book"/>
          <w:bCs/>
        </w:rPr>
        <w:t>18</w:t>
      </w:r>
      <w:r w:rsidRPr="00972D88">
        <w:rPr>
          <w:rFonts w:ascii="Gotham-Book" w:hAnsi="Gotham-Book"/>
          <w:bCs/>
        </w:rPr>
        <w:t xml:space="preserve">: </w:t>
      </w:r>
      <w:r w:rsidR="00313747">
        <w:rPr>
          <w:rFonts w:ascii="Gotham-Book" w:hAnsi="Gotham-Book"/>
          <w:bCs/>
        </w:rPr>
        <w:t xml:space="preserve">MSADS Portfolio Big Data </w:t>
      </w:r>
    </w:p>
    <w:p w14:paraId="6264F665" w14:textId="2201A93E" w:rsidR="00F356E6" w:rsidRDefault="007F71AE" w:rsidP="007F71AE">
      <w:pPr>
        <w:ind w:left="720" w:firstLine="0"/>
        <w:rPr>
          <w:rFonts w:ascii="Gotham-Book" w:hAnsi="Gotham-Book"/>
          <w:bCs/>
        </w:rPr>
      </w:pPr>
      <w:hyperlink r:id="rId119" w:history="1">
        <w:r w:rsidRPr="00996D7E">
          <w:rPr>
            <w:rStyle w:val="Hyperlink"/>
            <w:rFonts w:ascii="Gotham-Book" w:hAnsi="Gotham-Book"/>
            <w:bCs/>
          </w:rPr>
          <w:t>https://github.com/randallscott25/MSADS_Portfolio/tree/master/IST718_BigData</w:t>
        </w:r>
      </w:hyperlink>
      <w:r>
        <w:rPr>
          <w:rFonts w:ascii="Gotham-Book" w:hAnsi="Gotham-Book"/>
          <w:bCs/>
        </w:rPr>
        <w:t xml:space="preserve"> </w:t>
      </w:r>
      <w:bookmarkStart w:id="1" w:name="_GoBack"/>
      <w:bookmarkEnd w:id="1"/>
    </w:p>
    <w:p w14:paraId="1234D2F8" w14:textId="77777777" w:rsidR="00F356E6" w:rsidRPr="00972D88" w:rsidRDefault="00F356E6" w:rsidP="000A360E">
      <w:pPr>
        <w:ind w:firstLine="0"/>
        <w:rPr>
          <w:rFonts w:ascii="Gotham-Book" w:hAnsi="Gotham-Book"/>
          <w:bCs/>
        </w:rPr>
      </w:pPr>
    </w:p>
    <w:p w14:paraId="31AD92ED" w14:textId="77777777" w:rsidR="00C60B7A" w:rsidRPr="00972D88" w:rsidRDefault="00C60B7A" w:rsidP="000A360E">
      <w:pPr>
        <w:ind w:firstLine="0"/>
        <w:rPr>
          <w:rFonts w:ascii="Gotham-Book" w:hAnsi="Gotham-Book"/>
          <w:bCs/>
        </w:rPr>
      </w:pPr>
    </w:p>
    <w:sectPr w:rsidR="00C60B7A" w:rsidRPr="00972D88" w:rsidSect="00662069">
      <w:headerReference w:type="default" r:id="rId120"/>
      <w:headerReference w:type="first" r:id="rId121"/>
      <w:footnotePr>
        <w:pos w:val="beneathText"/>
      </w:footnotePr>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DDE973B" w14:textId="77777777" w:rsidR="00F66296" w:rsidRDefault="00F66296">
      <w:pPr>
        <w:spacing w:line="240" w:lineRule="auto"/>
      </w:pPr>
      <w:r>
        <w:separator/>
      </w:r>
    </w:p>
    <w:p w14:paraId="4F5C9078" w14:textId="77777777" w:rsidR="00F66296" w:rsidRDefault="00F66296"/>
  </w:endnote>
  <w:endnote w:type="continuationSeparator" w:id="0">
    <w:p w14:paraId="1EAF87B7" w14:textId="77777777" w:rsidR="00F66296" w:rsidRDefault="00F66296">
      <w:pPr>
        <w:spacing w:line="240" w:lineRule="auto"/>
      </w:pPr>
      <w:r>
        <w:continuationSeparator/>
      </w:r>
    </w:p>
    <w:p w14:paraId="4EF63452" w14:textId="77777777" w:rsidR="00F66296" w:rsidRDefault="00F6629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SimHei">
    <w:altName w:val="黑体"/>
    <w:panose1 w:val="02010600030101010101"/>
    <w:charset w:val="86"/>
    <w:family w:val="modern"/>
    <w:pitch w:val="fixed"/>
    <w:sig w:usb0="800002BF" w:usb1="38CF7CFA" w:usb2="00000016" w:usb3="00000000" w:csb0="0004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Gotham-Book">
    <w:altName w:val="Calibri"/>
    <w:panose1 w:val="02000604040000020004"/>
    <w:charset w:val="00"/>
    <w:family w:val="auto"/>
    <w:pitch w:val="variable"/>
    <w:sig w:usb0="800000AF" w:usb1="00000048" w:usb2="00000000" w:usb3="00000000" w:csb0="00000009"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7F25D15" w14:textId="77777777" w:rsidR="00F66296" w:rsidRDefault="00F66296">
      <w:pPr>
        <w:spacing w:line="240" w:lineRule="auto"/>
      </w:pPr>
      <w:r>
        <w:separator/>
      </w:r>
    </w:p>
    <w:p w14:paraId="57E9D6C7" w14:textId="77777777" w:rsidR="00F66296" w:rsidRDefault="00F66296"/>
  </w:footnote>
  <w:footnote w:type="continuationSeparator" w:id="0">
    <w:p w14:paraId="25748C36" w14:textId="77777777" w:rsidR="00F66296" w:rsidRDefault="00F66296">
      <w:pPr>
        <w:spacing w:line="240" w:lineRule="auto"/>
      </w:pPr>
      <w:r>
        <w:continuationSeparator/>
      </w:r>
    </w:p>
    <w:p w14:paraId="0333BCAD" w14:textId="77777777" w:rsidR="00F66296" w:rsidRDefault="00F66296"/>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GridTable2-Accent1"/>
      <w:tblW w:w="0" w:type="auto"/>
      <w:tblLook w:val="04A0" w:firstRow="1" w:lastRow="0" w:firstColumn="1" w:lastColumn="0" w:noHBand="0" w:noVBand="1"/>
      <w:tblDescription w:val="Header layout table"/>
    </w:tblPr>
    <w:tblGrid>
      <w:gridCol w:w="8280"/>
      <w:gridCol w:w="1080"/>
    </w:tblGrid>
    <w:tr w:rsidR="00475CB4" w14:paraId="1C76D86A" w14:textId="77777777" w:rsidTr="008A78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0" w:type="dxa"/>
        </w:tcPr>
        <w:p w14:paraId="0188C1B8" w14:textId="252FFE11" w:rsidR="00475CB4" w:rsidRPr="00170521" w:rsidRDefault="001023E6" w:rsidP="003D4B88">
          <w:pPr>
            <w:pStyle w:val="Header"/>
            <w:tabs>
              <w:tab w:val="left" w:pos="5260"/>
            </w:tabs>
          </w:pPr>
          <w:r>
            <w:t xml:space="preserve">Randall Scott Taylor </w:t>
          </w:r>
          <w:r w:rsidR="007924C9">
            <w:t>-- SUID</w:t>
          </w:r>
        </w:p>
      </w:tc>
      <w:tc>
        <w:tcPr>
          <w:tcW w:w="1080" w:type="dxa"/>
        </w:tcPr>
        <w:p w14:paraId="767C5FDF" w14:textId="77777777" w:rsidR="00475CB4" w:rsidRDefault="00475CB4">
          <w:pPr>
            <w:pStyle w:val="Header"/>
            <w:jc w:val="right"/>
            <w:cnfStyle w:val="100000000000" w:firstRow="1" w:lastRow="0" w:firstColumn="0" w:lastColumn="0" w:oddVBand="0" w:evenVBand="0" w:oddHBand="0" w:evenHBand="0" w:firstRowFirstColumn="0" w:firstRowLastColumn="0" w:lastRowFirstColumn="0" w:lastRowLastColumn="0"/>
          </w:pPr>
          <w:r>
            <w:fldChar w:fldCharType="begin"/>
          </w:r>
          <w:r>
            <w:instrText xml:space="preserve"> PAGE   \* MERGEFORMAT </w:instrText>
          </w:r>
          <w:r>
            <w:fldChar w:fldCharType="separate"/>
          </w:r>
          <w:r>
            <w:rPr>
              <w:noProof/>
            </w:rPr>
            <w:t>2</w:t>
          </w:r>
          <w:r>
            <w:rPr>
              <w:noProof/>
            </w:rPr>
            <w:fldChar w:fldCharType="end"/>
          </w:r>
        </w:p>
      </w:tc>
    </w:tr>
  </w:tbl>
  <w:p w14:paraId="165916D4" w14:textId="77777777" w:rsidR="00475CB4" w:rsidRDefault="00475CB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GridTable2-Accent1"/>
      <w:tblW w:w="0" w:type="auto"/>
      <w:tblLook w:val="04A0" w:firstRow="1" w:lastRow="0" w:firstColumn="1" w:lastColumn="0" w:noHBand="0" w:noVBand="1"/>
      <w:tblDescription w:val="Header layout table"/>
    </w:tblPr>
    <w:tblGrid>
      <w:gridCol w:w="8280"/>
      <w:gridCol w:w="1080"/>
    </w:tblGrid>
    <w:tr w:rsidR="00475CB4" w14:paraId="1F4F42D9" w14:textId="77777777" w:rsidTr="008A78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0" w:type="dxa"/>
        </w:tcPr>
        <w:p w14:paraId="282F526F" w14:textId="77777777" w:rsidR="00475CB4" w:rsidRPr="00495917" w:rsidRDefault="00475CB4" w:rsidP="00504F88">
          <w:pPr>
            <w:pStyle w:val="Header"/>
            <w:rPr>
              <w:rFonts w:ascii="Gotham-Book" w:hAnsi="Gotham-Book"/>
              <w:bCs w:val="0"/>
            </w:rPr>
          </w:pPr>
          <w:r w:rsidRPr="00495917">
            <w:rPr>
              <w:rFonts w:ascii="Gotham-Book" w:hAnsi="Gotham-Book"/>
            </w:rPr>
            <w:t>Syracuse University, School of Information Studies</w:t>
          </w:r>
        </w:p>
        <w:p w14:paraId="508C62D5" w14:textId="695F8DE0" w:rsidR="00475CB4" w:rsidRPr="009F0414" w:rsidRDefault="00475CB4" w:rsidP="00504F88">
          <w:pPr>
            <w:pStyle w:val="Header"/>
          </w:pPr>
          <w:r w:rsidRPr="00495917">
            <w:rPr>
              <w:rFonts w:ascii="Gotham-Book" w:hAnsi="Gotham-Book"/>
            </w:rPr>
            <w:t>M.S. Applied Data Science</w:t>
          </w:r>
          <w:r>
            <w:t xml:space="preserve"> </w:t>
          </w:r>
        </w:p>
      </w:tc>
      <w:tc>
        <w:tcPr>
          <w:tcW w:w="1080" w:type="dxa"/>
        </w:tcPr>
        <w:p w14:paraId="34B85986" w14:textId="77777777" w:rsidR="00475CB4" w:rsidRDefault="00475CB4">
          <w:pPr>
            <w:pStyle w:val="Header"/>
            <w:jc w:val="right"/>
            <w:cnfStyle w:val="100000000000" w:firstRow="1" w:lastRow="0" w:firstColumn="0" w:lastColumn="0" w:oddVBand="0" w:evenVBand="0" w:oddHBand="0" w:evenHBand="0" w:firstRowFirstColumn="0" w:firstRowLastColumn="0" w:lastRowFirstColumn="0" w:lastRowLastColumn="0"/>
          </w:pPr>
          <w:r>
            <w:fldChar w:fldCharType="begin"/>
          </w:r>
          <w:r>
            <w:instrText xml:space="preserve"> PAGE   \* MERGEFORMAT </w:instrText>
          </w:r>
          <w:r>
            <w:fldChar w:fldCharType="separate"/>
          </w:r>
          <w:r>
            <w:rPr>
              <w:noProof/>
            </w:rPr>
            <w:t>1</w:t>
          </w:r>
          <w:r>
            <w:rPr>
              <w:noProof/>
            </w:rPr>
            <w:fldChar w:fldCharType="end"/>
          </w:r>
        </w:p>
      </w:tc>
    </w:tr>
  </w:tbl>
  <w:p w14:paraId="3EC43827" w14:textId="77777777" w:rsidR="00475CB4" w:rsidRDefault="00475CB4" w:rsidP="002C627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6ED08D94"/>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3D5203EE"/>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F2DC96EC"/>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94D2CA36"/>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17BCEBA6"/>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7D386FFE"/>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73A80FE"/>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0AB08068"/>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D6E00290"/>
    <w:lvl w:ilvl="0">
      <w:start w:val="1"/>
      <w:numFmt w:val="decimal"/>
      <w:pStyle w:val="ListNumber"/>
      <w:lvlText w:val="%1."/>
      <w:lvlJc w:val="left"/>
      <w:pPr>
        <w:tabs>
          <w:tab w:val="num" w:pos="1080"/>
        </w:tabs>
        <w:ind w:left="1080" w:hanging="360"/>
      </w:pPr>
      <w:rPr>
        <w:rFonts w:hint="default"/>
      </w:rPr>
    </w:lvl>
  </w:abstractNum>
  <w:abstractNum w:abstractNumId="9" w15:restartNumberingAfterBreak="0">
    <w:nsid w:val="FFFFFF89"/>
    <w:multiLevelType w:val="singleLevel"/>
    <w:tmpl w:val="D6FC344C"/>
    <w:lvl w:ilvl="0">
      <w:start w:val="1"/>
      <w:numFmt w:val="bullet"/>
      <w:pStyle w:val="ListBullet"/>
      <w:lvlText w:val=""/>
      <w:lvlJc w:val="left"/>
      <w:pPr>
        <w:tabs>
          <w:tab w:val="num" w:pos="1080"/>
        </w:tabs>
        <w:ind w:left="1080" w:hanging="360"/>
      </w:pPr>
      <w:rPr>
        <w:rFonts w:ascii="Symbol" w:hAnsi="Symbol" w:hint="default"/>
      </w:rPr>
    </w:lvl>
  </w:abstractNum>
  <w:abstractNum w:abstractNumId="10" w15:restartNumberingAfterBreak="0">
    <w:nsid w:val="01960E6B"/>
    <w:multiLevelType w:val="hybridMultilevel"/>
    <w:tmpl w:val="76F862A6"/>
    <w:lvl w:ilvl="0" w:tplc="30EC1B02">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2B62C88"/>
    <w:multiLevelType w:val="hybridMultilevel"/>
    <w:tmpl w:val="E3F2382A"/>
    <w:lvl w:ilvl="0" w:tplc="04090013">
      <w:start w:val="1"/>
      <w:numFmt w:val="upperRoman"/>
      <w:lvlText w:val="%1."/>
      <w:lvlJc w:val="right"/>
      <w:pPr>
        <w:ind w:left="720" w:hanging="360"/>
      </w:pPr>
      <w:rPr>
        <w:rFonts w:hint="default"/>
        <w:u w:val="none"/>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4513AC5"/>
    <w:multiLevelType w:val="hybridMultilevel"/>
    <w:tmpl w:val="7234B8BE"/>
    <w:lvl w:ilvl="0" w:tplc="6C9C00F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0E977B22"/>
    <w:multiLevelType w:val="hybridMultilevel"/>
    <w:tmpl w:val="F13C2C18"/>
    <w:lvl w:ilvl="0" w:tplc="95E02F6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0FF1493D"/>
    <w:multiLevelType w:val="multilevel"/>
    <w:tmpl w:val="118A1A8C"/>
    <w:lvl w:ilvl="0">
      <w:start w:val="2"/>
      <w:numFmt w:val="decimal"/>
      <w:lvlText w:val="%1."/>
      <w:lvlJc w:val="left"/>
      <w:pPr>
        <w:ind w:left="720" w:hanging="360"/>
      </w:pPr>
      <w:rPr>
        <w:rFonts w:hint="default"/>
        <w:u w:val="none"/>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244B11CC"/>
    <w:multiLevelType w:val="hybridMultilevel"/>
    <w:tmpl w:val="622CBF3E"/>
    <w:lvl w:ilvl="0" w:tplc="3000DB1A">
      <w:start w:val="3"/>
      <w:numFmt w:val="upperRoman"/>
      <w:lvlText w:val="%1."/>
      <w:lvlJc w:val="left"/>
      <w:pPr>
        <w:ind w:left="1080" w:hanging="720"/>
      </w:pPr>
      <w:rPr>
        <w:rFonts w:hint="default"/>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73C52F5"/>
    <w:multiLevelType w:val="hybridMultilevel"/>
    <w:tmpl w:val="499A259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8B27C1E"/>
    <w:multiLevelType w:val="hybridMultilevel"/>
    <w:tmpl w:val="47527A10"/>
    <w:lvl w:ilvl="0" w:tplc="95E02F6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2E51156B"/>
    <w:multiLevelType w:val="hybridMultilevel"/>
    <w:tmpl w:val="46DE24B2"/>
    <w:lvl w:ilvl="0" w:tplc="9A46E532">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2FEC3FBD"/>
    <w:multiLevelType w:val="hybridMultilevel"/>
    <w:tmpl w:val="47527A10"/>
    <w:lvl w:ilvl="0" w:tplc="95E02F6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420325E2"/>
    <w:multiLevelType w:val="hybridMultilevel"/>
    <w:tmpl w:val="6FD4A5A6"/>
    <w:lvl w:ilvl="0" w:tplc="AD4EFF36">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AD9283F"/>
    <w:multiLevelType w:val="hybridMultilevel"/>
    <w:tmpl w:val="78D4C3DE"/>
    <w:lvl w:ilvl="0" w:tplc="9C6C754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554613F2"/>
    <w:multiLevelType w:val="hybridMultilevel"/>
    <w:tmpl w:val="F3E8C270"/>
    <w:lvl w:ilvl="0" w:tplc="39641E62">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6EA0BB6"/>
    <w:multiLevelType w:val="hybridMultilevel"/>
    <w:tmpl w:val="F13C2C18"/>
    <w:lvl w:ilvl="0" w:tplc="95E02F6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5CAE5818"/>
    <w:multiLevelType w:val="hybridMultilevel"/>
    <w:tmpl w:val="49385442"/>
    <w:lvl w:ilvl="0" w:tplc="1D34A332">
      <w:start w:val="1"/>
      <w:numFmt w:val="decimal"/>
      <w:lvlText w:val="%1."/>
      <w:lvlJc w:val="left"/>
      <w:pPr>
        <w:ind w:left="720" w:hanging="360"/>
      </w:pPr>
      <w:rPr>
        <w:rFonts w:hint="default"/>
        <w:u w:val="singl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E3A307A"/>
    <w:multiLevelType w:val="hybridMultilevel"/>
    <w:tmpl w:val="1E527492"/>
    <w:lvl w:ilvl="0" w:tplc="99665EBE">
      <w:start w:val="2"/>
      <w:numFmt w:val="decimal"/>
      <w:lvlText w:val="%1."/>
      <w:lvlJc w:val="left"/>
      <w:pPr>
        <w:ind w:left="1080" w:hanging="360"/>
      </w:pPr>
      <w:rPr>
        <w:rFonts w:hint="default"/>
        <w:u w:val="none"/>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5EB62D2A"/>
    <w:multiLevelType w:val="hybridMultilevel"/>
    <w:tmpl w:val="14FA3A96"/>
    <w:lvl w:ilvl="0" w:tplc="43A219CC">
      <w:start w:val="2"/>
      <w:numFmt w:val="decimal"/>
      <w:lvlText w:val="%1&gt;"/>
      <w:lvlJc w:val="left"/>
      <w:pPr>
        <w:ind w:left="720" w:hanging="360"/>
      </w:pPr>
      <w:rPr>
        <w:rFonts w:hint="default"/>
        <w:u w:val="singl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9"/>
    <w:lvlOverride w:ilvl="0">
      <w:startOverride w:val="1"/>
    </w:lvlOverride>
  </w:num>
  <w:num w:numId="12">
    <w:abstractNumId w:val="18"/>
  </w:num>
  <w:num w:numId="13">
    <w:abstractNumId w:val="24"/>
  </w:num>
  <w:num w:numId="14">
    <w:abstractNumId w:val="25"/>
  </w:num>
  <w:num w:numId="15">
    <w:abstractNumId w:val="26"/>
  </w:num>
  <w:num w:numId="16">
    <w:abstractNumId w:val="11"/>
  </w:num>
  <w:num w:numId="17">
    <w:abstractNumId w:val="14"/>
  </w:num>
  <w:num w:numId="18">
    <w:abstractNumId w:val="15"/>
  </w:num>
  <w:num w:numId="19">
    <w:abstractNumId w:val="10"/>
  </w:num>
  <w:num w:numId="20">
    <w:abstractNumId w:val="12"/>
  </w:num>
  <w:num w:numId="21">
    <w:abstractNumId w:val="20"/>
  </w:num>
  <w:num w:numId="22">
    <w:abstractNumId w:val="22"/>
  </w:num>
  <w:num w:numId="23">
    <w:abstractNumId w:val="21"/>
  </w:num>
  <w:num w:numId="24">
    <w:abstractNumId w:val="13"/>
  </w:num>
  <w:num w:numId="25">
    <w:abstractNumId w:val="23"/>
  </w:num>
  <w:num w:numId="26">
    <w:abstractNumId w:val="17"/>
  </w:num>
  <w:num w:numId="27">
    <w:abstractNumId w:val="19"/>
  </w:num>
  <w:num w:numId="28">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attachedTemplate r:id="rId1"/>
  <w:defaultTabStop w:val="720"/>
  <w:characterSpacingControl w:val="doNotCompress"/>
  <w:hdrShapeDefaults>
    <o:shapedefaults v:ext="edit" spidmax="4097"/>
  </w:hdrShapeDefaults>
  <w:footnotePr>
    <w:pos w:val="beneathText"/>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3653D"/>
    <w:rsid w:val="00001712"/>
    <w:rsid w:val="00001E99"/>
    <w:rsid w:val="00002EC8"/>
    <w:rsid w:val="00004830"/>
    <w:rsid w:val="00006959"/>
    <w:rsid w:val="00006BBA"/>
    <w:rsid w:val="00006EEE"/>
    <w:rsid w:val="0001010E"/>
    <w:rsid w:val="0001023B"/>
    <w:rsid w:val="00012B8D"/>
    <w:rsid w:val="00013FB6"/>
    <w:rsid w:val="00014859"/>
    <w:rsid w:val="000217F5"/>
    <w:rsid w:val="00022720"/>
    <w:rsid w:val="000243BB"/>
    <w:rsid w:val="00024717"/>
    <w:rsid w:val="00031D4D"/>
    <w:rsid w:val="00035DF8"/>
    <w:rsid w:val="0003639F"/>
    <w:rsid w:val="00042DE5"/>
    <w:rsid w:val="00046C27"/>
    <w:rsid w:val="00047AA2"/>
    <w:rsid w:val="00052212"/>
    <w:rsid w:val="000528CD"/>
    <w:rsid w:val="00060333"/>
    <w:rsid w:val="00064A06"/>
    <w:rsid w:val="000726EE"/>
    <w:rsid w:val="00075F0A"/>
    <w:rsid w:val="00094D75"/>
    <w:rsid w:val="00095F65"/>
    <w:rsid w:val="00097169"/>
    <w:rsid w:val="000A360E"/>
    <w:rsid w:val="000B1950"/>
    <w:rsid w:val="000B40E0"/>
    <w:rsid w:val="000B7CC1"/>
    <w:rsid w:val="000C0F42"/>
    <w:rsid w:val="000C3D25"/>
    <w:rsid w:val="000C53CB"/>
    <w:rsid w:val="000D76B2"/>
    <w:rsid w:val="000E1CA8"/>
    <w:rsid w:val="000E2846"/>
    <w:rsid w:val="000F19EA"/>
    <w:rsid w:val="0010079B"/>
    <w:rsid w:val="001023E6"/>
    <w:rsid w:val="00105001"/>
    <w:rsid w:val="00107EFA"/>
    <w:rsid w:val="00113379"/>
    <w:rsid w:val="001133D4"/>
    <w:rsid w:val="00114BFA"/>
    <w:rsid w:val="00121716"/>
    <w:rsid w:val="00122E32"/>
    <w:rsid w:val="00123661"/>
    <w:rsid w:val="00130FDB"/>
    <w:rsid w:val="001373D4"/>
    <w:rsid w:val="00143CEE"/>
    <w:rsid w:val="00145059"/>
    <w:rsid w:val="00145D38"/>
    <w:rsid w:val="001474C6"/>
    <w:rsid w:val="0015571B"/>
    <w:rsid w:val="001602E3"/>
    <w:rsid w:val="00160C0C"/>
    <w:rsid w:val="00161ED9"/>
    <w:rsid w:val="001648F1"/>
    <w:rsid w:val="001664A2"/>
    <w:rsid w:val="00170521"/>
    <w:rsid w:val="001722C8"/>
    <w:rsid w:val="001722DF"/>
    <w:rsid w:val="0017421E"/>
    <w:rsid w:val="0018371E"/>
    <w:rsid w:val="00193306"/>
    <w:rsid w:val="001950F8"/>
    <w:rsid w:val="0019780B"/>
    <w:rsid w:val="00197E59"/>
    <w:rsid w:val="001A0A1F"/>
    <w:rsid w:val="001A2E0D"/>
    <w:rsid w:val="001B4848"/>
    <w:rsid w:val="001B6603"/>
    <w:rsid w:val="001C09E0"/>
    <w:rsid w:val="001C1BDD"/>
    <w:rsid w:val="001C5074"/>
    <w:rsid w:val="001C5A31"/>
    <w:rsid w:val="001D3646"/>
    <w:rsid w:val="001D5442"/>
    <w:rsid w:val="001D6158"/>
    <w:rsid w:val="001D621E"/>
    <w:rsid w:val="001E1B3F"/>
    <w:rsid w:val="001E350E"/>
    <w:rsid w:val="001F35AF"/>
    <w:rsid w:val="001F447A"/>
    <w:rsid w:val="001F6CBF"/>
    <w:rsid w:val="001F7399"/>
    <w:rsid w:val="00200AF2"/>
    <w:rsid w:val="0021127F"/>
    <w:rsid w:val="00212319"/>
    <w:rsid w:val="0021304C"/>
    <w:rsid w:val="00214871"/>
    <w:rsid w:val="00215D49"/>
    <w:rsid w:val="00225BE3"/>
    <w:rsid w:val="0024064E"/>
    <w:rsid w:val="002473B7"/>
    <w:rsid w:val="002526A6"/>
    <w:rsid w:val="0025425C"/>
    <w:rsid w:val="00255E3D"/>
    <w:rsid w:val="0026052A"/>
    <w:rsid w:val="00266ED3"/>
    <w:rsid w:val="00274E0A"/>
    <w:rsid w:val="0027796F"/>
    <w:rsid w:val="00286891"/>
    <w:rsid w:val="00290C44"/>
    <w:rsid w:val="00291ADD"/>
    <w:rsid w:val="002A0B4F"/>
    <w:rsid w:val="002A275B"/>
    <w:rsid w:val="002A49FD"/>
    <w:rsid w:val="002A7736"/>
    <w:rsid w:val="002B090B"/>
    <w:rsid w:val="002B202E"/>
    <w:rsid w:val="002B28F2"/>
    <w:rsid w:val="002B29EF"/>
    <w:rsid w:val="002B2ABB"/>
    <w:rsid w:val="002B36D4"/>
    <w:rsid w:val="002B6153"/>
    <w:rsid w:val="002B7CDD"/>
    <w:rsid w:val="002B7F0B"/>
    <w:rsid w:val="002C20AD"/>
    <w:rsid w:val="002C27F2"/>
    <w:rsid w:val="002C4D39"/>
    <w:rsid w:val="002C627C"/>
    <w:rsid w:val="002D5AE9"/>
    <w:rsid w:val="002E1E0E"/>
    <w:rsid w:val="002F0DAF"/>
    <w:rsid w:val="002F0FE1"/>
    <w:rsid w:val="002F38E9"/>
    <w:rsid w:val="00307586"/>
    <w:rsid w:val="00313747"/>
    <w:rsid w:val="0032057E"/>
    <w:rsid w:val="0032086B"/>
    <w:rsid w:val="00322BFE"/>
    <w:rsid w:val="003248FB"/>
    <w:rsid w:val="003263AB"/>
    <w:rsid w:val="003308DE"/>
    <w:rsid w:val="00332C91"/>
    <w:rsid w:val="00334EDE"/>
    <w:rsid w:val="0033653D"/>
    <w:rsid w:val="00336906"/>
    <w:rsid w:val="0033736B"/>
    <w:rsid w:val="003401B3"/>
    <w:rsid w:val="00342C72"/>
    <w:rsid w:val="003445C6"/>
    <w:rsid w:val="00345333"/>
    <w:rsid w:val="0035057D"/>
    <w:rsid w:val="0035122C"/>
    <w:rsid w:val="00353929"/>
    <w:rsid w:val="00362395"/>
    <w:rsid w:val="003660F7"/>
    <w:rsid w:val="00366A4D"/>
    <w:rsid w:val="00366C9E"/>
    <w:rsid w:val="00367DB6"/>
    <w:rsid w:val="003709A5"/>
    <w:rsid w:val="003728E6"/>
    <w:rsid w:val="0037395E"/>
    <w:rsid w:val="00373EF8"/>
    <w:rsid w:val="00377D71"/>
    <w:rsid w:val="003817EC"/>
    <w:rsid w:val="0039346C"/>
    <w:rsid w:val="003A06C6"/>
    <w:rsid w:val="003B00D1"/>
    <w:rsid w:val="003B0735"/>
    <w:rsid w:val="003B59CA"/>
    <w:rsid w:val="003B7F24"/>
    <w:rsid w:val="003C5343"/>
    <w:rsid w:val="003C741B"/>
    <w:rsid w:val="003D0416"/>
    <w:rsid w:val="003D4B88"/>
    <w:rsid w:val="003E09E0"/>
    <w:rsid w:val="003E3126"/>
    <w:rsid w:val="003E36B1"/>
    <w:rsid w:val="003E4162"/>
    <w:rsid w:val="003F6F67"/>
    <w:rsid w:val="003F7CBD"/>
    <w:rsid w:val="003F7F90"/>
    <w:rsid w:val="004000FB"/>
    <w:rsid w:val="00400EDF"/>
    <w:rsid w:val="00417711"/>
    <w:rsid w:val="00426883"/>
    <w:rsid w:val="00431E85"/>
    <w:rsid w:val="00437822"/>
    <w:rsid w:val="00441BA3"/>
    <w:rsid w:val="00455ED3"/>
    <w:rsid w:val="00462BC0"/>
    <w:rsid w:val="00464C41"/>
    <w:rsid w:val="0046554B"/>
    <w:rsid w:val="00472C77"/>
    <w:rsid w:val="00475CB4"/>
    <w:rsid w:val="00475D6C"/>
    <w:rsid w:val="004779EB"/>
    <w:rsid w:val="00480818"/>
    <w:rsid w:val="00481CF8"/>
    <w:rsid w:val="00484D1B"/>
    <w:rsid w:val="00486500"/>
    <w:rsid w:val="00486F75"/>
    <w:rsid w:val="004913CB"/>
    <w:rsid w:val="004917CB"/>
    <w:rsid w:val="00492C2D"/>
    <w:rsid w:val="004931E4"/>
    <w:rsid w:val="0049388C"/>
    <w:rsid w:val="00493D59"/>
    <w:rsid w:val="00495917"/>
    <w:rsid w:val="00495A55"/>
    <w:rsid w:val="004A3A24"/>
    <w:rsid w:val="004A3D87"/>
    <w:rsid w:val="004A6EF0"/>
    <w:rsid w:val="004B18A9"/>
    <w:rsid w:val="004B1CE8"/>
    <w:rsid w:val="004B602A"/>
    <w:rsid w:val="004B617E"/>
    <w:rsid w:val="004C362F"/>
    <w:rsid w:val="004C6530"/>
    <w:rsid w:val="004C7CC2"/>
    <w:rsid w:val="004D4F8C"/>
    <w:rsid w:val="004D5708"/>
    <w:rsid w:val="004D668D"/>
    <w:rsid w:val="004D6B86"/>
    <w:rsid w:val="004E6C96"/>
    <w:rsid w:val="004F15C6"/>
    <w:rsid w:val="004F55A2"/>
    <w:rsid w:val="00502F60"/>
    <w:rsid w:val="00504F88"/>
    <w:rsid w:val="005117BD"/>
    <w:rsid w:val="00513E49"/>
    <w:rsid w:val="00516435"/>
    <w:rsid w:val="00523D96"/>
    <w:rsid w:val="0052739B"/>
    <w:rsid w:val="00531526"/>
    <w:rsid w:val="00531EA2"/>
    <w:rsid w:val="005402D6"/>
    <w:rsid w:val="00547E00"/>
    <w:rsid w:val="0055242C"/>
    <w:rsid w:val="00554885"/>
    <w:rsid w:val="005557A7"/>
    <w:rsid w:val="00555E2C"/>
    <w:rsid w:val="0055632C"/>
    <w:rsid w:val="005636DF"/>
    <w:rsid w:val="00576B16"/>
    <w:rsid w:val="00583632"/>
    <w:rsid w:val="00583F52"/>
    <w:rsid w:val="00585393"/>
    <w:rsid w:val="00586184"/>
    <w:rsid w:val="00591E86"/>
    <w:rsid w:val="00595412"/>
    <w:rsid w:val="00595BFB"/>
    <w:rsid w:val="005A0869"/>
    <w:rsid w:val="005A7437"/>
    <w:rsid w:val="005B6DC6"/>
    <w:rsid w:val="005B726B"/>
    <w:rsid w:val="005B7FE1"/>
    <w:rsid w:val="005C0C29"/>
    <w:rsid w:val="005C3143"/>
    <w:rsid w:val="005D1065"/>
    <w:rsid w:val="005D53ED"/>
    <w:rsid w:val="005E1099"/>
    <w:rsid w:val="005F26C1"/>
    <w:rsid w:val="005F5044"/>
    <w:rsid w:val="0060196B"/>
    <w:rsid w:val="006069D0"/>
    <w:rsid w:val="006072FE"/>
    <w:rsid w:val="00610B79"/>
    <w:rsid w:val="00611B3C"/>
    <w:rsid w:val="006136BA"/>
    <w:rsid w:val="0061747E"/>
    <w:rsid w:val="00624C64"/>
    <w:rsid w:val="00625191"/>
    <w:rsid w:val="00634B08"/>
    <w:rsid w:val="00635CF1"/>
    <w:rsid w:val="00641754"/>
    <w:rsid w:val="00641876"/>
    <w:rsid w:val="00644C93"/>
    <w:rsid w:val="00645290"/>
    <w:rsid w:val="00646157"/>
    <w:rsid w:val="00647B84"/>
    <w:rsid w:val="00650CF2"/>
    <w:rsid w:val="006537A1"/>
    <w:rsid w:val="0065685B"/>
    <w:rsid w:val="00662069"/>
    <w:rsid w:val="0066231E"/>
    <w:rsid w:val="00664DDD"/>
    <w:rsid w:val="00665BD5"/>
    <w:rsid w:val="00666CB7"/>
    <w:rsid w:val="00673DE4"/>
    <w:rsid w:val="00675617"/>
    <w:rsid w:val="00676F20"/>
    <w:rsid w:val="0068022E"/>
    <w:rsid w:val="00680CAA"/>
    <w:rsid w:val="00684C26"/>
    <w:rsid w:val="00685600"/>
    <w:rsid w:val="00685939"/>
    <w:rsid w:val="006860C2"/>
    <w:rsid w:val="00691DFA"/>
    <w:rsid w:val="006A6944"/>
    <w:rsid w:val="006B015B"/>
    <w:rsid w:val="006B485A"/>
    <w:rsid w:val="006B5086"/>
    <w:rsid w:val="006C162F"/>
    <w:rsid w:val="006C666E"/>
    <w:rsid w:val="006D1B17"/>
    <w:rsid w:val="006D6999"/>
    <w:rsid w:val="006D7EE9"/>
    <w:rsid w:val="006E3CA1"/>
    <w:rsid w:val="006F43F4"/>
    <w:rsid w:val="006F5C9E"/>
    <w:rsid w:val="00722A1D"/>
    <w:rsid w:val="007234C2"/>
    <w:rsid w:val="007244DE"/>
    <w:rsid w:val="00734525"/>
    <w:rsid w:val="00735EB0"/>
    <w:rsid w:val="00737143"/>
    <w:rsid w:val="00741235"/>
    <w:rsid w:val="0074534D"/>
    <w:rsid w:val="007466F5"/>
    <w:rsid w:val="0076549E"/>
    <w:rsid w:val="00771A76"/>
    <w:rsid w:val="0077650C"/>
    <w:rsid w:val="00776D5F"/>
    <w:rsid w:val="00777519"/>
    <w:rsid w:val="00786B88"/>
    <w:rsid w:val="00787E95"/>
    <w:rsid w:val="007918BF"/>
    <w:rsid w:val="00791E79"/>
    <w:rsid w:val="007924C9"/>
    <w:rsid w:val="007926F1"/>
    <w:rsid w:val="0079685E"/>
    <w:rsid w:val="007A5778"/>
    <w:rsid w:val="007A6579"/>
    <w:rsid w:val="007B5515"/>
    <w:rsid w:val="007C051B"/>
    <w:rsid w:val="007C4268"/>
    <w:rsid w:val="007C5D65"/>
    <w:rsid w:val="007C6004"/>
    <w:rsid w:val="007C6924"/>
    <w:rsid w:val="007D12A2"/>
    <w:rsid w:val="007D36E1"/>
    <w:rsid w:val="007D3CED"/>
    <w:rsid w:val="007D6428"/>
    <w:rsid w:val="007D6566"/>
    <w:rsid w:val="007D6A3B"/>
    <w:rsid w:val="007E084A"/>
    <w:rsid w:val="007E6524"/>
    <w:rsid w:val="007F1707"/>
    <w:rsid w:val="007F1734"/>
    <w:rsid w:val="007F46AA"/>
    <w:rsid w:val="007F71AE"/>
    <w:rsid w:val="007F7C91"/>
    <w:rsid w:val="0081390C"/>
    <w:rsid w:val="00816831"/>
    <w:rsid w:val="00832E65"/>
    <w:rsid w:val="0083598E"/>
    <w:rsid w:val="00837D67"/>
    <w:rsid w:val="008402FB"/>
    <w:rsid w:val="00841CBB"/>
    <w:rsid w:val="00842843"/>
    <w:rsid w:val="008463DC"/>
    <w:rsid w:val="00853A58"/>
    <w:rsid w:val="00854316"/>
    <w:rsid w:val="00864E79"/>
    <w:rsid w:val="008662D5"/>
    <w:rsid w:val="00867EAB"/>
    <w:rsid w:val="00870446"/>
    <w:rsid w:val="008747E8"/>
    <w:rsid w:val="00876B57"/>
    <w:rsid w:val="00880558"/>
    <w:rsid w:val="00881267"/>
    <w:rsid w:val="00883AA5"/>
    <w:rsid w:val="00887B76"/>
    <w:rsid w:val="0089311C"/>
    <w:rsid w:val="0089462C"/>
    <w:rsid w:val="00894B50"/>
    <w:rsid w:val="00894FA4"/>
    <w:rsid w:val="008A181F"/>
    <w:rsid w:val="008A2A83"/>
    <w:rsid w:val="008A38FE"/>
    <w:rsid w:val="008A5686"/>
    <w:rsid w:val="008A78F1"/>
    <w:rsid w:val="008B09CC"/>
    <w:rsid w:val="008B0BF6"/>
    <w:rsid w:val="008C11D8"/>
    <w:rsid w:val="008C1DBB"/>
    <w:rsid w:val="008D02A5"/>
    <w:rsid w:val="008D54BF"/>
    <w:rsid w:val="008D5701"/>
    <w:rsid w:val="008F27DB"/>
    <w:rsid w:val="008F47D8"/>
    <w:rsid w:val="008F4FC8"/>
    <w:rsid w:val="008F65AE"/>
    <w:rsid w:val="00900300"/>
    <w:rsid w:val="00901CF5"/>
    <w:rsid w:val="009022D0"/>
    <w:rsid w:val="00910F0E"/>
    <w:rsid w:val="00920DA8"/>
    <w:rsid w:val="00931ACE"/>
    <w:rsid w:val="0094300E"/>
    <w:rsid w:val="0094570A"/>
    <w:rsid w:val="00947AF7"/>
    <w:rsid w:val="00954C6A"/>
    <w:rsid w:val="00955797"/>
    <w:rsid w:val="00960D0B"/>
    <w:rsid w:val="00960D28"/>
    <w:rsid w:val="00961AE5"/>
    <w:rsid w:val="00963737"/>
    <w:rsid w:val="009637BD"/>
    <w:rsid w:val="00972D88"/>
    <w:rsid w:val="00973FBB"/>
    <w:rsid w:val="00977C93"/>
    <w:rsid w:val="00981371"/>
    <w:rsid w:val="00987C31"/>
    <w:rsid w:val="009903C1"/>
    <w:rsid w:val="009A028F"/>
    <w:rsid w:val="009A2C38"/>
    <w:rsid w:val="009B1DB3"/>
    <w:rsid w:val="009B5318"/>
    <w:rsid w:val="009C0C1F"/>
    <w:rsid w:val="009C0C44"/>
    <w:rsid w:val="009C2DDD"/>
    <w:rsid w:val="009C4468"/>
    <w:rsid w:val="009C47E1"/>
    <w:rsid w:val="009D115F"/>
    <w:rsid w:val="009D353E"/>
    <w:rsid w:val="009D376A"/>
    <w:rsid w:val="009D6FB7"/>
    <w:rsid w:val="009D7F08"/>
    <w:rsid w:val="009E342A"/>
    <w:rsid w:val="009E4A12"/>
    <w:rsid w:val="009F0414"/>
    <w:rsid w:val="009F33DC"/>
    <w:rsid w:val="009F779D"/>
    <w:rsid w:val="00A03445"/>
    <w:rsid w:val="00A07199"/>
    <w:rsid w:val="00A0752E"/>
    <w:rsid w:val="00A07EB2"/>
    <w:rsid w:val="00A13A7E"/>
    <w:rsid w:val="00A24739"/>
    <w:rsid w:val="00A30645"/>
    <w:rsid w:val="00A32F50"/>
    <w:rsid w:val="00A3402B"/>
    <w:rsid w:val="00A369CA"/>
    <w:rsid w:val="00A3743B"/>
    <w:rsid w:val="00A46833"/>
    <w:rsid w:val="00A4757D"/>
    <w:rsid w:val="00A55469"/>
    <w:rsid w:val="00A56FC8"/>
    <w:rsid w:val="00A602D9"/>
    <w:rsid w:val="00A6153D"/>
    <w:rsid w:val="00A71E66"/>
    <w:rsid w:val="00A74404"/>
    <w:rsid w:val="00A77F6B"/>
    <w:rsid w:val="00A81BB2"/>
    <w:rsid w:val="00A8506C"/>
    <w:rsid w:val="00A855D3"/>
    <w:rsid w:val="00A862D7"/>
    <w:rsid w:val="00A876F6"/>
    <w:rsid w:val="00A90D5A"/>
    <w:rsid w:val="00A940EF"/>
    <w:rsid w:val="00A956FF"/>
    <w:rsid w:val="00AA5C05"/>
    <w:rsid w:val="00AB71F2"/>
    <w:rsid w:val="00AC3E5A"/>
    <w:rsid w:val="00AC46B8"/>
    <w:rsid w:val="00AE6AB5"/>
    <w:rsid w:val="00AF0ECD"/>
    <w:rsid w:val="00AF1AF9"/>
    <w:rsid w:val="00AF4383"/>
    <w:rsid w:val="00B002A8"/>
    <w:rsid w:val="00B03BA4"/>
    <w:rsid w:val="00B0701D"/>
    <w:rsid w:val="00B07A69"/>
    <w:rsid w:val="00B10428"/>
    <w:rsid w:val="00B10849"/>
    <w:rsid w:val="00B10F73"/>
    <w:rsid w:val="00B14939"/>
    <w:rsid w:val="00B14A80"/>
    <w:rsid w:val="00B16E82"/>
    <w:rsid w:val="00B2024D"/>
    <w:rsid w:val="00B32AB9"/>
    <w:rsid w:val="00B33EA1"/>
    <w:rsid w:val="00B35B0F"/>
    <w:rsid w:val="00B405D4"/>
    <w:rsid w:val="00B437A8"/>
    <w:rsid w:val="00B47CED"/>
    <w:rsid w:val="00B50999"/>
    <w:rsid w:val="00B5180A"/>
    <w:rsid w:val="00B5528A"/>
    <w:rsid w:val="00B55419"/>
    <w:rsid w:val="00B57509"/>
    <w:rsid w:val="00B57DB9"/>
    <w:rsid w:val="00B60BFD"/>
    <w:rsid w:val="00B700DE"/>
    <w:rsid w:val="00B71F09"/>
    <w:rsid w:val="00B72730"/>
    <w:rsid w:val="00B7621A"/>
    <w:rsid w:val="00B82120"/>
    <w:rsid w:val="00B869B7"/>
    <w:rsid w:val="00BA5873"/>
    <w:rsid w:val="00BA74A0"/>
    <w:rsid w:val="00BB075A"/>
    <w:rsid w:val="00BB0997"/>
    <w:rsid w:val="00BB482F"/>
    <w:rsid w:val="00BB49A9"/>
    <w:rsid w:val="00BB4BBB"/>
    <w:rsid w:val="00BC1CC4"/>
    <w:rsid w:val="00BC591B"/>
    <w:rsid w:val="00BC64C0"/>
    <w:rsid w:val="00BE18A3"/>
    <w:rsid w:val="00BF52B4"/>
    <w:rsid w:val="00BF559A"/>
    <w:rsid w:val="00C01CEA"/>
    <w:rsid w:val="00C0376F"/>
    <w:rsid w:val="00C0458D"/>
    <w:rsid w:val="00C103EF"/>
    <w:rsid w:val="00C14C8D"/>
    <w:rsid w:val="00C316E4"/>
    <w:rsid w:val="00C31A25"/>
    <w:rsid w:val="00C33840"/>
    <w:rsid w:val="00C3438C"/>
    <w:rsid w:val="00C35F15"/>
    <w:rsid w:val="00C432DC"/>
    <w:rsid w:val="00C4497D"/>
    <w:rsid w:val="00C449D3"/>
    <w:rsid w:val="00C455EF"/>
    <w:rsid w:val="00C45A81"/>
    <w:rsid w:val="00C51A5A"/>
    <w:rsid w:val="00C5686B"/>
    <w:rsid w:val="00C60B7A"/>
    <w:rsid w:val="00C614FC"/>
    <w:rsid w:val="00C6336D"/>
    <w:rsid w:val="00C635F8"/>
    <w:rsid w:val="00C63CE0"/>
    <w:rsid w:val="00C74024"/>
    <w:rsid w:val="00C80C3D"/>
    <w:rsid w:val="00C811A4"/>
    <w:rsid w:val="00C826D6"/>
    <w:rsid w:val="00C83B15"/>
    <w:rsid w:val="00C8515D"/>
    <w:rsid w:val="00C86DB9"/>
    <w:rsid w:val="00C874F8"/>
    <w:rsid w:val="00C91C90"/>
    <w:rsid w:val="00C925C8"/>
    <w:rsid w:val="00C92EC5"/>
    <w:rsid w:val="00C93B66"/>
    <w:rsid w:val="00CA02FA"/>
    <w:rsid w:val="00CB68DA"/>
    <w:rsid w:val="00CB7F84"/>
    <w:rsid w:val="00CC539D"/>
    <w:rsid w:val="00CD5288"/>
    <w:rsid w:val="00CD6D30"/>
    <w:rsid w:val="00CE05F9"/>
    <w:rsid w:val="00CE3268"/>
    <w:rsid w:val="00CE388D"/>
    <w:rsid w:val="00CF1B55"/>
    <w:rsid w:val="00CF3651"/>
    <w:rsid w:val="00D15D3B"/>
    <w:rsid w:val="00D20C60"/>
    <w:rsid w:val="00D21DC2"/>
    <w:rsid w:val="00D22422"/>
    <w:rsid w:val="00D22C1C"/>
    <w:rsid w:val="00D26EC5"/>
    <w:rsid w:val="00D27173"/>
    <w:rsid w:val="00D34845"/>
    <w:rsid w:val="00D36F00"/>
    <w:rsid w:val="00D37DB7"/>
    <w:rsid w:val="00D41C67"/>
    <w:rsid w:val="00D42181"/>
    <w:rsid w:val="00D426CE"/>
    <w:rsid w:val="00D42B39"/>
    <w:rsid w:val="00D43B0B"/>
    <w:rsid w:val="00D51EA9"/>
    <w:rsid w:val="00D665CC"/>
    <w:rsid w:val="00D70A3C"/>
    <w:rsid w:val="00D75EF8"/>
    <w:rsid w:val="00D810CF"/>
    <w:rsid w:val="00D81FCD"/>
    <w:rsid w:val="00D82D24"/>
    <w:rsid w:val="00D86AA6"/>
    <w:rsid w:val="00D9205D"/>
    <w:rsid w:val="00D92D9C"/>
    <w:rsid w:val="00D93E67"/>
    <w:rsid w:val="00D94926"/>
    <w:rsid w:val="00D97300"/>
    <w:rsid w:val="00D9733C"/>
    <w:rsid w:val="00DA05BA"/>
    <w:rsid w:val="00DA2BB0"/>
    <w:rsid w:val="00DA433C"/>
    <w:rsid w:val="00DA5C29"/>
    <w:rsid w:val="00DB2E59"/>
    <w:rsid w:val="00DB358F"/>
    <w:rsid w:val="00DB52E8"/>
    <w:rsid w:val="00DB599D"/>
    <w:rsid w:val="00DC2BC8"/>
    <w:rsid w:val="00DC44F1"/>
    <w:rsid w:val="00DD33FB"/>
    <w:rsid w:val="00DD7101"/>
    <w:rsid w:val="00DE2EB1"/>
    <w:rsid w:val="00DE33D5"/>
    <w:rsid w:val="00DE370D"/>
    <w:rsid w:val="00DF6D26"/>
    <w:rsid w:val="00E004CA"/>
    <w:rsid w:val="00E00980"/>
    <w:rsid w:val="00E04872"/>
    <w:rsid w:val="00E11C80"/>
    <w:rsid w:val="00E13B29"/>
    <w:rsid w:val="00E25F2B"/>
    <w:rsid w:val="00E2769A"/>
    <w:rsid w:val="00E279E7"/>
    <w:rsid w:val="00E279FF"/>
    <w:rsid w:val="00E44DAF"/>
    <w:rsid w:val="00E572D7"/>
    <w:rsid w:val="00E7305D"/>
    <w:rsid w:val="00E73349"/>
    <w:rsid w:val="00E82D8C"/>
    <w:rsid w:val="00E845F4"/>
    <w:rsid w:val="00E8741F"/>
    <w:rsid w:val="00E87FF5"/>
    <w:rsid w:val="00E94222"/>
    <w:rsid w:val="00E95A74"/>
    <w:rsid w:val="00EA703F"/>
    <w:rsid w:val="00EA780C"/>
    <w:rsid w:val="00EB3BBC"/>
    <w:rsid w:val="00EB4C5B"/>
    <w:rsid w:val="00EB69D3"/>
    <w:rsid w:val="00EB6C81"/>
    <w:rsid w:val="00EB6FAA"/>
    <w:rsid w:val="00EC3BF9"/>
    <w:rsid w:val="00EC4B4B"/>
    <w:rsid w:val="00EC5A8C"/>
    <w:rsid w:val="00EC6E00"/>
    <w:rsid w:val="00ED11F2"/>
    <w:rsid w:val="00EE03A9"/>
    <w:rsid w:val="00EE5566"/>
    <w:rsid w:val="00EF3D2D"/>
    <w:rsid w:val="00EF48C6"/>
    <w:rsid w:val="00EF593A"/>
    <w:rsid w:val="00EF6184"/>
    <w:rsid w:val="00F0695F"/>
    <w:rsid w:val="00F07278"/>
    <w:rsid w:val="00F14875"/>
    <w:rsid w:val="00F204FA"/>
    <w:rsid w:val="00F21677"/>
    <w:rsid w:val="00F21FCF"/>
    <w:rsid w:val="00F23B45"/>
    <w:rsid w:val="00F27419"/>
    <w:rsid w:val="00F31D66"/>
    <w:rsid w:val="00F356E6"/>
    <w:rsid w:val="00F356FC"/>
    <w:rsid w:val="00F363EC"/>
    <w:rsid w:val="00F37586"/>
    <w:rsid w:val="00F40F07"/>
    <w:rsid w:val="00F413AC"/>
    <w:rsid w:val="00F422CE"/>
    <w:rsid w:val="00F437FF"/>
    <w:rsid w:val="00F5119B"/>
    <w:rsid w:val="00F56D19"/>
    <w:rsid w:val="00F6459F"/>
    <w:rsid w:val="00F66296"/>
    <w:rsid w:val="00F6657E"/>
    <w:rsid w:val="00F67D4A"/>
    <w:rsid w:val="00F71180"/>
    <w:rsid w:val="00F72865"/>
    <w:rsid w:val="00F75DB0"/>
    <w:rsid w:val="00F77222"/>
    <w:rsid w:val="00F81086"/>
    <w:rsid w:val="00F81761"/>
    <w:rsid w:val="00F81B30"/>
    <w:rsid w:val="00F83F04"/>
    <w:rsid w:val="00F856CF"/>
    <w:rsid w:val="00F86C25"/>
    <w:rsid w:val="00F92725"/>
    <w:rsid w:val="00FA079D"/>
    <w:rsid w:val="00FA110F"/>
    <w:rsid w:val="00FB159E"/>
    <w:rsid w:val="00FB183C"/>
    <w:rsid w:val="00FB2469"/>
    <w:rsid w:val="00FB2D3A"/>
    <w:rsid w:val="00FB31F2"/>
    <w:rsid w:val="00FC3BD3"/>
    <w:rsid w:val="00FC3C80"/>
    <w:rsid w:val="00FD39D3"/>
    <w:rsid w:val="00FD4714"/>
    <w:rsid w:val="00FD5F77"/>
    <w:rsid w:val="00FE15BC"/>
    <w:rsid w:val="00FE725C"/>
    <w:rsid w:val="00FF0C26"/>
    <w:rsid w:val="00FF4980"/>
  </w:rsids>
  <m:mathPr>
    <m:mathFont m:val="Cambria Math"/>
    <m:brkBin m:val="before"/>
    <m:brkBinSub m:val="--"/>
    <m:smallFrac m:val="0"/>
    <m:dispDef/>
    <m:lMargin m:val="0"/>
    <m:rMargin m:val="0"/>
    <m:defJc m:val="centerGroup"/>
    <m:wrapIndent m:val="1440"/>
    <m:intLim m:val="subSup"/>
    <m:naryLim m:val="undOvr"/>
  </m:mathPr>
  <w:attachedSchema w:val="http://schemas.microsoft.com/temp/samples"/>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4097"/>
    <o:shapelayout v:ext="edit">
      <o:idmap v:ext="edit" data="1"/>
    </o:shapelayout>
  </w:shapeDefaults>
  <w:decimalSymbol w:val="."/>
  <w:listSeparator w:val=","/>
  <w14:docId w14:val="73D4E6C0"/>
  <w15:chartTrackingRefBased/>
  <w15:docId w15:val="{78E8DDFE-F502-4CD5-AF64-F2C48001F8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color w:val="000000" w:themeColor="text1"/>
        <w:sz w:val="24"/>
        <w:szCs w:val="24"/>
        <w:lang w:val="en-US" w:eastAsia="ja-JP" w:bidi="ar-SA"/>
      </w:rPr>
    </w:rPrDefault>
    <w:pPrDefault>
      <w:pPr>
        <w:spacing w:line="480" w:lineRule="auto"/>
        <w:ind w:firstLine="72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3" w:unhideWhenUsed="1" w:qFormat="1"/>
    <w:lsdException w:name="heading 3" w:semiHidden="1" w:uiPriority="3" w:unhideWhenUsed="1" w:qFormat="1"/>
    <w:lsdException w:name="heading 4" w:semiHidden="1" w:uiPriority="3" w:unhideWhenUsed="1" w:qFormat="1"/>
    <w:lsdException w:name="heading 5" w:semiHidden="1" w:uiPriority="3" w:unhideWhenUsed="1" w:qFormat="1"/>
    <w:lsdException w:name="heading 6" w:semiHidden="1" w:uiPriority="9" w:qFormat="1"/>
    <w:lsdException w:name="heading 7" w:semiHidden="1" w:uiPriority="5" w:qFormat="1"/>
    <w:lsdException w:name="heading 8" w:semiHidden="1" w:uiPriority="5" w:qFormat="1"/>
    <w:lsdException w:name="heading 9" w:semiHidden="1" w:uiPriority="5"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8"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925C8"/>
  </w:style>
  <w:style w:type="paragraph" w:styleId="Heading1">
    <w:name w:val="heading 1"/>
    <w:basedOn w:val="Normal"/>
    <w:next w:val="Normal"/>
    <w:link w:val="Heading1Char"/>
    <w:uiPriority w:val="5"/>
    <w:qFormat/>
    <w:pPr>
      <w:keepNext/>
      <w:keepLines/>
      <w:ind w:firstLine="0"/>
      <w:jc w:val="center"/>
      <w:outlineLvl w:val="0"/>
    </w:pPr>
    <w:rPr>
      <w:rFonts w:asciiTheme="majorHAnsi" w:eastAsiaTheme="majorEastAsia" w:hAnsiTheme="majorHAnsi" w:cstheme="majorBidi"/>
      <w:b/>
      <w:bCs/>
    </w:rPr>
  </w:style>
  <w:style w:type="paragraph" w:styleId="Heading2">
    <w:name w:val="heading 2"/>
    <w:basedOn w:val="Normal"/>
    <w:next w:val="Normal"/>
    <w:link w:val="Heading2Char"/>
    <w:uiPriority w:val="5"/>
    <w:qFormat/>
    <w:pPr>
      <w:keepNext/>
      <w:keepLines/>
      <w:ind w:firstLine="0"/>
      <w:outlineLvl w:val="1"/>
    </w:pPr>
    <w:rPr>
      <w:rFonts w:asciiTheme="majorHAnsi" w:eastAsiaTheme="majorEastAsia" w:hAnsiTheme="majorHAnsi" w:cstheme="majorBidi"/>
      <w:b/>
      <w:bCs/>
    </w:rPr>
  </w:style>
  <w:style w:type="paragraph" w:styleId="Heading3">
    <w:name w:val="heading 3"/>
    <w:basedOn w:val="Normal"/>
    <w:next w:val="Normal"/>
    <w:link w:val="Heading3Char"/>
    <w:uiPriority w:val="5"/>
    <w:qFormat/>
    <w:pPr>
      <w:keepNext/>
      <w:keepLines/>
      <w:outlineLvl w:val="2"/>
    </w:pPr>
    <w:rPr>
      <w:rFonts w:asciiTheme="majorHAnsi" w:eastAsiaTheme="majorEastAsia" w:hAnsiTheme="majorHAnsi" w:cstheme="majorBidi"/>
      <w:b/>
      <w:bCs/>
    </w:rPr>
  </w:style>
  <w:style w:type="paragraph" w:styleId="Heading4">
    <w:name w:val="heading 4"/>
    <w:basedOn w:val="Normal"/>
    <w:next w:val="Normal"/>
    <w:link w:val="Heading4Char"/>
    <w:uiPriority w:val="5"/>
    <w:qFormat/>
    <w:pPr>
      <w:keepNext/>
      <w:keepLines/>
      <w:outlineLvl w:val="3"/>
    </w:pPr>
    <w:rPr>
      <w:rFonts w:asciiTheme="majorHAnsi" w:eastAsiaTheme="majorEastAsia" w:hAnsiTheme="majorHAnsi" w:cstheme="majorBidi"/>
      <w:b/>
      <w:bCs/>
      <w:i/>
      <w:iCs/>
    </w:rPr>
  </w:style>
  <w:style w:type="paragraph" w:styleId="Heading5">
    <w:name w:val="heading 5"/>
    <w:basedOn w:val="Normal"/>
    <w:next w:val="Normal"/>
    <w:link w:val="Heading5Char"/>
    <w:uiPriority w:val="5"/>
    <w:qFormat/>
    <w:pPr>
      <w:keepNext/>
      <w:keepLines/>
      <w:outlineLvl w:val="4"/>
    </w:pPr>
    <w:rPr>
      <w:rFonts w:asciiTheme="majorHAnsi" w:eastAsiaTheme="majorEastAsia" w:hAnsiTheme="majorHAnsi" w:cstheme="majorBidi"/>
      <w:i/>
      <w:iCs/>
    </w:rPr>
  </w:style>
  <w:style w:type="paragraph" w:styleId="Heading6">
    <w:name w:val="heading 6"/>
    <w:basedOn w:val="Normal"/>
    <w:next w:val="Normal"/>
    <w:link w:val="Heading6Char"/>
    <w:uiPriority w:val="5"/>
    <w:semiHidden/>
    <w:qFormat/>
    <w:pPr>
      <w:keepNext/>
      <w:keepLines/>
      <w:spacing w:before="40"/>
      <w:ind w:firstLine="0"/>
      <w:outlineLvl w:val="5"/>
    </w:pPr>
    <w:rPr>
      <w:rFonts w:asciiTheme="majorHAnsi" w:eastAsiaTheme="majorEastAsia" w:hAnsiTheme="majorHAnsi" w:cstheme="majorBidi"/>
      <w:color w:val="6E6E6E"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ectionTitle">
    <w:name w:val="Section Title"/>
    <w:basedOn w:val="Normal"/>
    <w:next w:val="Normal"/>
    <w:uiPriority w:val="2"/>
    <w:qFormat/>
    <w:pPr>
      <w:pageBreakBefore/>
      <w:ind w:firstLine="0"/>
      <w:jc w:val="center"/>
      <w:outlineLvl w:val="0"/>
    </w:pPr>
    <w:rPr>
      <w:rFonts w:asciiTheme="majorHAnsi" w:eastAsiaTheme="majorEastAsia" w:hAnsiTheme="majorHAnsi" w:cstheme="majorBidi"/>
    </w:rPr>
  </w:style>
  <w:style w:type="paragraph" w:styleId="Header">
    <w:name w:val="header"/>
    <w:basedOn w:val="Normal"/>
    <w:link w:val="HeaderChar"/>
    <w:uiPriority w:val="99"/>
    <w:qFormat/>
    <w:pPr>
      <w:spacing w:line="240" w:lineRule="auto"/>
      <w:ind w:firstLine="0"/>
    </w:pPr>
  </w:style>
  <w:style w:type="character" w:customStyle="1" w:styleId="HeaderChar">
    <w:name w:val="Header Char"/>
    <w:basedOn w:val="DefaultParagraphFont"/>
    <w:link w:val="Header"/>
    <w:uiPriority w:val="99"/>
    <w:rsid w:val="00DB2E59"/>
  </w:style>
  <w:style w:type="character" w:styleId="PlaceholderText">
    <w:name w:val="Placeholder Text"/>
    <w:basedOn w:val="DefaultParagraphFont"/>
    <w:uiPriority w:val="99"/>
    <w:semiHidden/>
    <w:rsid w:val="00EB69D3"/>
    <w:rPr>
      <w:color w:val="000000" w:themeColor="text1"/>
    </w:rPr>
  </w:style>
  <w:style w:type="paragraph" w:styleId="NoSpacing">
    <w:name w:val="No Spacing"/>
    <w:aliases w:val="No Indent"/>
    <w:uiPriority w:val="3"/>
    <w:qFormat/>
    <w:pPr>
      <w:ind w:firstLine="0"/>
    </w:pPr>
  </w:style>
  <w:style w:type="character" w:customStyle="1" w:styleId="Heading1Char">
    <w:name w:val="Heading 1 Char"/>
    <w:basedOn w:val="DefaultParagraphFont"/>
    <w:link w:val="Heading1"/>
    <w:uiPriority w:val="5"/>
    <w:rsid w:val="00DB2E59"/>
    <w:rPr>
      <w:rFonts w:asciiTheme="majorHAnsi" w:eastAsiaTheme="majorEastAsia" w:hAnsiTheme="majorHAnsi" w:cstheme="majorBidi"/>
      <w:b/>
      <w:bCs/>
    </w:rPr>
  </w:style>
  <w:style w:type="character" w:customStyle="1" w:styleId="Heading2Char">
    <w:name w:val="Heading 2 Char"/>
    <w:basedOn w:val="DefaultParagraphFont"/>
    <w:link w:val="Heading2"/>
    <w:uiPriority w:val="5"/>
    <w:rsid w:val="00DB2E59"/>
    <w:rPr>
      <w:rFonts w:asciiTheme="majorHAnsi" w:eastAsiaTheme="majorEastAsia" w:hAnsiTheme="majorHAnsi" w:cstheme="majorBidi"/>
      <w:b/>
      <w:bCs/>
    </w:rPr>
  </w:style>
  <w:style w:type="paragraph" w:styleId="Title">
    <w:name w:val="Title"/>
    <w:basedOn w:val="Normal"/>
    <w:next w:val="Normal"/>
    <w:link w:val="TitleChar"/>
    <w:uiPriority w:val="1"/>
    <w:qFormat/>
    <w:pPr>
      <w:spacing w:before="2400"/>
      <w:ind w:firstLine="0"/>
      <w:contextualSpacing/>
      <w:jc w:val="center"/>
    </w:pPr>
    <w:rPr>
      <w:rFonts w:asciiTheme="majorHAnsi" w:eastAsiaTheme="majorEastAsia" w:hAnsiTheme="majorHAnsi" w:cstheme="majorBidi"/>
    </w:rPr>
  </w:style>
  <w:style w:type="character" w:customStyle="1" w:styleId="TitleChar">
    <w:name w:val="Title Char"/>
    <w:basedOn w:val="DefaultParagraphFont"/>
    <w:link w:val="Title"/>
    <w:uiPriority w:val="1"/>
    <w:rPr>
      <w:rFonts w:asciiTheme="majorHAnsi" w:eastAsiaTheme="majorEastAsia" w:hAnsiTheme="majorHAnsi" w:cstheme="majorBidi"/>
    </w:rPr>
  </w:style>
  <w:style w:type="character" w:styleId="Emphasis">
    <w:name w:val="Emphasis"/>
    <w:basedOn w:val="DefaultParagraphFont"/>
    <w:uiPriority w:val="4"/>
    <w:qFormat/>
    <w:rPr>
      <w:i/>
      <w:iCs/>
    </w:rPr>
  </w:style>
  <w:style w:type="character" w:customStyle="1" w:styleId="Heading3Char">
    <w:name w:val="Heading 3 Char"/>
    <w:basedOn w:val="DefaultParagraphFont"/>
    <w:link w:val="Heading3"/>
    <w:uiPriority w:val="5"/>
    <w:rsid w:val="00DB2E59"/>
    <w:rPr>
      <w:rFonts w:asciiTheme="majorHAnsi" w:eastAsiaTheme="majorEastAsia" w:hAnsiTheme="majorHAnsi" w:cstheme="majorBidi"/>
      <w:b/>
      <w:bCs/>
    </w:rPr>
  </w:style>
  <w:style w:type="character" w:customStyle="1" w:styleId="Heading4Char">
    <w:name w:val="Heading 4 Char"/>
    <w:basedOn w:val="DefaultParagraphFont"/>
    <w:link w:val="Heading4"/>
    <w:uiPriority w:val="5"/>
    <w:rsid w:val="00DB2E59"/>
    <w:rPr>
      <w:rFonts w:asciiTheme="majorHAnsi" w:eastAsiaTheme="majorEastAsia" w:hAnsiTheme="majorHAnsi" w:cstheme="majorBidi"/>
      <w:b/>
      <w:bCs/>
      <w:i/>
      <w:iCs/>
    </w:rPr>
  </w:style>
  <w:style w:type="character" w:customStyle="1" w:styleId="Heading5Char">
    <w:name w:val="Heading 5 Char"/>
    <w:basedOn w:val="DefaultParagraphFont"/>
    <w:link w:val="Heading5"/>
    <w:uiPriority w:val="5"/>
    <w:rsid w:val="00DB2E59"/>
    <w:rPr>
      <w:rFonts w:asciiTheme="majorHAnsi" w:eastAsiaTheme="majorEastAsia" w:hAnsiTheme="majorHAnsi" w:cstheme="majorBidi"/>
      <w:i/>
      <w:iCs/>
    </w:rPr>
  </w:style>
  <w:style w:type="paragraph" w:styleId="BalloonText">
    <w:name w:val="Balloon Text"/>
    <w:basedOn w:val="Normal"/>
    <w:link w:val="BalloonTextChar"/>
    <w:uiPriority w:val="99"/>
    <w:semiHidden/>
    <w:unhideWhenUsed/>
    <w:rsid w:val="00EB69D3"/>
    <w:pPr>
      <w:spacing w:line="240" w:lineRule="auto"/>
      <w:ind w:firstLine="0"/>
    </w:pPr>
    <w:rPr>
      <w:rFonts w:ascii="Segoe UI" w:hAnsi="Segoe UI" w:cs="Segoe UI"/>
      <w:sz w:val="22"/>
      <w:szCs w:val="18"/>
    </w:rPr>
  </w:style>
  <w:style w:type="character" w:customStyle="1" w:styleId="BalloonTextChar">
    <w:name w:val="Balloon Text Char"/>
    <w:basedOn w:val="DefaultParagraphFont"/>
    <w:link w:val="BalloonText"/>
    <w:uiPriority w:val="99"/>
    <w:semiHidden/>
    <w:rsid w:val="00EB69D3"/>
    <w:rPr>
      <w:rFonts w:ascii="Segoe UI" w:hAnsi="Segoe UI" w:cs="Segoe UI"/>
      <w:sz w:val="22"/>
      <w:szCs w:val="18"/>
    </w:rPr>
  </w:style>
  <w:style w:type="paragraph" w:styleId="Bibliography">
    <w:name w:val="Bibliography"/>
    <w:basedOn w:val="Normal"/>
    <w:next w:val="Normal"/>
    <w:uiPriority w:val="6"/>
    <w:unhideWhenUsed/>
    <w:qFormat/>
    <w:pPr>
      <w:ind w:left="720" w:hanging="720"/>
    </w:pPr>
  </w:style>
  <w:style w:type="paragraph" w:styleId="BlockText">
    <w:name w:val="Block Text"/>
    <w:basedOn w:val="Normal"/>
    <w:uiPriority w:val="99"/>
    <w:semiHidden/>
    <w:unhideWhenUsed/>
    <w:rsid w:val="003F7CBD"/>
    <w:pPr>
      <w:pBdr>
        <w:top w:val="single" w:sz="2" w:space="10" w:color="000000" w:themeColor="text2" w:shadow="1"/>
        <w:left w:val="single" w:sz="2" w:space="10" w:color="000000" w:themeColor="text2" w:shadow="1"/>
        <w:bottom w:val="single" w:sz="2" w:space="10" w:color="000000" w:themeColor="text2" w:shadow="1"/>
        <w:right w:val="single" w:sz="2" w:space="10" w:color="000000" w:themeColor="text2" w:shadow="1"/>
      </w:pBdr>
      <w:ind w:left="1152" w:right="1152" w:firstLine="0"/>
    </w:pPr>
    <w:rPr>
      <w:i/>
      <w:iCs/>
      <w:color w:val="000000" w:themeColor="text2"/>
    </w:rPr>
  </w:style>
  <w:style w:type="paragraph" w:styleId="BodyText">
    <w:name w:val="Body Text"/>
    <w:basedOn w:val="Normal"/>
    <w:link w:val="BodyTextChar"/>
    <w:uiPriority w:val="99"/>
    <w:semiHidden/>
    <w:unhideWhenUsed/>
    <w:pPr>
      <w:spacing w:after="120"/>
      <w:ind w:firstLine="0"/>
    </w:pPr>
  </w:style>
  <w:style w:type="character" w:customStyle="1" w:styleId="BodyTextChar">
    <w:name w:val="Body Text Char"/>
    <w:basedOn w:val="DefaultParagraphFont"/>
    <w:link w:val="BodyText"/>
    <w:uiPriority w:val="99"/>
    <w:semiHidden/>
    <w:rPr>
      <w:kern w:val="24"/>
    </w:rPr>
  </w:style>
  <w:style w:type="paragraph" w:styleId="BodyText2">
    <w:name w:val="Body Text 2"/>
    <w:basedOn w:val="Normal"/>
    <w:link w:val="BodyText2Char"/>
    <w:uiPriority w:val="99"/>
    <w:semiHidden/>
    <w:unhideWhenUsed/>
    <w:pPr>
      <w:spacing w:after="120"/>
      <w:ind w:firstLine="0"/>
    </w:pPr>
  </w:style>
  <w:style w:type="character" w:customStyle="1" w:styleId="BodyText2Char">
    <w:name w:val="Body Text 2 Char"/>
    <w:basedOn w:val="DefaultParagraphFont"/>
    <w:link w:val="BodyText2"/>
    <w:uiPriority w:val="99"/>
    <w:semiHidden/>
    <w:rPr>
      <w:kern w:val="24"/>
    </w:rPr>
  </w:style>
  <w:style w:type="paragraph" w:styleId="BodyText3">
    <w:name w:val="Body Text 3"/>
    <w:basedOn w:val="Normal"/>
    <w:link w:val="BodyText3Char"/>
    <w:uiPriority w:val="99"/>
    <w:semiHidden/>
    <w:unhideWhenUsed/>
    <w:rsid w:val="00EB69D3"/>
    <w:pPr>
      <w:spacing w:after="120"/>
      <w:ind w:firstLine="0"/>
    </w:pPr>
    <w:rPr>
      <w:sz w:val="22"/>
      <w:szCs w:val="16"/>
    </w:rPr>
  </w:style>
  <w:style w:type="character" w:customStyle="1" w:styleId="BodyText3Char">
    <w:name w:val="Body Text 3 Char"/>
    <w:basedOn w:val="DefaultParagraphFont"/>
    <w:link w:val="BodyText3"/>
    <w:uiPriority w:val="99"/>
    <w:semiHidden/>
    <w:rsid w:val="00EB69D3"/>
    <w:rPr>
      <w:sz w:val="22"/>
      <w:szCs w:val="16"/>
    </w:rPr>
  </w:style>
  <w:style w:type="paragraph" w:styleId="BodyTextFirstIndent">
    <w:name w:val="Body Text First Indent"/>
    <w:basedOn w:val="BodyText"/>
    <w:link w:val="BodyTextFirstIndentChar"/>
    <w:uiPriority w:val="99"/>
    <w:semiHidden/>
    <w:unhideWhenUsed/>
    <w:pPr>
      <w:spacing w:after="0"/>
    </w:pPr>
  </w:style>
  <w:style w:type="character" w:customStyle="1" w:styleId="BodyTextFirstIndentChar">
    <w:name w:val="Body Text First Indent Char"/>
    <w:basedOn w:val="BodyTextChar"/>
    <w:link w:val="BodyTextFirstIndent"/>
    <w:uiPriority w:val="99"/>
    <w:semiHidden/>
    <w:rPr>
      <w:kern w:val="24"/>
    </w:rPr>
  </w:style>
  <w:style w:type="paragraph" w:styleId="BodyTextIndent">
    <w:name w:val="Body Text Indent"/>
    <w:basedOn w:val="Normal"/>
    <w:link w:val="BodyTextIndentChar"/>
    <w:uiPriority w:val="99"/>
    <w:semiHidden/>
    <w:unhideWhenUsed/>
    <w:pPr>
      <w:spacing w:after="120"/>
      <w:ind w:left="360" w:firstLine="0"/>
    </w:pPr>
  </w:style>
  <w:style w:type="character" w:customStyle="1" w:styleId="BodyTextIndentChar">
    <w:name w:val="Body Text Indent Char"/>
    <w:basedOn w:val="DefaultParagraphFont"/>
    <w:link w:val="BodyTextIndent"/>
    <w:uiPriority w:val="99"/>
    <w:semiHidden/>
    <w:rPr>
      <w:kern w:val="24"/>
    </w:rPr>
  </w:style>
  <w:style w:type="paragraph" w:styleId="BodyTextFirstIndent2">
    <w:name w:val="Body Text First Indent 2"/>
    <w:basedOn w:val="BodyTextIndent"/>
    <w:link w:val="BodyTextFirstIndent2Char"/>
    <w:uiPriority w:val="99"/>
    <w:semiHidden/>
    <w:unhideWhenUsed/>
    <w:pPr>
      <w:spacing w:after="0"/>
    </w:pPr>
  </w:style>
  <w:style w:type="character" w:customStyle="1" w:styleId="BodyTextFirstIndent2Char">
    <w:name w:val="Body Text First Indent 2 Char"/>
    <w:basedOn w:val="BodyTextIndentChar"/>
    <w:link w:val="BodyTextFirstIndent2"/>
    <w:uiPriority w:val="99"/>
    <w:semiHidden/>
    <w:rPr>
      <w:kern w:val="24"/>
    </w:rPr>
  </w:style>
  <w:style w:type="paragraph" w:styleId="BodyTextIndent2">
    <w:name w:val="Body Text Indent 2"/>
    <w:basedOn w:val="Normal"/>
    <w:link w:val="BodyTextIndent2Char"/>
    <w:uiPriority w:val="99"/>
    <w:semiHidden/>
    <w:unhideWhenUsed/>
    <w:pPr>
      <w:spacing w:after="120"/>
      <w:ind w:left="360" w:firstLine="0"/>
    </w:pPr>
  </w:style>
  <w:style w:type="character" w:customStyle="1" w:styleId="BodyTextIndent2Char">
    <w:name w:val="Body Text Indent 2 Char"/>
    <w:basedOn w:val="DefaultParagraphFont"/>
    <w:link w:val="BodyTextIndent2"/>
    <w:uiPriority w:val="99"/>
    <w:semiHidden/>
    <w:rPr>
      <w:kern w:val="24"/>
    </w:rPr>
  </w:style>
  <w:style w:type="paragraph" w:styleId="BodyTextIndent3">
    <w:name w:val="Body Text Indent 3"/>
    <w:basedOn w:val="Normal"/>
    <w:link w:val="BodyTextIndent3Char"/>
    <w:uiPriority w:val="99"/>
    <w:semiHidden/>
    <w:unhideWhenUsed/>
    <w:rsid w:val="00EB69D3"/>
    <w:pPr>
      <w:spacing w:after="120"/>
      <w:ind w:left="360" w:firstLine="0"/>
    </w:pPr>
    <w:rPr>
      <w:sz w:val="22"/>
      <w:szCs w:val="16"/>
    </w:rPr>
  </w:style>
  <w:style w:type="character" w:customStyle="1" w:styleId="BodyTextIndent3Char">
    <w:name w:val="Body Text Indent 3 Char"/>
    <w:basedOn w:val="DefaultParagraphFont"/>
    <w:link w:val="BodyTextIndent3"/>
    <w:uiPriority w:val="99"/>
    <w:semiHidden/>
    <w:rsid w:val="00EB69D3"/>
    <w:rPr>
      <w:sz w:val="22"/>
      <w:szCs w:val="16"/>
    </w:rPr>
  </w:style>
  <w:style w:type="paragraph" w:styleId="Caption">
    <w:name w:val="caption"/>
    <w:basedOn w:val="Normal"/>
    <w:next w:val="Normal"/>
    <w:uiPriority w:val="35"/>
    <w:semiHidden/>
    <w:unhideWhenUsed/>
    <w:qFormat/>
    <w:rsid w:val="00EB69D3"/>
    <w:pPr>
      <w:spacing w:after="200" w:line="240" w:lineRule="auto"/>
      <w:ind w:firstLine="0"/>
    </w:pPr>
    <w:rPr>
      <w:i/>
      <w:iCs/>
      <w:color w:val="000000" w:themeColor="text2"/>
      <w:sz w:val="22"/>
      <w:szCs w:val="18"/>
    </w:rPr>
  </w:style>
  <w:style w:type="paragraph" w:styleId="Closing">
    <w:name w:val="Closing"/>
    <w:basedOn w:val="Normal"/>
    <w:link w:val="ClosingChar"/>
    <w:uiPriority w:val="99"/>
    <w:semiHidden/>
    <w:unhideWhenUsed/>
    <w:pPr>
      <w:spacing w:line="240" w:lineRule="auto"/>
      <w:ind w:left="4320" w:firstLine="0"/>
    </w:pPr>
  </w:style>
  <w:style w:type="character" w:customStyle="1" w:styleId="ClosingChar">
    <w:name w:val="Closing Char"/>
    <w:basedOn w:val="DefaultParagraphFont"/>
    <w:link w:val="Closing"/>
    <w:uiPriority w:val="99"/>
    <w:semiHidden/>
    <w:rPr>
      <w:kern w:val="24"/>
    </w:rPr>
  </w:style>
  <w:style w:type="paragraph" w:styleId="CommentText">
    <w:name w:val="annotation text"/>
    <w:basedOn w:val="Normal"/>
    <w:link w:val="CommentTextChar"/>
    <w:uiPriority w:val="99"/>
    <w:semiHidden/>
    <w:unhideWhenUsed/>
    <w:rsid w:val="00EB69D3"/>
    <w:pPr>
      <w:spacing w:line="240" w:lineRule="auto"/>
      <w:ind w:firstLine="0"/>
    </w:pPr>
    <w:rPr>
      <w:sz w:val="22"/>
      <w:szCs w:val="20"/>
    </w:rPr>
  </w:style>
  <w:style w:type="character" w:customStyle="1" w:styleId="CommentTextChar">
    <w:name w:val="Comment Text Char"/>
    <w:basedOn w:val="DefaultParagraphFont"/>
    <w:link w:val="CommentText"/>
    <w:uiPriority w:val="99"/>
    <w:semiHidden/>
    <w:rsid w:val="00EB69D3"/>
    <w:rPr>
      <w:sz w:val="22"/>
      <w:szCs w:val="20"/>
    </w:rPr>
  </w:style>
  <w:style w:type="paragraph" w:styleId="CommentSubject">
    <w:name w:val="annotation subject"/>
    <w:basedOn w:val="CommentText"/>
    <w:next w:val="CommentText"/>
    <w:link w:val="CommentSubjectChar"/>
    <w:uiPriority w:val="99"/>
    <w:semiHidden/>
    <w:unhideWhenUsed/>
    <w:rsid w:val="00EB69D3"/>
    <w:rPr>
      <w:b/>
      <w:bCs/>
    </w:rPr>
  </w:style>
  <w:style w:type="character" w:customStyle="1" w:styleId="CommentSubjectChar">
    <w:name w:val="Comment Subject Char"/>
    <w:basedOn w:val="CommentTextChar"/>
    <w:link w:val="CommentSubject"/>
    <w:uiPriority w:val="99"/>
    <w:semiHidden/>
    <w:rsid w:val="00EB69D3"/>
    <w:rPr>
      <w:b/>
      <w:bCs/>
      <w:sz w:val="22"/>
      <w:szCs w:val="20"/>
    </w:rPr>
  </w:style>
  <w:style w:type="paragraph" w:styleId="Date">
    <w:name w:val="Date"/>
    <w:basedOn w:val="Normal"/>
    <w:next w:val="Normal"/>
    <w:link w:val="DateChar"/>
    <w:uiPriority w:val="99"/>
    <w:semiHidden/>
    <w:unhideWhenUsed/>
    <w:pPr>
      <w:ind w:firstLine="0"/>
    </w:pPr>
  </w:style>
  <w:style w:type="character" w:customStyle="1" w:styleId="DateChar">
    <w:name w:val="Date Char"/>
    <w:basedOn w:val="DefaultParagraphFont"/>
    <w:link w:val="Date"/>
    <w:uiPriority w:val="99"/>
    <w:semiHidden/>
    <w:rPr>
      <w:kern w:val="24"/>
    </w:rPr>
  </w:style>
  <w:style w:type="paragraph" w:styleId="DocumentMap">
    <w:name w:val="Document Map"/>
    <w:basedOn w:val="Normal"/>
    <w:link w:val="DocumentMapChar"/>
    <w:uiPriority w:val="99"/>
    <w:semiHidden/>
    <w:unhideWhenUsed/>
    <w:rsid w:val="00EB69D3"/>
    <w:pPr>
      <w:spacing w:line="240" w:lineRule="auto"/>
      <w:ind w:firstLine="0"/>
    </w:pPr>
    <w:rPr>
      <w:rFonts w:ascii="Segoe UI" w:hAnsi="Segoe UI" w:cs="Segoe UI"/>
      <w:sz w:val="22"/>
      <w:szCs w:val="16"/>
    </w:rPr>
  </w:style>
  <w:style w:type="character" w:customStyle="1" w:styleId="DocumentMapChar">
    <w:name w:val="Document Map Char"/>
    <w:basedOn w:val="DefaultParagraphFont"/>
    <w:link w:val="DocumentMap"/>
    <w:uiPriority w:val="99"/>
    <w:semiHidden/>
    <w:rsid w:val="00EB69D3"/>
    <w:rPr>
      <w:rFonts w:ascii="Segoe UI" w:hAnsi="Segoe UI" w:cs="Segoe UI"/>
      <w:sz w:val="22"/>
      <w:szCs w:val="16"/>
    </w:rPr>
  </w:style>
  <w:style w:type="paragraph" w:styleId="E-mailSignature">
    <w:name w:val="E-mail Signature"/>
    <w:basedOn w:val="Normal"/>
    <w:link w:val="E-mailSignatureChar"/>
    <w:uiPriority w:val="99"/>
    <w:semiHidden/>
    <w:unhideWhenUsed/>
    <w:pPr>
      <w:spacing w:line="240" w:lineRule="auto"/>
      <w:ind w:firstLine="0"/>
    </w:pPr>
  </w:style>
  <w:style w:type="character" w:customStyle="1" w:styleId="E-mailSignatureChar">
    <w:name w:val="E-mail Signature Char"/>
    <w:basedOn w:val="DefaultParagraphFont"/>
    <w:link w:val="E-mailSignature"/>
    <w:uiPriority w:val="99"/>
    <w:semiHidden/>
    <w:rPr>
      <w:kern w:val="24"/>
    </w:rPr>
  </w:style>
  <w:style w:type="paragraph" w:styleId="FootnoteText">
    <w:name w:val="footnote text"/>
    <w:basedOn w:val="Normal"/>
    <w:link w:val="FootnoteTextChar"/>
    <w:uiPriority w:val="99"/>
    <w:semiHidden/>
    <w:unhideWhenUsed/>
    <w:rsid w:val="00EB69D3"/>
    <w:pPr>
      <w:spacing w:line="240" w:lineRule="auto"/>
    </w:pPr>
    <w:rPr>
      <w:sz w:val="22"/>
      <w:szCs w:val="20"/>
    </w:rPr>
  </w:style>
  <w:style w:type="character" w:customStyle="1" w:styleId="FootnoteTextChar">
    <w:name w:val="Footnote Text Char"/>
    <w:basedOn w:val="DefaultParagraphFont"/>
    <w:link w:val="FootnoteText"/>
    <w:uiPriority w:val="99"/>
    <w:semiHidden/>
    <w:rsid w:val="00EB69D3"/>
    <w:rPr>
      <w:sz w:val="22"/>
      <w:szCs w:val="20"/>
    </w:rPr>
  </w:style>
  <w:style w:type="paragraph" w:styleId="EnvelopeAddress">
    <w:name w:val="envelope address"/>
    <w:basedOn w:val="Normal"/>
    <w:uiPriority w:val="99"/>
    <w:semiHidden/>
    <w:unhideWhenUsed/>
    <w:pPr>
      <w:framePr w:w="7920" w:h="1980" w:hRule="exact" w:hSpace="180" w:wrap="auto" w:hAnchor="page" w:xAlign="center" w:yAlign="bottom"/>
      <w:spacing w:line="240" w:lineRule="auto"/>
      <w:ind w:left="2880" w:firstLine="0"/>
    </w:pPr>
    <w:rPr>
      <w:rFonts w:asciiTheme="majorHAnsi" w:eastAsiaTheme="majorEastAsia" w:hAnsiTheme="majorHAnsi" w:cstheme="majorBidi"/>
    </w:rPr>
  </w:style>
  <w:style w:type="paragraph" w:styleId="EnvelopeReturn">
    <w:name w:val="envelope return"/>
    <w:basedOn w:val="Normal"/>
    <w:uiPriority w:val="99"/>
    <w:semiHidden/>
    <w:unhideWhenUsed/>
    <w:rsid w:val="00EB69D3"/>
    <w:pPr>
      <w:spacing w:line="240" w:lineRule="auto"/>
      <w:ind w:firstLine="0"/>
    </w:pPr>
    <w:rPr>
      <w:rFonts w:asciiTheme="majorHAnsi" w:eastAsiaTheme="majorEastAsia" w:hAnsiTheme="majorHAnsi" w:cstheme="majorBidi"/>
      <w:sz w:val="22"/>
      <w:szCs w:val="20"/>
    </w:rPr>
  </w:style>
  <w:style w:type="table" w:styleId="TableGrid">
    <w:name w:val="Table Grid"/>
    <w:basedOn w:val="TableNormal"/>
    <w:uiPriority w:val="3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Heading6Char">
    <w:name w:val="Heading 6 Char"/>
    <w:basedOn w:val="DefaultParagraphFont"/>
    <w:link w:val="Heading6"/>
    <w:uiPriority w:val="5"/>
    <w:semiHidden/>
    <w:rsid w:val="00336906"/>
    <w:rPr>
      <w:rFonts w:asciiTheme="majorHAnsi" w:eastAsiaTheme="majorEastAsia" w:hAnsiTheme="majorHAnsi" w:cstheme="majorBidi"/>
      <w:color w:val="6E6E6E" w:themeColor="accent1" w:themeShade="7F"/>
    </w:rPr>
  </w:style>
  <w:style w:type="paragraph" w:styleId="HTMLAddress">
    <w:name w:val="HTML Address"/>
    <w:basedOn w:val="Normal"/>
    <w:link w:val="HTMLAddressChar"/>
    <w:uiPriority w:val="99"/>
    <w:semiHidden/>
    <w:unhideWhenUsed/>
    <w:pPr>
      <w:spacing w:line="240" w:lineRule="auto"/>
      <w:ind w:firstLine="0"/>
    </w:pPr>
    <w:rPr>
      <w:i/>
      <w:iCs/>
    </w:rPr>
  </w:style>
  <w:style w:type="character" w:customStyle="1" w:styleId="HTMLAddressChar">
    <w:name w:val="HTML Address Char"/>
    <w:basedOn w:val="DefaultParagraphFont"/>
    <w:link w:val="HTMLAddress"/>
    <w:uiPriority w:val="99"/>
    <w:semiHidden/>
    <w:rPr>
      <w:i/>
      <w:iCs/>
      <w:kern w:val="24"/>
    </w:rPr>
  </w:style>
  <w:style w:type="paragraph" w:styleId="HTMLPreformatted">
    <w:name w:val="HTML Preformatted"/>
    <w:basedOn w:val="Normal"/>
    <w:link w:val="HTMLPreformattedChar"/>
    <w:uiPriority w:val="99"/>
    <w:semiHidden/>
    <w:unhideWhenUsed/>
    <w:rsid w:val="00EB69D3"/>
    <w:pPr>
      <w:spacing w:line="240" w:lineRule="auto"/>
      <w:ind w:firstLine="0"/>
    </w:pPr>
    <w:rPr>
      <w:rFonts w:ascii="Consolas" w:hAnsi="Consolas" w:cs="Consolas"/>
      <w:sz w:val="22"/>
      <w:szCs w:val="20"/>
    </w:rPr>
  </w:style>
  <w:style w:type="character" w:customStyle="1" w:styleId="HTMLPreformattedChar">
    <w:name w:val="HTML Preformatted Char"/>
    <w:basedOn w:val="DefaultParagraphFont"/>
    <w:link w:val="HTMLPreformatted"/>
    <w:uiPriority w:val="99"/>
    <w:semiHidden/>
    <w:rsid w:val="00EB69D3"/>
    <w:rPr>
      <w:rFonts w:ascii="Consolas" w:hAnsi="Consolas" w:cs="Consolas"/>
      <w:sz w:val="22"/>
      <w:szCs w:val="20"/>
    </w:rPr>
  </w:style>
  <w:style w:type="paragraph" w:styleId="Index1">
    <w:name w:val="index 1"/>
    <w:basedOn w:val="Normal"/>
    <w:next w:val="Normal"/>
    <w:autoRedefine/>
    <w:uiPriority w:val="99"/>
    <w:semiHidden/>
    <w:unhideWhenUsed/>
    <w:pPr>
      <w:spacing w:line="240" w:lineRule="auto"/>
      <w:ind w:left="240" w:firstLine="0"/>
    </w:pPr>
  </w:style>
  <w:style w:type="paragraph" w:styleId="Index2">
    <w:name w:val="index 2"/>
    <w:basedOn w:val="Normal"/>
    <w:next w:val="Normal"/>
    <w:autoRedefine/>
    <w:uiPriority w:val="99"/>
    <w:semiHidden/>
    <w:unhideWhenUsed/>
    <w:pPr>
      <w:spacing w:line="240" w:lineRule="auto"/>
      <w:ind w:left="480" w:firstLine="0"/>
    </w:pPr>
  </w:style>
  <w:style w:type="paragraph" w:styleId="Index3">
    <w:name w:val="index 3"/>
    <w:basedOn w:val="Normal"/>
    <w:next w:val="Normal"/>
    <w:autoRedefine/>
    <w:uiPriority w:val="99"/>
    <w:semiHidden/>
    <w:unhideWhenUsed/>
    <w:pPr>
      <w:spacing w:line="240" w:lineRule="auto"/>
      <w:ind w:left="720" w:firstLine="0"/>
    </w:pPr>
  </w:style>
  <w:style w:type="paragraph" w:styleId="Index4">
    <w:name w:val="index 4"/>
    <w:basedOn w:val="Normal"/>
    <w:next w:val="Normal"/>
    <w:autoRedefine/>
    <w:uiPriority w:val="99"/>
    <w:semiHidden/>
    <w:unhideWhenUsed/>
    <w:pPr>
      <w:spacing w:line="240" w:lineRule="auto"/>
      <w:ind w:left="960" w:firstLine="0"/>
    </w:pPr>
  </w:style>
  <w:style w:type="paragraph" w:styleId="Index5">
    <w:name w:val="index 5"/>
    <w:basedOn w:val="Normal"/>
    <w:next w:val="Normal"/>
    <w:autoRedefine/>
    <w:uiPriority w:val="99"/>
    <w:semiHidden/>
    <w:unhideWhenUsed/>
    <w:pPr>
      <w:spacing w:line="240" w:lineRule="auto"/>
      <w:ind w:left="1200" w:firstLine="0"/>
    </w:pPr>
  </w:style>
  <w:style w:type="paragraph" w:styleId="Index6">
    <w:name w:val="index 6"/>
    <w:basedOn w:val="Normal"/>
    <w:next w:val="Normal"/>
    <w:autoRedefine/>
    <w:uiPriority w:val="99"/>
    <w:semiHidden/>
    <w:unhideWhenUsed/>
    <w:pPr>
      <w:spacing w:line="240" w:lineRule="auto"/>
      <w:ind w:left="1440" w:firstLine="0"/>
    </w:pPr>
  </w:style>
  <w:style w:type="paragraph" w:styleId="Index7">
    <w:name w:val="index 7"/>
    <w:basedOn w:val="Normal"/>
    <w:next w:val="Normal"/>
    <w:autoRedefine/>
    <w:uiPriority w:val="99"/>
    <w:semiHidden/>
    <w:unhideWhenUsed/>
    <w:pPr>
      <w:spacing w:line="240" w:lineRule="auto"/>
      <w:ind w:left="1680" w:firstLine="0"/>
    </w:pPr>
  </w:style>
  <w:style w:type="paragraph" w:styleId="Index8">
    <w:name w:val="index 8"/>
    <w:basedOn w:val="Normal"/>
    <w:next w:val="Normal"/>
    <w:autoRedefine/>
    <w:uiPriority w:val="99"/>
    <w:semiHidden/>
    <w:unhideWhenUsed/>
    <w:pPr>
      <w:spacing w:line="240" w:lineRule="auto"/>
      <w:ind w:left="1920" w:firstLine="0"/>
    </w:pPr>
  </w:style>
  <w:style w:type="paragraph" w:styleId="Index9">
    <w:name w:val="index 9"/>
    <w:basedOn w:val="Normal"/>
    <w:next w:val="Normal"/>
    <w:autoRedefine/>
    <w:uiPriority w:val="99"/>
    <w:semiHidden/>
    <w:unhideWhenUsed/>
    <w:pPr>
      <w:spacing w:line="240" w:lineRule="auto"/>
      <w:ind w:left="2160" w:firstLine="0"/>
    </w:pPr>
  </w:style>
  <w:style w:type="paragraph" w:styleId="IndexHeading">
    <w:name w:val="index heading"/>
    <w:basedOn w:val="Normal"/>
    <w:next w:val="Index1"/>
    <w:uiPriority w:val="99"/>
    <w:semiHidden/>
    <w:unhideWhenUsed/>
    <w:pPr>
      <w:ind w:firstLine="0"/>
    </w:pPr>
    <w:rPr>
      <w:rFonts w:asciiTheme="majorHAnsi" w:eastAsiaTheme="majorEastAsia" w:hAnsiTheme="majorHAnsi" w:cstheme="majorBidi"/>
      <w:b/>
      <w:bCs/>
    </w:rPr>
  </w:style>
  <w:style w:type="paragraph" w:styleId="IntenseQuote">
    <w:name w:val="Intense Quote"/>
    <w:basedOn w:val="Normal"/>
    <w:next w:val="Normal"/>
    <w:link w:val="IntenseQuoteChar"/>
    <w:uiPriority w:val="30"/>
    <w:semiHidden/>
    <w:unhideWhenUsed/>
    <w:qFormat/>
    <w:rsid w:val="00EB69D3"/>
    <w:pPr>
      <w:pBdr>
        <w:top w:val="single" w:sz="4" w:space="10" w:color="6E6E6E" w:themeColor="accent1" w:themeShade="80"/>
        <w:bottom w:val="single" w:sz="4" w:space="10" w:color="6E6E6E" w:themeColor="accent1" w:themeShade="80"/>
      </w:pBdr>
      <w:spacing w:before="360" w:after="360"/>
      <w:ind w:left="864" w:right="864" w:firstLine="0"/>
      <w:jc w:val="center"/>
    </w:pPr>
    <w:rPr>
      <w:i/>
      <w:iCs/>
      <w:color w:val="6E6E6E" w:themeColor="accent1" w:themeShade="80"/>
    </w:rPr>
  </w:style>
  <w:style w:type="character" w:customStyle="1" w:styleId="IntenseQuoteChar">
    <w:name w:val="Intense Quote Char"/>
    <w:basedOn w:val="DefaultParagraphFont"/>
    <w:link w:val="IntenseQuote"/>
    <w:uiPriority w:val="30"/>
    <w:semiHidden/>
    <w:rsid w:val="00EB69D3"/>
    <w:rPr>
      <w:i/>
      <w:iCs/>
      <w:color w:val="6E6E6E" w:themeColor="accent1" w:themeShade="80"/>
    </w:rPr>
  </w:style>
  <w:style w:type="paragraph" w:styleId="List">
    <w:name w:val="List"/>
    <w:basedOn w:val="Normal"/>
    <w:uiPriority w:val="99"/>
    <w:semiHidden/>
    <w:unhideWhenUsed/>
    <w:pPr>
      <w:ind w:left="360" w:firstLine="0"/>
      <w:contextualSpacing/>
    </w:pPr>
  </w:style>
  <w:style w:type="paragraph" w:styleId="List2">
    <w:name w:val="List 2"/>
    <w:basedOn w:val="Normal"/>
    <w:uiPriority w:val="99"/>
    <w:semiHidden/>
    <w:unhideWhenUsed/>
    <w:pPr>
      <w:ind w:left="720" w:firstLine="0"/>
      <w:contextualSpacing/>
    </w:pPr>
  </w:style>
  <w:style w:type="paragraph" w:styleId="List3">
    <w:name w:val="List 3"/>
    <w:basedOn w:val="Normal"/>
    <w:uiPriority w:val="99"/>
    <w:semiHidden/>
    <w:unhideWhenUsed/>
    <w:pPr>
      <w:ind w:left="1080" w:firstLine="0"/>
      <w:contextualSpacing/>
    </w:pPr>
  </w:style>
  <w:style w:type="paragraph" w:styleId="List4">
    <w:name w:val="List 4"/>
    <w:basedOn w:val="Normal"/>
    <w:uiPriority w:val="99"/>
    <w:semiHidden/>
    <w:unhideWhenUsed/>
    <w:pPr>
      <w:ind w:left="1440" w:firstLine="0"/>
      <w:contextualSpacing/>
    </w:pPr>
  </w:style>
  <w:style w:type="paragraph" w:styleId="List5">
    <w:name w:val="List 5"/>
    <w:basedOn w:val="Normal"/>
    <w:uiPriority w:val="99"/>
    <w:semiHidden/>
    <w:unhideWhenUsed/>
    <w:pPr>
      <w:ind w:left="1800" w:firstLine="0"/>
      <w:contextualSpacing/>
    </w:pPr>
  </w:style>
  <w:style w:type="paragraph" w:styleId="ListBullet">
    <w:name w:val="List Bullet"/>
    <w:basedOn w:val="Normal"/>
    <w:uiPriority w:val="8"/>
    <w:unhideWhenUsed/>
    <w:qFormat/>
    <w:pPr>
      <w:numPr>
        <w:numId w:val="1"/>
      </w:numPr>
      <w:contextualSpacing/>
    </w:pPr>
  </w:style>
  <w:style w:type="paragraph" w:styleId="ListBullet2">
    <w:name w:val="List Bullet 2"/>
    <w:basedOn w:val="Normal"/>
    <w:uiPriority w:val="99"/>
    <w:semiHidden/>
    <w:unhideWhenUsed/>
    <w:pPr>
      <w:numPr>
        <w:numId w:val="2"/>
      </w:numPr>
      <w:ind w:firstLine="0"/>
      <w:contextualSpacing/>
    </w:pPr>
  </w:style>
  <w:style w:type="paragraph" w:styleId="ListBullet3">
    <w:name w:val="List Bullet 3"/>
    <w:basedOn w:val="Normal"/>
    <w:uiPriority w:val="99"/>
    <w:semiHidden/>
    <w:unhideWhenUsed/>
    <w:pPr>
      <w:numPr>
        <w:numId w:val="3"/>
      </w:numPr>
      <w:ind w:firstLine="0"/>
      <w:contextualSpacing/>
    </w:pPr>
  </w:style>
  <w:style w:type="paragraph" w:styleId="ListBullet4">
    <w:name w:val="List Bullet 4"/>
    <w:basedOn w:val="Normal"/>
    <w:uiPriority w:val="99"/>
    <w:semiHidden/>
    <w:unhideWhenUsed/>
    <w:pPr>
      <w:numPr>
        <w:numId w:val="4"/>
      </w:numPr>
      <w:ind w:firstLine="0"/>
      <w:contextualSpacing/>
    </w:pPr>
  </w:style>
  <w:style w:type="paragraph" w:styleId="ListBullet5">
    <w:name w:val="List Bullet 5"/>
    <w:basedOn w:val="Normal"/>
    <w:uiPriority w:val="99"/>
    <w:semiHidden/>
    <w:unhideWhenUsed/>
    <w:pPr>
      <w:numPr>
        <w:numId w:val="5"/>
      </w:numPr>
      <w:ind w:firstLine="0"/>
      <w:contextualSpacing/>
    </w:pPr>
  </w:style>
  <w:style w:type="paragraph" w:styleId="ListContinue">
    <w:name w:val="List Continue"/>
    <w:basedOn w:val="Normal"/>
    <w:uiPriority w:val="99"/>
    <w:semiHidden/>
    <w:unhideWhenUsed/>
    <w:pPr>
      <w:spacing w:after="120"/>
      <w:ind w:left="360" w:firstLine="0"/>
      <w:contextualSpacing/>
    </w:pPr>
  </w:style>
  <w:style w:type="paragraph" w:styleId="ListContinue2">
    <w:name w:val="List Continue 2"/>
    <w:basedOn w:val="Normal"/>
    <w:uiPriority w:val="99"/>
    <w:semiHidden/>
    <w:unhideWhenUsed/>
    <w:pPr>
      <w:spacing w:after="120"/>
      <w:ind w:left="720" w:firstLine="0"/>
      <w:contextualSpacing/>
    </w:pPr>
  </w:style>
  <w:style w:type="paragraph" w:styleId="ListContinue3">
    <w:name w:val="List Continue 3"/>
    <w:basedOn w:val="Normal"/>
    <w:uiPriority w:val="99"/>
    <w:semiHidden/>
    <w:unhideWhenUsed/>
    <w:pPr>
      <w:spacing w:after="120"/>
      <w:ind w:left="1080" w:firstLine="0"/>
      <w:contextualSpacing/>
    </w:pPr>
  </w:style>
  <w:style w:type="paragraph" w:styleId="ListContinue4">
    <w:name w:val="List Continue 4"/>
    <w:basedOn w:val="Normal"/>
    <w:uiPriority w:val="99"/>
    <w:semiHidden/>
    <w:unhideWhenUsed/>
    <w:pPr>
      <w:spacing w:after="120"/>
      <w:ind w:left="1440" w:firstLine="0"/>
      <w:contextualSpacing/>
    </w:pPr>
  </w:style>
  <w:style w:type="paragraph" w:styleId="ListContinue5">
    <w:name w:val="List Continue 5"/>
    <w:basedOn w:val="Normal"/>
    <w:uiPriority w:val="99"/>
    <w:semiHidden/>
    <w:unhideWhenUsed/>
    <w:pPr>
      <w:spacing w:after="120"/>
      <w:ind w:left="1800" w:firstLine="0"/>
      <w:contextualSpacing/>
    </w:pPr>
  </w:style>
  <w:style w:type="paragraph" w:styleId="ListNumber">
    <w:name w:val="List Number"/>
    <w:basedOn w:val="Normal"/>
    <w:uiPriority w:val="8"/>
    <w:unhideWhenUsed/>
    <w:qFormat/>
    <w:pPr>
      <w:numPr>
        <w:numId w:val="6"/>
      </w:numPr>
      <w:contextualSpacing/>
    </w:pPr>
  </w:style>
  <w:style w:type="paragraph" w:styleId="ListNumber2">
    <w:name w:val="List Number 2"/>
    <w:basedOn w:val="Normal"/>
    <w:uiPriority w:val="99"/>
    <w:semiHidden/>
    <w:unhideWhenUsed/>
    <w:pPr>
      <w:numPr>
        <w:numId w:val="7"/>
      </w:numPr>
      <w:ind w:firstLine="0"/>
      <w:contextualSpacing/>
    </w:pPr>
  </w:style>
  <w:style w:type="paragraph" w:styleId="ListNumber3">
    <w:name w:val="List Number 3"/>
    <w:basedOn w:val="Normal"/>
    <w:uiPriority w:val="99"/>
    <w:semiHidden/>
    <w:unhideWhenUsed/>
    <w:pPr>
      <w:numPr>
        <w:numId w:val="8"/>
      </w:numPr>
      <w:ind w:firstLine="0"/>
      <w:contextualSpacing/>
    </w:pPr>
  </w:style>
  <w:style w:type="paragraph" w:styleId="ListNumber4">
    <w:name w:val="List Number 4"/>
    <w:basedOn w:val="Normal"/>
    <w:uiPriority w:val="99"/>
    <w:semiHidden/>
    <w:unhideWhenUsed/>
    <w:pPr>
      <w:numPr>
        <w:numId w:val="9"/>
      </w:numPr>
      <w:ind w:firstLine="0"/>
      <w:contextualSpacing/>
    </w:pPr>
  </w:style>
  <w:style w:type="paragraph" w:styleId="ListNumber5">
    <w:name w:val="List Number 5"/>
    <w:basedOn w:val="Normal"/>
    <w:uiPriority w:val="99"/>
    <w:semiHidden/>
    <w:unhideWhenUsed/>
    <w:pPr>
      <w:numPr>
        <w:numId w:val="10"/>
      </w:numPr>
      <w:ind w:firstLine="0"/>
      <w:contextualSpacing/>
    </w:pPr>
  </w:style>
  <w:style w:type="paragraph" w:styleId="ListParagraph">
    <w:name w:val="List Paragraph"/>
    <w:basedOn w:val="Normal"/>
    <w:uiPriority w:val="34"/>
    <w:unhideWhenUsed/>
    <w:qFormat/>
    <w:pPr>
      <w:ind w:left="720" w:firstLine="0"/>
      <w:contextualSpacing/>
    </w:pPr>
  </w:style>
  <w:style w:type="paragraph" w:styleId="MacroText">
    <w:name w:val="macro"/>
    <w:link w:val="MacroTextChar"/>
    <w:uiPriority w:val="99"/>
    <w:semiHidden/>
    <w:unhideWhenUsed/>
    <w:rsid w:val="00EB69D3"/>
    <w:pPr>
      <w:tabs>
        <w:tab w:val="left" w:pos="480"/>
        <w:tab w:val="left" w:pos="960"/>
        <w:tab w:val="left" w:pos="1440"/>
        <w:tab w:val="left" w:pos="1920"/>
        <w:tab w:val="left" w:pos="2400"/>
        <w:tab w:val="left" w:pos="2880"/>
        <w:tab w:val="left" w:pos="3360"/>
        <w:tab w:val="left" w:pos="3840"/>
        <w:tab w:val="left" w:pos="4320"/>
      </w:tabs>
      <w:ind w:firstLine="0"/>
    </w:pPr>
    <w:rPr>
      <w:rFonts w:ascii="Consolas" w:hAnsi="Consolas" w:cs="Consolas"/>
      <w:kern w:val="24"/>
      <w:sz w:val="22"/>
      <w:szCs w:val="20"/>
    </w:rPr>
  </w:style>
  <w:style w:type="character" w:customStyle="1" w:styleId="MacroTextChar">
    <w:name w:val="Macro Text Char"/>
    <w:basedOn w:val="DefaultParagraphFont"/>
    <w:link w:val="MacroText"/>
    <w:uiPriority w:val="99"/>
    <w:semiHidden/>
    <w:rsid w:val="00EB69D3"/>
    <w:rPr>
      <w:rFonts w:ascii="Consolas" w:hAnsi="Consolas" w:cs="Consolas"/>
      <w:kern w:val="24"/>
      <w:sz w:val="22"/>
      <w:szCs w:val="20"/>
    </w:rPr>
  </w:style>
  <w:style w:type="paragraph" w:styleId="MessageHeader">
    <w:name w:val="Message Header"/>
    <w:basedOn w:val="Normal"/>
    <w:link w:val="MessageHeaderChar"/>
    <w:uiPriority w:val="99"/>
    <w:semiHidden/>
    <w:unhideWhenUsed/>
    <w:pPr>
      <w:pBdr>
        <w:top w:val="single" w:sz="6" w:space="1" w:color="auto"/>
        <w:left w:val="single" w:sz="6" w:space="1" w:color="auto"/>
        <w:bottom w:val="single" w:sz="6" w:space="1" w:color="auto"/>
        <w:right w:val="single" w:sz="6" w:space="1" w:color="auto"/>
      </w:pBdr>
      <w:shd w:val="pct20" w:color="auto" w:fill="auto"/>
      <w:spacing w:line="240" w:lineRule="auto"/>
      <w:ind w:left="1080" w:firstLine="0"/>
    </w:pPr>
    <w:rPr>
      <w:rFonts w:asciiTheme="majorHAnsi" w:eastAsiaTheme="majorEastAsia" w:hAnsiTheme="majorHAnsi" w:cstheme="majorBidi"/>
    </w:rPr>
  </w:style>
  <w:style w:type="character" w:customStyle="1" w:styleId="MessageHeaderChar">
    <w:name w:val="Message Header Char"/>
    <w:basedOn w:val="DefaultParagraphFont"/>
    <w:link w:val="MessageHeader"/>
    <w:uiPriority w:val="99"/>
    <w:semiHidden/>
    <w:rPr>
      <w:rFonts w:asciiTheme="majorHAnsi" w:eastAsiaTheme="majorEastAsia" w:hAnsiTheme="majorHAnsi" w:cstheme="majorBidi"/>
      <w:kern w:val="24"/>
      <w:shd w:val="pct20" w:color="auto" w:fill="auto"/>
    </w:rPr>
  </w:style>
  <w:style w:type="paragraph" w:styleId="NormalWeb">
    <w:name w:val="Normal (Web)"/>
    <w:basedOn w:val="Normal"/>
    <w:uiPriority w:val="99"/>
    <w:semiHidden/>
    <w:unhideWhenUsed/>
    <w:pPr>
      <w:ind w:firstLine="0"/>
    </w:pPr>
    <w:rPr>
      <w:rFonts w:ascii="Times New Roman" w:hAnsi="Times New Roman" w:cs="Times New Roman"/>
    </w:rPr>
  </w:style>
  <w:style w:type="paragraph" w:styleId="NormalIndent">
    <w:name w:val="Normal Indent"/>
    <w:basedOn w:val="Normal"/>
    <w:uiPriority w:val="99"/>
    <w:semiHidden/>
    <w:unhideWhenUsed/>
    <w:pPr>
      <w:ind w:left="720" w:firstLine="0"/>
    </w:pPr>
  </w:style>
  <w:style w:type="paragraph" w:styleId="NoteHeading">
    <w:name w:val="Note Heading"/>
    <w:basedOn w:val="Normal"/>
    <w:next w:val="Normal"/>
    <w:link w:val="NoteHeadingChar"/>
    <w:uiPriority w:val="99"/>
    <w:semiHidden/>
    <w:unhideWhenUsed/>
    <w:pPr>
      <w:spacing w:line="240" w:lineRule="auto"/>
      <w:ind w:firstLine="0"/>
    </w:pPr>
  </w:style>
  <w:style w:type="character" w:customStyle="1" w:styleId="NoteHeadingChar">
    <w:name w:val="Note Heading Char"/>
    <w:basedOn w:val="DefaultParagraphFont"/>
    <w:link w:val="NoteHeading"/>
    <w:uiPriority w:val="99"/>
    <w:semiHidden/>
    <w:rPr>
      <w:kern w:val="24"/>
    </w:rPr>
  </w:style>
  <w:style w:type="paragraph" w:styleId="PlainText">
    <w:name w:val="Plain Text"/>
    <w:basedOn w:val="Normal"/>
    <w:link w:val="PlainTextChar"/>
    <w:uiPriority w:val="99"/>
    <w:semiHidden/>
    <w:unhideWhenUsed/>
    <w:rsid w:val="00EB69D3"/>
    <w:pPr>
      <w:spacing w:line="240" w:lineRule="auto"/>
      <w:ind w:firstLine="0"/>
    </w:pPr>
    <w:rPr>
      <w:rFonts w:ascii="Consolas" w:hAnsi="Consolas" w:cs="Consolas"/>
      <w:sz w:val="22"/>
      <w:szCs w:val="21"/>
    </w:rPr>
  </w:style>
  <w:style w:type="character" w:customStyle="1" w:styleId="PlainTextChar">
    <w:name w:val="Plain Text Char"/>
    <w:basedOn w:val="DefaultParagraphFont"/>
    <w:link w:val="PlainText"/>
    <w:uiPriority w:val="99"/>
    <w:semiHidden/>
    <w:rsid w:val="00EB69D3"/>
    <w:rPr>
      <w:rFonts w:ascii="Consolas" w:hAnsi="Consolas" w:cs="Consolas"/>
      <w:sz w:val="22"/>
      <w:szCs w:val="21"/>
    </w:rPr>
  </w:style>
  <w:style w:type="paragraph" w:styleId="Quote">
    <w:name w:val="Quote"/>
    <w:basedOn w:val="Normal"/>
    <w:next w:val="Normal"/>
    <w:link w:val="QuoteChar"/>
    <w:uiPriority w:val="29"/>
    <w:semiHidden/>
    <w:unhideWhenUsed/>
    <w:qFormat/>
    <w:pPr>
      <w:spacing w:before="200" w:after="160"/>
      <w:ind w:left="864" w:right="864" w:firstLine="0"/>
      <w:jc w:val="center"/>
    </w:pPr>
    <w:rPr>
      <w:i/>
      <w:iCs/>
      <w:color w:val="404040" w:themeColor="text1" w:themeTint="BF"/>
    </w:rPr>
  </w:style>
  <w:style w:type="character" w:customStyle="1" w:styleId="QuoteChar">
    <w:name w:val="Quote Char"/>
    <w:basedOn w:val="DefaultParagraphFont"/>
    <w:link w:val="Quote"/>
    <w:uiPriority w:val="29"/>
    <w:semiHidden/>
    <w:rPr>
      <w:i/>
      <w:iCs/>
      <w:color w:val="404040" w:themeColor="text1" w:themeTint="BF"/>
      <w:kern w:val="24"/>
    </w:rPr>
  </w:style>
  <w:style w:type="paragraph" w:styleId="Salutation">
    <w:name w:val="Salutation"/>
    <w:basedOn w:val="Normal"/>
    <w:next w:val="Normal"/>
    <w:link w:val="SalutationChar"/>
    <w:uiPriority w:val="99"/>
    <w:semiHidden/>
    <w:unhideWhenUsed/>
    <w:pPr>
      <w:ind w:firstLine="0"/>
    </w:pPr>
  </w:style>
  <w:style w:type="character" w:customStyle="1" w:styleId="SalutationChar">
    <w:name w:val="Salutation Char"/>
    <w:basedOn w:val="DefaultParagraphFont"/>
    <w:link w:val="Salutation"/>
    <w:uiPriority w:val="99"/>
    <w:semiHidden/>
    <w:rPr>
      <w:kern w:val="24"/>
    </w:rPr>
  </w:style>
  <w:style w:type="paragraph" w:styleId="Signature">
    <w:name w:val="Signature"/>
    <w:basedOn w:val="Normal"/>
    <w:link w:val="SignatureChar"/>
    <w:uiPriority w:val="99"/>
    <w:semiHidden/>
    <w:unhideWhenUsed/>
    <w:pPr>
      <w:spacing w:line="240" w:lineRule="auto"/>
      <w:ind w:left="4320" w:firstLine="0"/>
    </w:pPr>
  </w:style>
  <w:style w:type="character" w:customStyle="1" w:styleId="SignatureChar">
    <w:name w:val="Signature Char"/>
    <w:basedOn w:val="DefaultParagraphFont"/>
    <w:link w:val="Signature"/>
    <w:uiPriority w:val="99"/>
    <w:semiHidden/>
    <w:rPr>
      <w:kern w:val="24"/>
    </w:rPr>
  </w:style>
  <w:style w:type="paragraph" w:customStyle="1" w:styleId="Title2">
    <w:name w:val="Title 2"/>
    <w:basedOn w:val="Normal"/>
    <w:uiPriority w:val="1"/>
    <w:qFormat/>
    <w:pPr>
      <w:ind w:firstLine="0"/>
      <w:jc w:val="center"/>
    </w:pPr>
  </w:style>
  <w:style w:type="paragraph" w:styleId="TableofAuthorities">
    <w:name w:val="table of authorities"/>
    <w:basedOn w:val="Normal"/>
    <w:next w:val="Normal"/>
    <w:uiPriority w:val="99"/>
    <w:semiHidden/>
    <w:unhideWhenUsed/>
    <w:pPr>
      <w:ind w:left="240" w:firstLine="0"/>
    </w:pPr>
  </w:style>
  <w:style w:type="paragraph" w:styleId="TableofFigures">
    <w:name w:val="table of figures"/>
    <w:basedOn w:val="Normal"/>
    <w:next w:val="Normal"/>
    <w:uiPriority w:val="99"/>
    <w:semiHidden/>
    <w:unhideWhenUsed/>
    <w:pPr>
      <w:ind w:firstLine="0"/>
    </w:pPr>
  </w:style>
  <w:style w:type="paragraph" w:styleId="TOAHeading">
    <w:name w:val="toa heading"/>
    <w:basedOn w:val="Normal"/>
    <w:next w:val="Normal"/>
    <w:uiPriority w:val="99"/>
    <w:semiHidden/>
    <w:unhideWhenUsed/>
    <w:pPr>
      <w:spacing w:before="120"/>
      <w:ind w:firstLine="0"/>
    </w:pPr>
    <w:rPr>
      <w:rFonts w:asciiTheme="majorHAnsi" w:eastAsiaTheme="majorEastAsia" w:hAnsiTheme="majorHAnsi" w:cstheme="majorBidi"/>
      <w:b/>
      <w:bCs/>
    </w:rPr>
  </w:style>
  <w:style w:type="paragraph" w:styleId="TOC4">
    <w:name w:val="toc 4"/>
    <w:basedOn w:val="Normal"/>
    <w:next w:val="Normal"/>
    <w:autoRedefine/>
    <w:uiPriority w:val="39"/>
    <w:semiHidden/>
    <w:unhideWhenUsed/>
    <w:pPr>
      <w:spacing w:after="100"/>
      <w:ind w:left="720" w:firstLine="0"/>
    </w:pPr>
  </w:style>
  <w:style w:type="paragraph" w:styleId="TOC5">
    <w:name w:val="toc 5"/>
    <w:basedOn w:val="Normal"/>
    <w:next w:val="Normal"/>
    <w:autoRedefine/>
    <w:uiPriority w:val="39"/>
    <w:semiHidden/>
    <w:unhideWhenUsed/>
    <w:pPr>
      <w:spacing w:after="100"/>
      <w:ind w:left="960" w:firstLine="0"/>
    </w:pPr>
  </w:style>
  <w:style w:type="paragraph" w:styleId="TOC6">
    <w:name w:val="toc 6"/>
    <w:basedOn w:val="Normal"/>
    <w:next w:val="Normal"/>
    <w:autoRedefine/>
    <w:uiPriority w:val="39"/>
    <w:semiHidden/>
    <w:unhideWhenUsed/>
    <w:pPr>
      <w:spacing w:after="100"/>
      <w:ind w:left="1200" w:firstLine="0"/>
    </w:pPr>
  </w:style>
  <w:style w:type="paragraph" w:styleId="TOC7">
    <w:name w:val="toc 7"/>
    <w:basedOn w:val="Normal"/>
    <w:next w:val="Normal"/>
    <w:autoRedefine/>
    <w:uiPriority w:val="39"/>
    <w:semiHidden/>
    <w:unhideWhenUsed/>
    <w:pPr>
      <w:spacing w:after="100"/>
      <w:ind w:left="1440" w:firstLine="0"/>
    </w:pPr>
  </w:style>
  <w:style w:type="paragraph" w:styleId="TOC8">
    <w:name w:val="toc 8"/>
    <w:basedOn w:val="Normal"/>
    <w:next w:val="Normal"/>
    <w:autoRedefine/>
    <w:uiPriority w:val="39"/>
    <w:semiHidden/>
    <w:unhideWhenUsed/>
    <w:pPr>
      <w:spacing w:after="100"/>
      <w:ind w:left="1680" w:firstLine="0"/>
    </w:pPr>
  </w:style>
  <w:style w:type="paragraph" w:styleId="TOC9">
    <w:name w:val="toc 9"/>
    <w:basedOn w:val="Normal"/>
    <w:next w:val="Normal"/>
    <w:autoRedefine/>
    <w:uiPriority w:val="39"/>
    <w:semiHidden/>
    <w:unhideWhenUsed/>
    <w:pPr>
      <w:spacing w:after="100"/>
      <w:ind w:left="1920" w:firstLine="0"/>
    </w:pPr>
  </w:style>
  <w:style w:type="character" w:styleId="EndnoteReference">
    <w:name w:val="endnote reference"/>
    <w:basedOn w:val="DefaultParagraphFont"/>
    <w:uiPriority w:val="99"/>
    <w:semiHidden/>
    <w:unhideWhenUsed/>
    <w:rPr>
      <w:vertAlign w:val="superscript"/>
    </w:rPr>
  </w:style>
  <w:style w:type="character" w:styleId="FootnoteReference">
    <w:name w:val="footnote reference"/>
    <w:basedOn w:val="DefaultParagraphFont"/>
    <w:uiPriority w:val="99"/>
    <w:qFormat/>
    <w:rPr>
      <w:vertAlign w:val="superscript"/>
    </w:rPr>
  </w:style>
  <w:style w:type="table" w:customStyle="1" w:styleId="APAReport">
    <w:name w:val="APA Report"/>
    <w:basedOn w:val="TableNormal"/>
    <w:uiPriority w:val="99"/>
    <w:rsid w:val="003F7CBD"/>
    <w:pPr>
      <w:spacing w:line="240" w:lineRule="auto"/>
      <w:ind w:firstLine="0"/>
    </w:pPr>
    <w:tblPr>
      <w:tblBorders>
        <w:top w:val="single" w:sz="12" w:space="0" w:color="auto"/>
        <w:bottom w:val="single" w:sz="12" w:space="0" w:color="auto"/>
      </w:tblBorders>
    </w:tblPr>
    <w:tblStylePr w:type="firstRow">
      <w:rPr>
        <w:rFonts w:asciiTheme="majorHAnsi" w:hAnsiTheme="majorHAnsi"/>
      </w:rPr>
      <w:tblPr/>
      <w:tcPr>
        <w:tcBorders>
          <w:top w:val="single" w:sz="12" w:space="0" w:color="auto"/>
          <w:left w:val="nil"/>
          <w:bottom w:val="single" w:sz="12" w:space="0" w:color="auto"/>
          <w:right w:val="nil"/>
          <w:insideH w:val="nil"/>
          <w:insideV w:val="nil"/>
          <w:tl2br w:val="nil"/>
          <w:tr2bl w:val="nil"/>
        </w:tcBorders>
      </w:tcPr>
    </w:tblStylePr>
  </w:style>
  <w:style w:type="paragraph" w:customStyle="1" w:styleId="TableFigure">
    <w:name w:val="Table/Figure"/>
    <w:basedOn w:val="Normal"/>
    <w:uiPriority w:val="7"/>
    <w:qFormat/>
    <w:pPr>
      <w:spacing w:before="240"/>
      <w:ind w:firstLine="0"/>
      <w:contextualSpacing/>
    </w:pPr>
  </w:style>
  <w:style w:type="paragraph" w:styleId="Footer">
    <w:name w:val="footer"/>
    <w:basedOn w:val="Normal"/>
    <w:link w:val="FooterChar"/>
    <w:uiPriority w:val="99"/>
    <w:qFormat/>
    <w:pPr>
      <w:tabs>
        <w:tab w:val="center" w:pos="4680"/>
        <w:tab w:val="right" w:pos="9360"/>
      </w:tabs>
      <w:spacing w:line="240" w:lineRule="auto"/>
    </w:pPr>
  </w:style>
  <w:style w:type="character" w:customStyle="1" w:styleId="FooterChar">
    <w:name w:val="Footer Char"/>
    <w:basedOn w:val="DefaultParagraphFont"/>
    <w:link w:val="Footer"/>
    <w:uiPriority w:val="99"/>
    <w:rsid w:val="00DB2E59"/>
  </w:style>
  <w:style w:type="character" w:styleId="CommentReference">
    <w:name w:val="annotation reference"/>
    <w:basedOn w:val="DefaultParagraphFont"/>
    <w:uiPriority w:val="99"/>
    <w:semiHidden/>
    <w:unhideWhenUsed/>
    <w:rsid w:val="00EB69D3"/>
    <w:rPr>
      <w:sz w:val="22"/>
      <w:szCs w:val="16"/>
    </w:rPr>
  </w:style>
  <w:style w:type="paragraph" w:styleId="EndnoteText">
    <w:name w:val="endnote text"/>
    <w:basedOn w:val="Normal"/>
    <w:link w:val="EndnoteTextChar"/>
    <w:uiPriority w:val="99"/>
    <w:semiHidden/>
    <w:unhideWhenUsed/>
    <w:qFormat/>
    <w:rsid w:val="00EB69D3"/>
    <w:pPr>
      <w:spacing w:line="240" w:lineRule="auto"/>
    </w:pPr>
    <w:rPr>
      <w:sz w:val="22"/>
      <w:szCs w:val="20"/>
    </w:rPr>
  </w:style>
  <w:style w:type="character" w:customStyle="1" w:styleId="EndnoteTextChar">
    <w:name w:val="Endnote Text Char"/>
    <w:basedOn w:val="DefaultParagraphFont"/>
    <w:link w:val="EndnoteText"/>
    <w:uiPriority w:val="99"/>
    <w:semiHidden/>
    <w:rsid w:val="00EB69D3"/>
    <w:rPr>
      <w:sz w:val="22"/>
      <w:szCs w:val="20"/>
    </w:rPr>
  </w:style>
  <w:style w:type="character" w:styleId="HTMLCode">
    <w:name w:val="HTML Code"/>
    <w:basedOn w:val="DefaultParagraphFont"/>
    <w:uiPriority w:val="99"/>
    <w:semiHidden/>
    <w:unhideWhenUsed/>
    <w:rsid w:val="00EB69D3"/>
    <w:rPr>
      <w:rFonts w:ascii="Consolas" w:hAnsi="Consolas"/>
      <w:sz w:val="22"/>
      <w:szCs w:val="20"/>
    </w:rPr>
  </w:style>
  <w:style w:type="character" w:styleId="HTMLKeyboard">
    <w:name w:val="HTML Keyboard"/>
    <w:basedOn w:val="DefaultParagraphFont"/>
    <w:uiPriority w:val="99"/>
    <w:semiHidden/>
    <w:unhideWhenUsed/>
    <w:rsid w:val="00EB69D3"/>
    <w:rPr>
      <w:rFonts w:ascii="Consolas" w:hAnsi="Consolas"/>
      <w:sz w:val="22"/>
      <w:szCs w:val="20"/>
    </w:rPr>
  </w:style>
  <w:style w:type="character" w:styleId="HTMLTypewriter">
    <w:name w:val="HTML Typewriter"/>
    <w:basedOn w:val="DefaultParagraphFont"/>
    <w:uiPriority w:val="99"/>
    <w:semiHidden/>
    <w:unhideWhenUsed/>
    <w:rsid w:val="00EB69D3"/>
    <w:rPr>
      <w:rFonts w:ascii="Consolas" w:hAnsi="Consolas"/>
      <w:sz w:val="22"/>
      <w:szCs w:val="20"/>
    </w:rPr>
  </w:style>
  <w:style w:type="paragraph" w:styleId="TOCHeading">
    <w:name w:val="TOC Heading"/>
    <w:basedOn w:val="Heading1"/>
    <w:next w:val="Normal"/>
    <w:uiPriority w:val="39"/>
    <w:semiHidden/>
    <w:unhideWhenUsed/>
    <w:qFormat/>
    <w:rsid w:val="00EB69D3"/>
    <w:pPr>
      <w:spacing w:before="240"/>
      <w:ind w:firstLine="720"/>
      <w:jc w:val="left"/>
      <w:outlineLvl w:val="9"/>
    </w:pPr>
    <w:rPr>
      <w:b w:val="0"/>
      <w:bCs w:val="0"/>
      <w:color w:val="6E6E6E" w:themeColor="accent1" w:themeShade="80"/>
      <w:sz w:val="32"/>
      <w:szCs w:val="32"/>
    </w:rPr>
  </w:style>
  <w:style w:type="character" w:styleId="IntenseReference">
    <w:name w:val="Intense Reference"/>
    <w:basedOn w:val="DefaultParagraphFont"/>
    <w:uiPriority w:val="32"/>
    <w:semiHidden/>
    <w:unhideWhenUsed/>
    <w:qFormat/>
    <w:rsid w:val="00EB69D3"/>
    <w:rPr>
      <w:b/>
      <w:bCs/>
      <w:caps w:val="0"/>
      <w:smallCaps/>
      <w:color w:val="6E6E6E" w:themeColor="accent1" w:themeShade="80"/>
      <w:spacing w:val="5"/>
    </w:rPr>
  </w:style>
  <w:style w:type="character" w:styleId="IntenseEmphasis">
    <w:name w:val="Intense Emphasis"/>
    <w:basedOn w:val="DefaultParagraphFont"/>
    <w:uiPriority w:val="21"/>
    <w:semiHidden/>
    <w:unhideWhenUsed/>
    <w:qFormat/>
    <w:rsid w:val="00EB69D3"/>
    <w:rPr>
      <w:i/>
      <w:iCs/>
      <w:color w:val="6E6E6E" w:themeColor="accent1" w:themeShade="80"/>
    </w:rPr>
  </w:style>
  <w:style w:type="table" w:styleId="GridTable4-Accent4">
    <w:name w:val="Grid Table 4 Accent 4"/>
    <w:basedOn w:val="TableNormal"/>
    <w:uiPriority w:val="49"/>
    <w:rsid w:val="003F7CBD"/>
    <w:pPr>
      <w:spacing w:line="240" w:lineRule="auto"/>
    </w:pPr>
    <w:tblPr>
      <w:tblStyleRowBandSize w:val="1"/>
      <w:tblStyleColBandSize w:val="1"/>
      <w:tblBorders>
        <w:top w:val="single" w:sz="4" w:space="0" w:color="B2B2B2" w:themeColor="accent4" w:themeTint="99"/>
        <w:left w:val="single" w:sz="4" w:space="0" w:color="B2B2B2" w:themeColor="accent4" w:themeTint="99"/>
        <w:bottom w:val="single" w:sz="4" w:space="0" w:color="B2B2B2" w:themeColor="accent4" w:themeTint="99"/>
        <w:right w:val="single" w:sz="4" w:space="0" w:color="B2B2B2" w:themeColor="accent4" w:themeTint="99"/>
        <w:insideH w:val="single" w:sz="4" w:space="0" w:color="B2B2B2" w:themeColor="accent4" w:themeTint="99"/>
        <w:insideV w:val="single" w:sz="4" w:space="0" w:color="B2B2B2" w:themeColor="accent4" w:themeTint="99"/>
      </w:tblBorders>
    </w:tblPr>
    <w:tblStylePr w:type="firstRow">
      <w:rPr>
        <w:b/>
        <w:bCs/>
        <w:color w:val="FFFFFF" w:themeColor="background1"/>
      </w:rPr>
      <w:tblPr/>
      <w:tcPr>
        <w:tcBorders>
          <w:top w:val="single" w:sz="4" w:space="0" w:color="808080" w:themeColor="accent4"/>
          <w:left w:val="single" w:sz="4" w:space="0" w:color="808080" w:themeColor="accent4"/>
          <w:bottom w:val="single" w:sz="4" w:space="0" w:color="808080" w:themeColor="accent4"/>
          <w:right w:val="single" w:sz="4" w:space="0" w:color="808080" w:themeColor="accent4"/>
          <w:insideH w:val="nil"/>
          <w:insideV w:val="nil"/>
        </w:tcBorders>
        <w:shd w:val="clear" w:color="auto" w:fill="808080" w:themeFill="accent4"/>
      </w:tcPr>
    </w:tblStylePr>
    <w:tblStylePr w:type="lastRow">
      <w:rPr>
        <w:b/>
        <w:bCs/>
      </w:rPr>
      <w:tblPr/>
      <w:tcPr>
        <w:tcBorders>
          <w:top w:val="double" w:sz="4" w:space="0" w:color="808080" w:themeColor="accent4"/>
        </w:tcBorders>
      </w:tcPr>
    </w:tblStylePr>
    <w:tblStylePr w:type="firstCol">
      <w:rPr>
        <w:b/>
        <w:bCs/>
      </w:rPr>
    </w:tblStylePr>
    <w:tblStylePr w:type="lastCol">
      <w:rPr>
        <w:b/>
        <w:bCs/>
      </w:rPr>
    </w:tblStylePr>
    <w:tblStylePr w:type="band1Vert">
      <w:tblPr/>
      <w:tcPr>
        <w:shd w:val="clear" w:color="auto" w:fill="E5E5E5" w:themeFill="accent4" w:themeFillTint="33"/>
      </w:tcPr>
    </w:tblStylePr>
    <w:tblStylePr w:type="band1Horz">
      <w:tblPr/>
      <w:tcPr>
        <w:shd w:val="clear" w:color="auto" w:fill="E5E5E5" w:themeFill="accent4" w:themeFillTint="33"/>
      </w:tcPr>
    </w:tblStylePr>
  </w:style>
  <w:style w:type="table" w:styleId="GridTable2-Accent1">
    <w:name w:val="Grid Table 2 Accent 1"/>
    <w:basedOn w:val="TableNormal"/>
    <w:uiPriority w:val="47"/>
    <w:rsid w:val="008A78F1"/>
    <w:pPr>
      <w:spacing w:line="240" w:lineRule="auto"/>
    </w:pPr>
    <w:tblPr>
      <w:tblStyleRowBandSize w:val="1"/>
      <w:tblStyleColBandSize w:val="1"/>
      <w:tblBorders>
        <w:top w:val="single" w:sz="2" w:space="0" w:color="EAEAEA" w:themeColor="accent1" w:themeTint="99"/>
        <w:bottom w:val="single" w:sz="2" w:space="0" w:color="EAEAEA" w:themeColor="accent1" w:themeTint="99"/>
        <w:insideH w:val="single" w:sz="2" w:space="0" w:color="EAEAEA" w:themeColor="accent1" w:themeTint="99"/>
        <w:insideV w:val="single" w:sz="2" w:space="0" w:color="EAEAEA" w:themeColor="accent1" w:themeTint="99"/>
      </w:tblBorders>
      <w:tblCellMar>
        <w:left w:w="0" w:type="dxa"/>
        <w:right w:w="0" w:type="dxa"/>
      </w:tblCellMar>
    </w:tblPr>
    <w:tblStylePr w:type="firstRow">
      <w:rPr>
        <w:b w:val="0"/>
        <w:bCs/>
        <w:i w:val="0"/>
      </w:rPr>
      <w:tblPr/>
      <w:tcPr>
        <w:tcBorders>
          <w:top w:val="nil"/>
          <w:left w:val="nil"/>
          <w:bottom w:val="nil"/>
          <w:right w:val="nil"/>
          <w:insideH w:val="nil"/>
          <w:insideV w:val="nil"/>
          <w:tl2br w:val="nil"/>
          <w:tr2bl w:val="nil"/>
        </w:tcBorders>
        <w:shd w:val="clear" w:color="auto" w:fill="FFFFFF" w:themeFill="background1"/>
      </w:tcPr>
    </w:tblStylePr>
    <w:tblStylePr w:type="lastRow">
      <w:rPr>
        <w:b/>
        <w:bCs/>
      </w:rPr>
      <w:tblPr/>
      <w:tcPr>
        <w:tcBorders>
          <w:top w:val="double" w:sz="2" w:space="0" w:color="EAEAEA"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8F8F8" w:themeFill="accent1" w:themeFillTint="33"/>
      </w:tcPr>
    </w:tblStylePr>
    <w:tblStylePr w:type="band1Horz">
      <w:tblPr/>
      <w:tcPr>
        <w:shd w:val="clear" w:color="auto" w:fill="F8F8F8" w:themeFill="accent1" w:themeFillTint="33"/>
      </w:tcPr>
    </w:tblStylePr>
  </w:style>
  <w:style w:type="character" w:styleId="Hyperlink">
    <w:name w:val="Hyperlink"/>
    <w:basedOn w:val="DefaultParagraphFont"/>
    <w:uiPriority w:val="99"/>
    <w:unhideWhenUsed/>
    <w:rsid w:val="00B07A69"/>
    <w:rPr>
      <w:color w:val="5F5F5F" w:themeColor="hyperlink"/>
      <w:u w:val="single"/>
    </w:rPr>
  </w:style>
  <w:style w:type="character" w:styleId="UnresolvedMention">
    <w:name w:val="Unresolved Mention"/>
    <w:basedOn w:val="DefaultParagraphFont"/>
    <w:uiPriority w:val="99"/>
    <w:semiHidden/>
    <w:unhideWhenUsed/>
    <w:rsid w:val="00B07A69"/>
    <w:rPr>
      <w:color w:val="605E5C"/>
      <w:shd w:val="clear" w:color="auto" w:fill="E1DFDD"/>
    </w:rPr>
  </w:style>
  <w:style w:type="character" w:styleId="FollowedHyperlink">
    <w:name w:val="FollowedHyperlink"/>
    <w:basedOn w:val="DefaultParagraphFont"/>
    <w:uiPriority w:val="99"/>
    <w:semiHidden/>
    <w:unhideWhenUsed/>
    <w:rsid w:val="00C874F8"/>
    <w:rPr>
      <w:color w:val="6C6C6C" w:themeColor="followedHyperlink"/>
      <w:u w:val="single"/>
    </w:rPr>
  </w:style>
  <w:style w:type="character" w:customStyle="1" w:styleId="VerbatimChar">
    <w:name w:val="Verbatim Char"/>
    <w:basedOn w:val="DefaultParagraphFont"/>
    <w:link w:val="SourceCode"/>
    <w:locked/>
    <w:rsid w:val="00EF6184"/>
    <w:rPr>
      <w:rFonts w:ascii="Consolas" w:hAnsi="Consolas"/>
      <w:shd w:val="clear" w:color="auto" w:fill="F8F8F8"/>
    </w:rPr>
  </w:style>
  <w:style w:type="paragraph" w:customStyle="1" w:styleId="SourceCode">
    <w:name w:val="Source Code"/>
    <w:basedOn w:val="Normal"/>
    <w:link w:val="VerbatimChar"/>
    <w:rsid w:val="00EF6184"/>
    <w:pPr>
      <w:shd w:val="clear" w:color="auto" w:fill="F8F8F8"/>
      <w:wordWrap w:val="0"/>
      <w:spacing w:after="200" w:line="240" w:lineRule="auto"/>
      <w:ind w:firstLine="0"/>
    </w:pPr>
    <w:rPr>
      <w:rFonts w:ascii="Consolas" w:hAnsi="Consolas"/>
    </w:rPr>
  </w:style>
  <w:style w:type="character" w:customStyle="1" w:styleId="KeywordTok">
    <w:name w:val="KeywordTok"/>
    <w:basedOn w:val="VerbatimChar"/>
    <w:rsid w:val="00EF6184"/>
    <w:rPr>
      <w:rFonts w:ascii="Consolas" w:hAnsi="Consolas"/>
      <w:b/>
      <w:bCs w:val="0"/>
      <w:color w:val="204A87"/>
      <w:shd w:val="clear" w:color="auto" w:fill="F8F8F8"/>
    </w:rPr>
  </w:style>
  <w:style w:type="character" w:customStyle="1" w:styleId="DataTypeTok">
    <w:name w:val="DataTypeTok"/>
    <w:basedOn w:val="VerbatimChar"/>
    <w:rsid w:val="00EF6184"/>
    <w:rPr>
      <w:rFonts w:ascii="Consolas" w:hAnsi="Consolas"/>
      <w:color w:val="204A87"/>
      <w:shd w:val="clear" w:color="auto" w:fill="F8F8F8"/>
    </w:rPr>
  </w:style>
  <w:style w:type="character" w:customStyle="1" w:styleId="DecValTok">
    <w:name w:val="DecValTok"/>
    <w:basedOn w:val="VerbatimChar"/>
    <w:rsid w:val="00EF6184"/>
    <w:rPr>
      <w:rFonts w:ascii="Consolas" w:hAnsi="Consolas"/>
      <w:color w:val="0000CF"/>
      <w:shd w:val="clear" w:color="auto" w:fill="F8F8F8"/>
    </w:rPr>
  </w:style>
  <w:style w:type="character" w:customStyle="1" w:styleId="StringTok">
    <w:name w:val="StringTok"/>
    <w:basedOn w:val="VerbatimChar"/>
    <w:rsid w:val="00EF6184"/>
    <w:rPr>
      <w:rFonts w:ascii="Consolas" w:hAnsi="Consolas"/>
      <w:color w:val="4E9A06"/>
      <w:shd w:val="clear" w:color="auto" w:fill="F8F8F8"/>
    </w:rPr>
  </w:style>
  <w:style w:type="character" w:customStyle="1" w:styleId="CommentTok">
    <w:name w:val="CommentTok"/>
    <w:basedOn w:val="VerbatimChar"/>
    <w:rsid w:val="00EF6184"/>
    <w:rPr>
      <w:rFonts w:ascii="Consolas" w:hAnsi="Consolas"/>
      <w:i/>
      <w:iCs w:val="0"/>
      <w:color w:val="8F5902"/>
      <w:shd w:val="clear" w:color="auto" w:fill="F8F8F8"/>
    </w:rPr>
  </w:style>
  <w:style w:type="character" w:customStyle="1" w:styleId="OperatorTok">
    <w:name w:val="OperatorTok"/>
    <w:basedOn w:val="VerbatimChar"/>
    <w:rsid w:val="00EF6184"/>
    <w:rPr>
      <w:rFonts w:ascii="Consolas" w:hAnsi="Consolas"/>
      <w:b/>
      <w:bCs w:val="0"/>
      <w:color w:val="CE5C00"/>
      <w:shd w:val="clear" w:color="auto" w:fill="F8F8F8"/>
    </w:rPr>
  </w:style>
  <w:style w:type="character" w:customStyle="1" w:styleId="NormalTok">
    <w:name w:val="NormalTok"/>
    <w:basedOn w:val="VerbatimChar"/>
    <w:rsid w:val="00EF6184"/>
    <w:rPr>
      <w:rFonts w:ascii="Consolas" w:hAnsi="Consolas"/>
      <w:shd w:val="clear" w:color="auto"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7293102">
      <w:bodyDiv w:val="1"/>
      <w:marLeft w:val="0"/>
      <w:marRight w:val="0"/>
      <w:marTop w:val="0"/>
      <w:marBottom w:val="0"/>
      <w:divBdr>
        <w:top w:val="none" w:sz="0" w:space="0" w:color="auto"/>
        <w:left w:val="none" w:sz="0" w:space="0" w:color="auto"/>
        <w:bottom w:val="none" w:sz="0" w:space="0" w:color="auto"/>
        <w:right w:val="none" w:sz="0" w:space="0" w:color="auto"/>
      </w:divBdr>
    </w:div>
    <w:div w:id="41908698">
      <w:bodyDiv w:val="1"/>
      <w:marLeft w:val="0"/>
      <w:marRight w:val="0"/>
      <w:marTop w:val="0"/>
      <w:marBottom w:val="0"/>
      <w:divBdr>
        <w:top w:val="none" w:sz="0" w:space="0" w:color="auto"/>
        <w:left w:val="none" w:sz="0" w:space="0" w:color="auto"/>
        <w:bottom w:val="none" w:sz="0" w:space="0" w:color="auto"/>
        <w:right w:val="none" w:sz="0" w:space="0" w:color="auto"/>
      </w:divBdr>
    </w:div>
    <w:div w:id="53699553">
      <w:bodyDiv w:val="1"/>
      <w:marLeft w:val="0"/>
      <w:marRight w:val="0"/>
      <w:marTop w:val="0"/>
      <w:marBottom w:val="0"/>
      <w:divBdr>
        <w:top w:val="none" w:sz="0" w:space="0" w:color="auto"/>
        <w:left w:val="none" w:sz="0" w:space="0" w:color="auto"/>
        <w:bottom w:val="none" w:sz="0" w:space="0" w:color="auto"/>
        <w:right w:val="none" w:sz="0" w:space="0" w:color="auto"/>
      </w:divBdr>
    </w:div>
    <w:div w:id="54202282">
      <w:bodyDiv w:val="1"/>
      <w:marLeft w:val="0"/>
      <w:marRight w:val="0"/>
      <w:marTop w:val="0"/>
      <w:marBottom w:val="0"/>
      <w:divBdr>
        <w:top w:val="none" w:sz="0" w:space="0" w:color="auto"/>
        <w:left w:val="none" w:sz="0" w:space="0" w:color="auto"/>
        <w:bottom w:val="none" w:sz="0" w:space="0" w:color="auto"/>
        <w:right w:val="none" w:sz="0" w:space="0" w:color="auto"/>
      </w:divBdr>
    </w:div>
    <w:div w:id="68117981">
      <w:bodyDiv w:val="1"/>
      <w:marLeft w:val="0"/>
      <w:marRight w:val="0"/>
      <w:marTop w:val="0"/>
      <w:marBottom w:val="0"/>
      <w:divBdr>
        <w:top w:val="none" w:sz="0" w:space="0" w:color="auto"/>
        <w:left w:val="none" w:sz="0" w:space="0" w:color="auto"/>
        <w:bottom w:val="none" w:sz="0" w:space="0" w:color="auto"/>
        <w:right w:val="none" w:sz="0" w:space="0" w:color="auto"/>
      </w:divBdr>
    </w:div>
    <w:div w:id="126624642">
      <w:bodyDiv w:val="1"/>
      <w:marLeft w:val="0"/>
      <w:marRight w:val="0"/>
      <w:marTop w:val="0"/>
      <w:marBottom w:val="0"/>
      <w:divBdr>
        <w:top w:val="none" w:sz="0" w:space="0" w:color="auto"/>
        <w:left w:val="none" w:sz="0" w:space="0" w:color="auto"/>
        <w:bottom w:val="none" w:sz="0" w:space="0" w:color="auto"/>
        <w:right w:val="none" w:sz="0" w:space="0" w:color="auto"/>
      </w:divBdr>
    </w:div>
    <w:div w:id="130095204">
      <w:bodyDiv w:val="1"/>
      <w:marLeft w:val="0"/>
      <w:marRight w:val="0"/>
      <w:marTop w:val="0"/>
      <w:marBottom w:val="0"/>
      <w:divBdr>
        <w:top w:val="none" w:sz="0" w:space="0" w:color="auto"/>
        <w:left w:val="none" w:sz="0" w:space="0" w:color="auto"/>
        <w:bottom w:val="none" w:sz="0" w:space="0" w:color="auto"/>
        <w:right w:val="none" w:sz="0" w:space="0" w:color="auto"/>
      </w:divBdr>
    </w:div>
    <w:div w:id="136460364">
      <w:bodyDiv w:val="1"/>
      <w:marLeft w:val="0"/>
      <w:marRight w:val="0"/>
      <w:marTop w:val="0"/>
      <w:marBottom w:val="0"/>
      <w:divBdr>
        <w:top w:val="none" w:sz="0" w:space="0" w:color="auto"/>
        <w:left w:val="none" w:sz="0" w:space="0" w:color="auto"/>
        <w:bottom w:val="none" w:sz="0" w:space="0" w:color="auto"/>
        <w:right w:val="none" w:sz="0" w:space="0" w:color="auto"/>
      </w:divBdr>
    </w:div>
    <w:div w:id="142432652">
      <w:bodyDiv w:val="1"/>
      <w:marLeft w:val="0"/>
      <w:marRight w:val="0"/>
      <w:marTop w:val="0"/>
      <w:marBottom w:val="0"/>
      <w:divBdr>
        <w:top w:val="none" w:sz="0" w:space="0" w:color="auto"/>
        <w:left w:val="none" w:sz="0" w:space="0" w:color="auto"/>
        <w:bottom w:val="none" w:sz="0" w:space="0" w:color="auto"/>
        <w:right w:val="none" w:sz="0" w:space="0" w:color="auto"/>
      </w:divBdr>
    </w:div>
    <w:div w:id="148134600">
      <w:bodyDiv w:val="1"/>
      <w:marLeft w:val="0"/>
      <w:marRight w:val="0"/>
      <w:marTop w:val="0"/>
      <w:marBottom w:val="0"/>
      <w:divBdr>
        <w:top w:val="none" w:sz="0" w:space="0" w:color="auto"/>
        <w:left w:val="none" w:sz="0" w:space="0" w:color="auto"/>
        <w:bottom w:val="none" w:sz="0" w:space="0" w:color="auto"/>
        <w:right w:val="none" w:sz="0" w:space="0" w:color="auto"/>
      </w:divBdr>
    </w:div>
    <w:div w:id="251596066">
      <w:bodyDiv w:val="1"/>
      <w:marLeft w:val="0"/>
      <w:marRight w:val="0"/>
      <w:marTop w:val="0"/>
      <w:marBottom w:val="0"/>
      <w:divBdr>
        <w:top w:val="none" w:sz="0" w:space="0" w:color="auto"/>
        <w:left w:val="none" w:sz="0" w:space="0" w:color="auto"/>
        <w:bottom w:val="none" w:sz="0" w:space="0" w:color="auto"/>
        <w:right w:val="none" w:sz="0" w:space="0" w:color="auto"/>
      </w:divBdr>
    </w:div>
    <w:div w:id="314185887">
      <w:bodyDiv w:val="1"/>
      <w:marLeft w:val="0"/>
      <w:marRight w:val="0"/>
      <w:marTop w:val="0"/>
      <w:marBottom w:val="0"/>
      <w:divBdr>
        <w:top w:val="none" w:sz="0" w:space="0" w:color="auto"/>
        <w:left w:val="none" w:sz="0" w:space="0" w:color="auto"/>
        <w:bottom w:val="none" w:sz="0" w:space="0" w:color="auto"/>
        <w:right w:val="none" w:sz="0" w:space="0" w:color="auto"/>
      </w:divBdr>
    </w:div>
    <w:div w:id="367292930">
      <w:bodyDiv w:val="1"/>
      <w:marLeft w:val="0"/>
      <w:marRight w:val="0"/>
      <w:marTop w:val="0"/>
      <w:marBottom w:val="0"/>
      <w:divBdr>
        <w:top w:val="none" w:sz="0" w:space="0" w:color="auto"/>
        <w:left w:val="none" w:sz="0" w:space="0" w:color="auto"/>
        <w:bottom w:val="none" w:sz="0" w:space="0" w:color="auto"/>
        <w:right w:val="none" w:sz="0" w:space="0" w:color="auto"/>
      </w:divBdr>
    </w:div>
    <w:div w:id="386488750">
      <w:bodyDiv w:val="1"/>
      <w:marLeft w:val="0"/>
      <w:marRight w:val="0"/>
      <w:marTop w:val="0"/>
      <w:marBottom w:val="0"/>
      <w:divBdr>
        <w:top w:val="none" w:sz="0" w:space="0" w:color="auto"/>
        <w:left w:val="none" w:sz="0" w:space="0" w:color="auto"/>
        <w:bottom w:val="none" w:sz="0" w:space="0" w:color="auto"/>
        <w:right w:val="none" w:sz="0" w:space="0" w:color="auto"/>
      </w:divBdr>
    </w:div>
    <w:div w:id="411586433">
      <w:bodyDiv w:val="1"/>
      <w:marLeft w:val="0"/>
      <w:marRight w:val="0"/>
      <w:marTop w:val="0"/>
      <w:marBottom w:val="0"/>
      <w:divBdr>
        <w:top w:val="none" w:sz="0" w:space="0" w:color="auto"/>
        <w:left w:val="none" w:sz="0" w:space="0" w:color="auto"/>
        <w:bottom w:val="none" w:sz="0" w:space="0" w:color="auto"/>
        <w:right w:val="none" w:sz="0" w:space="0" w:color="auto"/>
      </w:divBdr>
    </w:div>
    <w:div w:id="456607757">
      <w:bodyDiv w:val="1"/>
      <w:marLeft w:val="0"/>
      <w:marRight w:val="0"/>
      <w:marTop w:val="0"/>
      <w:marBottom w:val="0"/>
      <w:divBdr>
        <w:top w:val="none" w:sz="0" w:space="0" w:color="auto"/>
        <w:left w:val="none" w:sz="0" w:space="0" w:color="auto"/>
        <w:bottom w:val="none" w:sz="0" w:space="0" w:color="auto"/>
        <w:right w:val="none" w:sz="0" w:space="0" w:color="auto"/>
      </w:divBdr>
    </w:div>
    <w:div w:id="548149624">
      <w:bodyDiv w:val="1"/>
      <w:marLeft w:val="0"/>
      <w:marRight w:val="0"/>
      <w:marTop w:val="0"/>
      <w:marBottom w:val="0"/>
      <w:divBdr>
        <w:top w:val="none" w:sz="0" w:space="0" w:color="auto"/>
        <w:left w:val="none" w:sz="0" w:space="0" w:color="auto"/>
        <w:bottom w:val="none" w:sz="0" w:space="0" w:color="auto"/>
        <w:right w:val="none" w:sz="0" w:space="0" w:color="auto"/>
      </w:divBdr>
    </w:div>
    <w:div w:id="560408033">
      <w:bodyDiv w:val="1"/>
      <w:marLeft w:val="0"/>
      <w:marRight w:val="0"/>
      <w:marTop w:val="0"/>
      <w:marBottom w:val="0"/>
      <w:divBdr>
        <w:top w:val="none" w:sz="0" w:space="0" w:color="auto"/>
        <w:left w:val="none" w:sz="0" w:space="0" w:color="auto"/>
        <w:bottom w:val="none" w:sz="0" w:space="0" w:color="auto"/>
        <w:right w:val="none" w:sz="0" w:space="0" w:color="auto"/>
      </w:divBdr>
    </w:div>
    <w:div w:id="571086619">
      <w:bodyDiv w:val="1"/>
      <w:marLeft w:val="0"/>
      <w:marRight w:val="0"/>
      <w:marTop w:val="0"/>
      <w:marBottom w:val="0"/>
      <w:divBdr>
        <w:top w:val="none" w:sz="0" w:space="0" w:color="auto"/>
        <w:left w:val="none" w:sz="0" w:space="0" w:color="auto"/>
        <w:bottom w:val="none" w:sz="0" w:space="0" w:color="auto"/>
        <w:right w:val="none" w:sz="0" w:space="0" w:color="auto"/>
      </w:divBdr>
    </w:div>
    <w:div w:id="578445464">
      <w:bodyDiv w:val="1"/>
      <w:marLeft w:val="0"/>
      <w:marRight w:val="0"/>
      <w:marTop w:val="0"/>
      <w:marBottom w:val="0"/>
      <w:divBdr>
        <w:top w:val="none" w:sz="0" w:space="0" w:color="auto"/>
        <w:left w:val="none" w:sz="0" w:space="0" w:color="auto"/>
        <w:bottom w:val="none" w:sz="0" w:space="0" w:color="auto"/>
        <w:right w:val="none" w:sz="0" w:space="0" w:color="auto"/>
      </w:divBdr>
    </w:div>
    <w:div w:id="587272950">
      <w:bodyDiv w:val="1"/>
      <w:marLeft w:val="0"/>
      <w:marRight w:val="0"/>
      <w:marTop w:val="0"/>
      <w:marBottom w:val="0"/>
      <w:divBdr>
        <w:top w:val="none" w:sz="0" w:space="0" w:color="auto"/>
        <w:left w:val="none" w:sz="0" w:space="0" w:color="auto"/>
        <w:bottom w:val="none" w:sz="0" w:space="0" w:color="auto"/>
        <w:right w:val="none" w:sz="0" w:space="0" w:color="auto"/>
      </w:divBdr>
    </w:div>
    <w:div w:id="656690609">
      <w:bodyDiv w:val="1"/>
      <w:marLeft w:val="0"/>
      <w:marRight w:val="0"/>
      <w:marTop w:val="0"/>
      <w:marBottom w:val="0"/>
      <w:divBdr>
        <w:top w:val="none" w:sz="0" w:space="0" w:color="auto"/>
        <w:left w:val="none" w:sz="0" w:space="0" w:color="auto"/>
        <w:bottom w:val="none" w:sz="0" w:space="0" w:color="auto"/>
        <w:right w:val="none" w:sz="0" w:space="0" w:color="auto"/>
      </w:divBdr>
    </w:div>
    <w:div w:id="666715537">
      <w:bodyDiv w:val="1"/>
      <w:marLeft w:val="0"/>
      <w:marRight w:val="0"/>
      <w:marTop w:val="0"/>
      <w:marBottom w:val="0"/>
      <w:divBdr>
        <w:top w:val="none" w:sz="0" w:space="0" w:color="auto"/>
        <w:left w:val="none" w:sz="0" w:space="0" w:color="auto"/>
        <w:bottom w:val="none" w:sz="0" w:space="0" w:color="auto"/>
        <w:right w:val="none" w:sz="0" w:space="0" w:color="auto"/>
      </w:divBdr>
    </w:div>
    <w:div w:id="668825515">
      <w:bodyDiv w:val="1"/>
      <w:marLeft w:val="0"/>
      <w:marRight w:val="0"/>
      <w:marTop w:val="0"/>
      <w:marBottom w:val="0"/>
      <w:divBdr>
        <w:top w:val="none" w:sz="0" w:space="0" w:color="auto"/>
        <w:left w:val="none" w:sz="0" w:space="0" w:color="auto"/>
        <w:bottom w:val="none" w:sz="0" w:space="0" w:color="auto"/>
        <w:right w:val="none" w:sz="0" w:space="0" w:color="auto"/>
      </w:divBdr>
    </w:div>
    <w:div w:id="677662098">
      <w:bodyDiv w:val="1"/>
      <w:marLeft w:val="0"/>
      <w:marRight w:val="0"/>
      <w:marTop w:val="0"/>
      <w:marBottom w:val="0"/>
      <w:divBdr>
        <w:top w:val="none" w:sz="0" w:space="0" w:color="auto"/>
        <w:left w:val="none" w:sz="0" w:space="0" w:color="auto"/>
        <w:bottom w:val="none" w:sz="0" w:space="0" w:color="auto"/>
        <w:right w:val="none" w:sz="0" w:space="0" w:color="auto"/>
      </w:divBdr>
    </w:div>
    <w:div w:id="682901687">
      <w:bodyDiv w:val="1"/>
      <w:marLeft w:val="0"/>
      <w:marRight w:val="0"/>
      <w:marTop w:val="0"/>
      <w:marBottom w:val="0"/>
      <w:divBdr>
        <w:top w:val="none" w:sz="0" w:space="0" w:color="auto"/>
        <w:left w:val="none" w:sz="0" w:space="0" w:color="auto"/>
        <w:bottom w:val="none" w:sz="0" w:space="0" w:color="auto"/>
        <w:right w:val="none" w:sz="0" w:space="0" w:color="auto"/>
      </w:divBdr>
    </w:div>
    <w:div w:id="723912834">
      <w:bodyDiv w:val="1"/>
      <w:marLeft w:val="0"/>
      <w:marRight w:val="0"/>
      <w:marTop w:val="0"/>
      <w:marBottom w:val="0"/>
      <w:divBdr>
        <w:top w:val="none" w:sz="0" w:space="0" w:color="auto"/>
        <w:left w:val="none" w:sz="0" w:space="0" w:color="auto"/>
        <w:bottom w:val="none" w:sz="0" w:space="0" w:color="auto"/>
        <w:right w:val="none" w:sz="0" w:space="0" w:color="auto"/>
      </w:divBdr>
    </w:div>
    <w:div w:id="724571102">
      <w:bodyDiv w:val="1"/>
      <w:marLeft w:val="0"/>
      <w:marRight w:val="0"/>
      <w:marTop w:val="0"/>
      <w:marBottom w:val="0"/>
      <w:divBdr>
        <w:top w:val="none" w:sz="0" w:space="0" w:color="auto"/>
        <w:left w:val="none" w:sz="0" w:space="0" w:color="auto"/>
        <w:bottom w:val="none" w:sz="0" w:space="0" w:color="auto"/>
        <w:right w:val="none" w:sz="0" w:space="0" w:color="auto"/>
      </w:divBdr>
    </w:div>
    <w:div w:id="768039190">
      <w:bodyDiv w:val="1"/>
      <w:marLeft w:val="0"/>
      <w:marRight w:val="0"/>
      <w:marTop w:val="0"/>
      <w:marBottom w:val="0"/>
      <w:divBdr>
        <w:top w:val="none" w:sz="0" w:space="0" w:color="auto"/>
        <w:left w:val="none" w:sz="0" w:space="0" w:color="auto"/>
        <w:bottom w:val="none" w:sz="0" w:space="0" w:color="auto"/>
        <w:right w:val="none" w:sz="0" w:space="0" w:color="auto"/>
      </w:divBdr>
    </w:div>
    <w:div w:id="783768104">
      <w:bodyDiv w:val="1"/>
      <w:marLeft w:val="0"/>
      <w:marRight w:val="0"/>
      <w:marTop w:val="0"/>
      <w:marBottom w:val="0"/>
      <w:divBdr>
        <w:top w:val="none" w:sz="0" w:space="0" w:color="auto"/>
        <w:left w:val="none" w:sz="0" w:space="0" w:color="auto"/>
        <w:bottom w:val="none" w:sz="0" w:space="0" w:color="auto"/>
        <w:right w:val="none" w:sz="0" w:space="0" w:color="auto"/>
      </w:divBdr>
    </w:div>
    <w:div w:id="877353556">
      <w:bodyDiv w:val="1"/>
      <w:marLeft w:val="0"/>
      <w:marRight w:val="0"/>
      <w:marTop w:val="0"/>
      <w:marBottom w:val="0"/>
      <w:divBdr>
        <w:top w:val="none" w:sz="0" w:space="0" w:color="auto"/>
        <w:left w:val="none" w:sz="0" w:space="0" w:color="auto"/>
        <w:bottom w:val="none" w:sz="0" w:space="0" w:color="auto"/>
        <w:right w:val="none" w:sz="0" w:space="0" w:color="auto"/>
      </w:divBdr>
    </w:div>
    <w:div w:id="890462817">
      <w:bodyDiv w:val="1"/>
      <w:marLeft w:val="0"/>
      <w:marRight w:val="0"/>
      <w:marTop w:val="0"/>
      <w:marBottom w:val="0"/>
      <w:divBdr>
        <w:top w:val="none" w:sz="0" w:space="0" w:color="auto"/>
        <w:left w:val="none" w:sz="0" w:space="0" w:color="auto"/>
        <w:bottom w:val="none" w:sz="0" w:space="0" w:color="auto"/>
        <w:right w:val="none" w:sz="0" w:space="0" w:color="auto"/>
      </w:divBdr>
    </w:div>
    <w:div w:id="954798523">
      <w:bodyDiv w:val="1"/>
      <w:marLeft w:val="0"/>
      <w:marRight w:val="0"/>
      <w:marTop w:val="0"/>
      <w:marBottom w:val="0"/>
      <w:divBdr>
        <w:top w:val="none" w:sz="0" w:space="0" w:color="auto"/>
        <w:left w:val="none" w:sz="0" w:space="0" w:color="auto"/>
        <w:bottom w:val="none" w:sz="0" w:space="0" w:color="auto"/>
        <w:right w:val="none" w:sz="0" w:space="0" w:color="auto"/>
      </w:divBdr>
    </w:div>
    <w:div w:id="1028602194">
      <w:bodyDiv w:val="1"/>
      <w:marLeft w:val="0"/>
      <w:marRight w:val="0"/>
      <w:marTop w:val="0"/>
      <w:marBottom w:val="0"/>
      <w:divBdr>
        <w:top w:val="none" w:sz="0" w:space="0" w:color="auto"/>
        <w:left w:val="none" w:sz="0" w:space="0" w:color="auto"/>
        <w:bottom w:val="none" w:sz="0" w:space="0" w:color="auto"/>
        <w:right w:val="none" w:sz="0" w:space="0" w:color="auto"/>
      </w:divBdr>
    </w:div>
    <w:div w:id="1055816196">
      <w:bodyDiv w:val="1"/>
      <w:marLeft w:val="0"/>
      <w:marRight w:val="0"/>
      <w:marTop w:val="0"/>
      <w:marBottom w:val="0"/>
      <w:divBdr>
        <w:top w:val="none" w:sz="0" w:space="0" w:color="auto"/>
        <w:left w:val="none" w:sz="0" w:space="0" w:color="auto"/>
        <w:bottom w:val="none" w:sz="0" w:space="0" w:color="auto"/>
        <w:right w:val="none" w:sz="0" w:space="0" w:color="auto"/>
      </w:divBdr>
    </w:div>
    <w:div w:id="1179542160">
      <w:bodyDiv w:val="1"/>
      <w:marLeft w:val="0"/>
      <w:marRight w:val="0"/>
      <w:marTop w:val="0"/>
      <w:marBottom w:val="0"/>
      <w:divBdr>
        <w:top w:val="none" w:sz="0" w:space="0" w:color="auto"/>
        <w:left w:val="none" w:sz="0" w:space="0" w:color="auto"/>
        <w:bottom w:val="none" w:sz="0" w:space="0" w:color="auto"/>
        <w:right w:val="none" w:sz="0" w:space="0" w:color="auto"/>
      </w:divBdr>
    </w:div>
    <w:div w:id="1182473480">
      <w:bodyDiv w:val="1"/>
      <w:marLeft w:val="0"/>
      <w:marRight w:val="0"/>
      <w:marTop w:val="0"/>
      <w:marBottom w:val="0"/>
      <w:divBdr>
        <w:top w:val="none" w:sz="0" w:space="0" w:color="auto"/>
        <w:left w:val="none" w:sz="0" w:space="0" w:color="auto"/>
        <w:bottom w:val="none" w:sz="0" w:space="0" w:color="auto"/>
        <w:right w:val="none" w:sz="0" w:space="0" w:color="auto"/>
      </w:divBdr>
    </w:div>
    <w:div w:id="1217743641">
      <w:bodyDiv w:val="1"/>
      <w:marLeft w:val="0"/>
      <w:marRight w:val="0"/>
      <w:marTop w:val="0"/>
      <w:marBottom w:val="0"/>
      <w:divBdr>
        <w:top w:val="none" w:sz="0" w:space="0" w:color="auto"/>
        <w:left w:val="none" w:sz="0" w:space="0" w:color="auto"/>
        <w:bottom w:val="none" w:sz="0" w:space="0" w:color="auto"/>
        <w:right w:val="none" w:sz="0" w:space="0" w:color="auto"/>
      </w:divBdr>
    </w:div>
    <w:div w:id="1282223524">
      <w:bodyDiv w:val="1"/>
      <w:marLeft w:val="0"/>
      <w:marRight w:val="0"/>
      <w:marTop w:val="0"/>
      <w:marBottom w:val="0"/>
      <w:divBdr>
        <w:top w:val="none" w:sz="0" w:space="0" w:color="auto"/>
        <w:left w:val="none" w:sz="0" w:space="0" w:color="auto"/>
        <w:bottom w:val="none" w:sz="0" w:space="0" w:color="auto"/>
        <w:right w:val="none" w:sz="0" w:space="0" w:color="auto"/>
      </w:divBdr>
    </w:div>
    <w:div w:id="1317806409">
      <w:bodyDiv w:val="1"/>
      <w:marLeft w:val="0"/>
      <w:marRight w:val="0"/>
      <w:marTop w:val="0"/>
      <w:marBottom w:val="0"/>
      <w:divBdr>
        <w:top w:val="none" w:sz="0" w:space="0" w:color="auto"/>
        <w:left w:val="none" w:sz="0" w:space="0" w:color="auto"/>
        <w:bottom w:val="none" w:sz="0" w:space="0" w:color="auto"/>
        <w:right w:val="none" w:sz="0" w:space="0" w:color="auto"/>
      </w:divBdr>
    </w:div>
    <w:div w:id="1341080499">
      <w:bodyDiv w:val="1"/>
      <w:marLeft w:val="0"/>
      <w:marRight w:val="0"/>
      <w:marTop w:val="0"/>
      <w:marBottom w:val="0"/>
      <w:divBdr>
        <w:top w:val="none" w:sz="0" w:space="0" w:color="auto"/>
        <w:left w:val="none" w:sz="0" w:space="0" w:color="auto"/>
        <w:bottom w:val="none" w:sz="0" w:space="0" w:color="auto"/>
        <w:right w:val="none" w:sz="0" w:space="0" w:color="auto"/>
      </w:divBdr>
    </w:div>
    <w:div w:id="1379477141">
      <w:bodyDiv w:val="1"/>
      <w:marLeft w:val="0"/>
      <w:marRight w:val="0"/>
      <w:marTop w:val="0"/>
      <w:marBottom w:val="0"/>
      <w:divBdr>
        <w:top w:val="none" w:sz="0" w:space="0" w:color="auto"/>
        <w:left w:val="none" w:sz="0" w:space="0" w:color="auto"/>
        <w:bottom w:val="none" w:sz="0" w:space="0" w:color="auto"/>
        <w:right w:val="none" w:sz="0" w:space="0" w:color="auto"/>
      </w:divBdr>
    </w:div>
    <w:div w:id="1413426753">
      <w:bodyDiv w:val="1"/>
      <w:marLeft w:val="0"/>
      <w:marRight w:val="0"/>
      <w:marTop w:val="0"/>
      <w:marBottom w:val="0"/>
      <w:divBdr>
        <w:top w:val="none" w:sz="0" w:space="0" w:color="auto"/>
        <w:left w:val="none" w:sz="0" w:space="0" w:color="auto"/>
        <w:bottom w:val="none" w:sz="0" w:space="0" w:color="auto"/>
        <w:right w:val="none" w:sz="0" w:space="0" w:color="auto"/>
      </w:divBdr>
    </w:div>
    <w:div w:id="1448045061">
      <w:bodyDiv w:val="1"/>
      <w:marLeft w:val="0"/>
      <w:marRight w:val="0"/>
      <w:marTop w:val="0"/>
      <w:marBottom w:val="0"/>
      <w:divBdr>
        <w:top w:val="none" w:sz="0" w:space="0" w:color="auto"/>
        <w:left w:val="none" w:sz="0" w:space="0" w:color="auto"/>
        <w:bottom w:val="none" w:sz="0" w:space="0" w:color="auto"/>
        <w:right w:val="none" w:sz="0" w:space="0" w:color="auto"/>
      </w:divBdr>
    </w:div>
    <w:div w:id="1469972724">
      <w:bodyDiv w:val="1"/>
      <w:marLeft w:val="0"/>
      <w:marRight w:val="0"/>
      <w:marTop w:val="0"/>
      <w:marBottom w:val="0"/>
      <w:divBdr>
        <w:top w:val="none" w:sz="0" w:space="0" w:color="auto"/>
        <w:left w:val="none" w:sz="0" w:space="0" w:color="auto"/>
        <w:bottom w:val="none" w:sz="0" w:space="0" w:color="auto"/>
        <w:right w:val="none" w:sz="0" w:space="0" w:color="auto"/>
      </w:divBdr>
    </w:div>
    <w:div w:id="1476987687">
      <w:bodyDiv w:val="1"/>
      <w:marLeft w:val="0"/>
      <w:marRight w:val="0"/>
      <w:marTop w:val="0"/>
      <w:marBottom w:val="0"/>
      <w:divBdr>
        <w:top w:val="none" w:sz="0" w:space="0" w:color="auto"/>
        <w:left w:val="none" w:sz="0" w:space="0" w:color="auto"/>
        <w:bottom w:val="none" w:sz="0" w:space="0" w:color="auto"/>
        <w:right w:val="none" w:sz="0" w:space="0" w:color="auto"/>
      </w:divBdr>
    </w:div>
    <w:div w:id="1509562149">
      <w:bodyDiv w:val="1"/>
      <w:marLeft w:val="0"/>
      <w:marRight w:val="0"/>
      <w:marTop w:val="0"/>
      <w:marBottom w:val="0"/>
      <w:divBdr>
        <w:top w:val="none" w:sz="0" w:space="0" w:color="auto"/>
        <w:left w:val="none" w:sz="0" w:space="0" w:color="auto"/>
        <w:bottom w:val="none" w:sz="0" w:space="0" w:color="auto"/>
        <w:right w:val="none" w:sz="0" w:space="0" w:color="auto"/>
      </w:divBdr>
    </w:div>
    <w:div w:id="1545367181">
      <w:bodyDiv w:val="1"/>
      <w:marLeft w:val="0"/>
      <w:marRight w:val="0"/>
      <w:marTop w:val="0"/>
      <w:marBottom w:val="0"/>
      <w:divBdr>
        <w:top w:val="none" w:sz="0" w:space="0" w:color="auto"/>
        <w:left w:val="none" w:sz="0" w:space="0" w:color="auto"/>
        <w:bottom w:val="none" w:sz="0" w:space="0" w:color="auto"/>
        <w:right w:val="none" w:sz="0" w:space="0" w:color="auto"/>
      </w:divBdr>
    </w:div>
    <w:div w:id="1546988301">
      <w:bodyDiv w:val="1"/>
      <w:marLeft w:val="0"/>
      <w:marRight w:val="0"/>
      <w:marTop w:val="0"/>
      <w:marBottom w:val="0"/>
      <w:divBdr>
        <w:top w:val="none" w:sz="0" w:space="0" w:color="auto"/>
        <w:left w:val="none" w:sz="0" w:space="0" w:color="auto"/>
        <w:bottom w:val="none" w:sz="0" w:space="0" w:color="auto"/>
        <w:right w:val="none" w:sz="0" w:space="0" w:color="auto"/>
      </w:divBdr>
    </w:div>
    <w:div w:id="1549679647">
      <w:bodyDiv w:val="1"/>
      <w:marLeft w:val="0"/>
      <w:marRight w:val="0"/>
      <w:marTop w:val="0"/>
      <w:marBottom w:val="0"/>
      <w:divBdr>
        <w:top w:val="none" w:sz="0" w:space="0" w:color="auto"/>
        <w:left w:val="none" w:sz="0" w:space="0" w:color="auto"/>
        <w:bottom w:val="none" w:sz="0" w:space="0" w:color="auto"/>
        <w:right w:val="none" w:sz="0" w:space="0" w:color="auto"/>
      </w:divBdr>
    </w:div>
    <w:div w:id="1555004455">
      <w:bodyDiv w:val="1"/>
      <w:marLeft w:val="0"/>
      <w:marRight w:val="0"/>
      <w:marTop w:val="0"/>
      <w:marBottom w:val="0"/>
      <w:divBdr>
        <w:top w:val="none" w:sz="0" w:space="0" w:color="auto"/>
        <w:left w:val="none" w:sz="0" w:space="0" w:color="auto"/>
        <w:bottom w:val="none" w:sz="0" w:space="0" w:color="auto"/>
        <w:right w:val="none" w:sz="0" w:space="0" w:color="auto"/>
      </w:divBdr>
    </w:div>
    <w:div w:id="1631865489">
      <w:bodyDiv w:val="1"/>
      <w:marLeft w:val="0"/>
      <w:marRight w:val="0"/>
      <w:marTop w:val="0"/>
      <w:marBottom w:val="0"/>
      <w:divBdr>
        <w:top w:val="none" w:sz="0" w:space="0" w:color="auto"/>
        <w:left w:val="none" w:sz="0" w:space="0" w:color="auto"/>
        <w:bottom w:val="none" w:sz="0" w:space="0" w:color="auto"/>
        <w:right w:val="none" w:sz="0" w:space="0" w:color="auto"/>
      </w:divBdr>
    </w:div>
    <w:div w:id="1665553228">
      <w:bodyDiv w:val="1"/>
      <w:marLeft w:val="0"/>
      <w:marRight w:val="0"/>
      <w:marTop w:val="0"/>
      <w:marBottom w:val="0"/>
      <w:divBdr>
        <w:top w:val="none" w:sz="0" w:space="0" w:color="auto"/>
        <w:left w:val="none" w:sz="0" w:space="0" w:color="auto"/>
        <w:bottom w:val="none" w:sz="0" w:space="0" w:color="auto"/>
        <w:right w:val="none" w:sz="0" w:space="0" w:color="auto"/>
      </w:divBdr>
    </w:div>
    <w:div w:id="1682246053">
      <w:bodyDiv w:val="1"/>
      <w:marLeft w:val="0"/>
      <w:marRight w:val="0"/>
      <w:marTop w:val="0"/>
      <w:marBottom w:val="0"/>
      <w:divBdr>
        <w:top w:val="none" w:sz="0" w:space="0" w:color="auto"/>
        <w:left w:val="none" w:sz="0" w:space="0" w:color="auto"/>
        <w:bottom w:val="none" w:sz="0" w:space="0" w:color="auto"/>
        <w:right w:val="none" w:sz="0" w:space="0" w:color="auto"/>
      </w:divBdr>
    </w:div>
    <w:div w:id="1682589920">
      <w:bodyDiv w:val="1"/>
      <w:marLeft w:val="0"/>
      <w:marRight w:val="0"/>
      <w:marTop w:val="0"/>
      <w:marBottom w:val="0"/>
      <w:divBdr>
        <w:top w:val="none" w:sz="0" w:space="0" w:color="auto"/>
        <w:left w:val="none" w:sz="0" w:space="0" w:color="auto"/>
        <w:bottom w:val="none" w:sz="0" w:space="0" w:color="auto"/>
        <w:right w:val="none" w:sz="0" w:space="0" w:color="auto"/>
      </w:divBdr>
    </w:div>
    <w:div w:id="1729571500">
      <w:bodyDiv w:val="1"/>
      <w:marLeft w:val="0"/>
      <w:marRight w:val="0"/>
      <w:marTop w:val="0"/>
      <w:marBottom w:val="0"/>
      <w:divBdr>
        <w:top w:val="none" w:sz="0" w:space="0" w:color="auto"/>
        <w:left w:val="none" w:sz="0" w:space="0" w:color="auto"/>
        <w:bottom w:val="none" w:sz="0" w:space="0" w:color="auto"/>
        <w:right w:val="none" w:sz="0" w:space="0" w:color="auto"/>
      </w:divBdr>
    </w:div>
    <w:div w:id="1754813541">
      <w:bodyDiv w:val="1"/>
      <w:marLeft w:val="0"/>
      <w:marRight w:val="0"/>
      <w:marTop w:val="0"/>
      <w:marBottom w:val="0"/>
      <w:divBdr>
        <w:top w:val="none" w:sz="0" w:space="0" w:color="auto"/>
        <w:left w:val="none" w:sz="0" w:space="0" w:color="auto"/>
        <w:bottom w:val="none" w:sz="0" w:space="0" w:color="auto"/>
        <w:right w:val="none" w:sz="0" w:space="0" w:color="auto"/>
      </w:divBdr>
    </w:div>
    <w:div w:id="1782649595">
      <w:bodyDiv w:val="1"/>
      <w:marLeft w:val="0"/>
      <w:marRight w:val="0"/>
      <w:marTop w:val="0"/>
      <w:marBottom w:val="0"/>
      <w:divBdr>
        <w:top w:val="none" w:sz="0" w:space="0" w:color="auto"/>
        <w:left w:val="none" w:sz="0" w:space="0" w:color="auto"/>
        <w:bottom w:val="none" w:sz="0" w:space="0" w:color="auto"/>
        <w:right w:val="none" w:sz="0" w:space="0" w:color="auto"/>
      </w:divBdr>
    </w:div>
    <w:div w:id="1788350731">
      <w:bodyDiv w:val="1"/>
      <w:marLeft w:val="0"/>
      <w:marRight w:val="0"/>
      <w:marTop w:val="0"/>
      <w:marBottom w:val="0"/>
      <w:divBdr>
        <w:top w:val="none" w:sz="0" w:space="0" w:color="auto"/>
        <w:left w:val="none" w:sz="0" w:space="0" w:color="auto"/>
        <w:bottom w:val="none" w:sz="0" w:space="0" w:color="auto"/>
        <w:right w:val="none" w:sz="0" w:space="0" w:color="auto"/>
      </w:divBdr>
    </w:div>
    <w:div w:id="1809013932">
      <w:bodyDiv w:val="1"/>
      <w:marLeft w:val="0"/>
      <w:marRight w:val="0"/>
      <w:marTop w:val="0"/>
      <w:marBottom w:val="0"/>
      <w:divBdr>
        <w:top w:val="none" w:sz="0" w:space="0" w:color="auto"/>
        <w:left w:val="none" w:sz="0" w:space="0" w:color="auto"/>
        <w:bottom w:val="none" w:sz="0" w:space="0" w:color="auto"/>
        <w:right w:val="none" w:sz="0" w:space="0" w:color="auto"/>
      </w:divBdr>
    </w:div>
    <w:div w:id="1815483485">
      <w:bodyDiv w:val="1"/>
      <w:marLeft w:val="0"/>
      <w:marRight w:val="0"/>
      <w:marTop w:val="0"/>
      <w:marBottom w:val="0"/>
      <w:divBdr>
        <w:top w:val="none" w:sz="0" w:space="0" w:color="auto"/>
        <w:left w:val="none" w:sz="0" w:space="0" w:color="auto"/>
        <w:bottom w:val="none" w:sz="0" w:space="0" w:color="auto"/>
        <w:right w:val="none" w:sz="0" w:space="0" w:color="auto"/>
      </w:divBdr>
    </w:div>
    <w:div w:id="1821657434">
      <w:bodyDiv w:val="1"/>
      <w:marLeft w:val="0"/>
      <w:marRight w:val="0"/>
      <w:marTop w:val="0"/>
      <w:marBottom w:val="0"/>
      <w:divBdr>
        <w:top w:val="none" w:sz="0" w:space="0" w:color="auto"/>
        <w:left w:val="none" w:sz="0" w:space="0" w:color="auto"/>
        <w:bottom w:val="none" w:sz="0" w:space="0" w:color="auto"/>
        <w:right w:val="none" w:sz="0" w:space="0" w:color="auto"/>
      </w:divBdr>
    </w:div>
    <w:div w:id="1835103024">
      <w:bodyDiv w:val="1"/>
      <w:marLeft w:val="0"/>
      <w:marRight w:val="0"/>
      <w:marTop w:val="0"/>
      <w:marBottom w:val="0"/>
      <w:divBdr>
        <w:top w:val="none" w:sz="0" w:space="0" w:color="auto"/>
        <w:left w:val="none" w:sz="0" w:space="0" w:color="auto"/>
        <w:bottom w:val="none" w:sz="0" w:space="0" w:color="auto"/>
        <w:right w:val="none" w:sz="0" w:space="0" w:color="auto"/>
      </w:divBdr>
    </w:div>
    <w:div w:id="1902014732">
      <w:bodyDiv w:val="1"/>
      <w:marLeft w:val="0"/>
      <w:marRight w:val="0"/>
      <w:marTop w:val="0"/>
      <w:marBottom w:val="0"/>
      <w:divBdr>
        <w:top w:val="none" w:sz="0" w:space="0" w:color="auto"/>
        <w:left w:val="none" w:sz="0" w:space="0" w:color="auto"/>
        <w:bottom w:val="none" w:sz="0" w:space="0" w:color="auto"/>
        <w:right w:val="none" w:sz="0" w:space="0" w:color="auto"/>
      </w:divBdr>
    </w:div>
    <w:div w:id="1940599625">
      <w:bodyDiv w:val="1"/>
      <w:marLeft w:val="0"/>
      <w:marRight w:val="0"/>
      <w:marTop w:val="0"/>
      <w:marBottom w:val="0"/>
      <w:divBdr>
        <w:top w:val="none" w:sz="0" w:space="0" w:color="auto"/>
        <w:left w:val="none" w:sz="0" w:space="0" w:color="auto"/>
        <w:bottom w:val="none" w:sz="0" w:space="0" w:color="auto"/>
        <w:right w:val="none" w:sz="0" w:space="0" w:color="auto"/>
      </w:divBdr>
    </w:div>
    <w:div w:id="1948192771">
      <w:bodyDiv w:val="1"/>
      <w:marLeft w:val="0"/>
      <w:marRight w:val="0"/>
      <w:marTop w:val="0"/>
      <w:marBottom w:val="0"/>
      <w:divBdr>
        <w:top w:val="none" w:sz="0" w:space="0" w:color="auto"/>
        <w:left w:val="none" w:sz="0" w:space="0" w:color="auto"/>
        <w:bottom w:val="none" w:sz="0" w:space="0" w:color="auto"/>
        <w:right w:val="none" w:sz="0" w:space="0" w:color="auto"/>
      </w:divBdr>
    </w:div>
    <w:div w:id="1980915583">
      <w:bodyDiv w:val="1"/>
      <w:marLeft w:val="0"/>
      <w:marRight w:val="0"/>
      <w:marTop w:val="0"/>
      <w:marBottom w:val="0"/>
      <w:divBdr>
        <w:top w:val="none" w:sz="0" w:space="0" w:color="auto"/>
        <w:left w:val="none" w:sz="0" w:space="0" w:color="auto"/>
        <w:bottom w:val="none" w:sz="0" w:space="0" w:color="auto"/>
        <w:right w:val="none" w:sz="0" w:space="0" w:color="auto"/>
      </w:divBdr>
    </w:div>
    <w:div w:id="2000618975">
      <w:bodyDiv w:val="1"/>
      <w:marLeft w:val="0"/>
      <w:marRight w:val="0"/>
      <w:marTop w:val="0"/>
      <w:marBottom w:val="0"/>
      <w:divBdr>
        <w:top w:val="none" w:sz="0" w:space="0" w:color="auto"/>
        <w:left w:val="none" w:sz="0" w:space="0" w:color="auto"/>
        <w:bottom w:val="none" w:sz="0" w:space="0" w:color="auto"/>
        <w:right w:val="none" w:sz="0" w:space="0" w:color="auto"/>
      </w:divBdr>
    </w:div>
    <w:div w:id="2005668192">
      <w:bodyDiv w:val="1"/>
      <w:marLeft w:val="0"/>
      <w:marRight w:val="0"/>
      <w:marTop w:val="0"/>
      <w:marBottom w:val="0"/>
      <w:divBdr>
        <w:top w:val="none" w:sz="0" w:space="0" w:color="auto"/>
        <w:left w:val="none" w:sz="0" w:space="0" w:color="auto"/>
        <w:bottom w:val="none" w:sz="0" w:space="0" w:color="auto"/>
        <w:right w:val="none" w:sz="0" w:space="0" w:color="auto"/>
      </w:divBdr>
    </w:div>
    <w:div w:id="2006203020">
      <w:bodyDiv w:val="1"/>
      <w:marLeft w:val="0"/>
      <w:marRight w:val="0"/>
      <w:marTop w:val="0"/>
      <w:marBottom w:val="0"/>
      <w:divBdr>
        <w:top w:val="none" w:sz="0" w:space="0" w:color="auto"/>
        <w:left w:val="none" w:sz="0" w:space="0" w:color="auto"/>
        <w:bottom w:val="none" w:sz="0" w:space="0" w:color="auto"/>
        <w:right w:val="none" w:sz="0" w:space="0" w:color="auto"/>
      </w:divBdr>
    </w:div>
    <w:div w:id="2024934034">
      <w:bodyDiv w:val="1"/>
      <w:marLeft w:val="0"/>
      <w:marRight w:val="0"/>
      <w:marTop w:val="0"/>
      <w:marBottom w:val="0"/>
      <w:divBdr>
        <w:top w:val="none" w:sz="0" w:space="0" w:color="auto"/>
        <w:left w:val="none" w:sz="0" w:space="0" w:color="auto"/>
        <w:bottom w:val="none" w:sz="0" w:space="0" w:color="auto"/>
        <w:right w:val="none" w:sz="0" w:space="0" w:color="auto"/>
      </w:divBdr>
    </w:div>
    <w:div w:id="2027171372">
      <w:bodyDiv w:val="1"/>
      <w:marLeft w:val="0"/>
      <w:marRight w:val="0"/>
      <w:marTop w:val="0"/>
      <w:marBottom w:val="0"/>
      <w:divBdr>
        <w:top w:val="none" w:sz="0" w:space="0" w:color="auto"/>
        <w:left w:val="none" w:sz="0" w:space="0" w:color="auto"/>
        <w:bottom w:val="none" w:sz="0" w:space="0" w:color="auto"/>
        <w:right w:val="none" w:sz="0" w:space="0" w:color="auto"/>
      </w:divBdr>
      <w:divsChild>
        <w:div w:id="357433464">
          <w:marLeft w:val="0"/>
          <w:marRight w:val="0"/>
          <w:marTop w:val="0"/>
          <w:marBottom w:val="0"/>
          <w:divBdr>
            <w:top w:val="none" w:sz="0" w:space="0" w:color="auto"/>
            <w:left w:val="none" w:sz="0" w:space="0" w:color="auto"/>
            <w:bottom w:val="none" w:sz="0" w:space="0" w:color="auto"/>
            <w:right w:val="none" w:sz="0" w:space="0" w:color="auto"/>
          </w:divBdr>
        </w:div>
      </w:divsChild>
    </w:div>
    <w:div w:id="2037536665">
      <w:bodyDiv w:val="1"/>
      <w:marLeft w:val="0"/>
      <w:marRight w:val="0"/>
      <w:marTop w:val="0"/>
      <w:marBottom w:val="0"/>
      <w:divBdr>
        <w:top w:val="none" w:sz="0" w:space="0" w:color="auto"/>
        <w:left w:val="none" w:sz="0" w:space="0" w:color="auto"/>
        <w:bottom w:val="none" w:sz="0" w:space="0" w:color="auto"/>
        <w:right w:val="none" w:sz="0" w:space="0" w:color="auto"/>
      </w:divBdr>
    </w:div>
    <w:div w:id="2088109911">
      <w:bodyDiv w:val="1"/>
      <w:marLeft w:val="0"/>
      <w:marRight w:val="0"/>
      <w:marTop w:val="0"/>
      <w:marBottom w:val="0"/>
      <w:divBdr>
        <w:top w:val="none" w:sz="0" w:space="0" w:color="auto"/>
        <w:left w:val="none" w:sz="0" w:space="0" w:color="auto"/>
        <w:bottom w:val="none" w:sz="0" w:space="0" w:color="auto"/>
        <w:right w:val="none" w:sz="0" w:space="0" w:color="auto"/>
      </w:divBdr>
    </w:div>
    <w:div w:id="2093507387">
      <w:bodyDiv w:val="1"/>
      <w:marLeft w:val="0"/>
      <w:marRight w:val="0"/>
      <w:marTop w:val="0"/>
      <w:marBottom w:val="0"/>
      <w:divBdr>
        <w:top w:val="none" w:sz="0" w:space="0" w:color="auto"/>
        <w:left w:val="none" w:sz="0" w:space="0" w:color="auto"/>
        <w:bottom w:val="none" w:sz="0" w:space="0" w:color="auto"/>
        <w:right w:val="none" w:sz="0" w:space="0" w:color="auto"/>
      </w:divBdr>
    </w:div>
    <w:div w:id="21404923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hyperlink" Target="https://github.com/randallscott25/MSADS_Portfolio/tree/master/IST659_DatabaseAdminstration" TargetMode="External"/><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hyperlink" Target="http://rpubs.com/randallscott25/526493" TargetMode="External"/><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112" Type="http://schemas.openxmlformats.org/officeDocument/2006/relationships/image" Target="media/image98.png"/><Relationship Id="rId16" Type="http://schemas.openxmlformats.org/officeDocument/2006/relationships/image" Target="media/image7.png"/><Relationship Id="rId107" Type="http://schemas.openxmlformats.org/officeDocument/2006/relationships/image" Target="media/image93.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3.png"/><Relationship Id="rId58" Type="http://schemas.openxmlformats.org/officeDocument/2006/relationships/image" Target="media/image47.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hyperlink" Target="http://rpubs.com/randallscott25/chsiDemoABV19" TargetMode="External"/><Relationship Id="rId82" Type="http://schemas.openxmlformats.org/officeDocument/2006/relationships/image" Target="media/image68.png"/><Relationship Id="rId90" Type="http://schemas.openxmlformats.org/officeDocument/2006/relationships/image" Target="media/image76.png"/><Relationship Id="rId95" Type="http://schemas.openxmlformats.org/officeDocument/2006/relationships/image" Target="media/image81.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6.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13" Type="http://schemas.openxmlformats.org/officeDocument/2006/relationships/image" Target="media/image99.png"/><Relationship Id="rId118" Type="http://schemas.openxmlformats.org/officeDocument/2006/relationships/hyperlink" Target="https://github.com/randallscott25/MSADS_Portfolio/tree/master/IST707_DataAnalytics" TargetMode="External"/><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58.png"/><Relationship Id="rId80" Type="http://schemas.openxmlformats.org/officeDocument/2006/relationships/image" Target="media/image66.png"/><Relationship Id="rId85" Type="http://schemas.openxmlformats.org/officeDocument/2006/relationships/image" Target="media/image71.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header" Target="header2.xm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hyperlink" Target="http://rpubs.com/randallscott25/chsiVULNunemploy" TargetMode="External"/><Relationship Id="rId67" Type="http://schemas.openxmlformats.org/officeDocument/2006/relationships/image" Target="media/image53.png"/><Relationship Id="rId103" Type="http://schemas.openxmlformats.org/officeDocument/2006/relationships/image" Target="media/image89.png"/><Relationship Id="rId108" Type="http://schemas.openxmlformats.org/officeDocument/2006/relationships/image" Target="media/image94.png"/><Relationship Id="rId116" Type="http://schemas.openxmlformats.org/officeDocument/2006/relationships/hyperlink" Target="https://github.com/randallscott25/MSADS_Portfolio/tree/master/IST652_ScriptingForDataAnalysis" TargetMode="Externa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4.png"/><Relationship Id="rId62" Type="http://schemas.openxmlformats.org/officeDocument/2006/relationships/image" Target="media/image49.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image" Target="media/image77.png"/><Relationship Id="rId96" Type="http://schemas.openxmlformats.org/officeDocument/2006/relationships/image" Target="media/image82.png"/><Relationship Id="rId111" Type="http://schemas.openxmlformats.org/officeDocument/2006/relationships/image" Target="media/image97.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hyperlink" Target="https://healthdata.gov/dataset/community-health-status-indicators-chsi-combat-obesity-heart-disease-and-cancer" TargetMode="External"/><Relationship Id="rId57" Type="http://schemas.openxmlformats.org/officeDocument/2006/relationships/hyperlink" Target="http://rpubs.com/randallscott25/chsiDemoPOV" TargetMode="External"/><Relationship Id="rId106" Type="http://schemas.openxmlformats.org/officeDocument/2006/relationships/image" Target="media/image92.png"/><Relationship Id="rId114" Type="http://schemas.openxmlformats.org/officeDocument/2006/relationships/image" Target="media/image100.png"/><Relationship Id="rId119" Type="http://schemas.openxmlformats.org/officeDocument/2006/relationships/hyperlink" Target="https://github.com/randallscott25/MSADS_Portfolio/tree/master/IST718_BigData" TargetMode="External"/><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2.png"/><Relationship Id="rId60" Type="http://schemas.openxmlformats.org/officeDocument/2006/relationships/image" Target="media/image48.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hyperlink" Target="https://github.com/randallscott25/MSADS_Portfolio"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95.png"/><Relationship Id="rId34" Type="http://schemas.openxmlformats.org/officeDocument/2006/relationships/image" Target="media/image25.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header" Target="header1.xml"/><Relationship Id="rId7" Type="http://schemas.openxmlformats.org/officeDocument/2006/relationships/footnotes" Target="footnotes.xm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hyperlink" Target="https://medium.com/cracking-the-data-science-interview/an-i"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randall\AppData\Roaming\Microsoft\Templates\APA%20style%20paper.dotx" TargetMode="External"/></Relationships>
</file>

<file path=word/theme/theme1.xml><?xml version="1.0" encoding="utf-8"?>
<a:theme xmlns:a="http://schemas.openxmlformats.org/drawingml/2006/main" name="Office Theme">
  <a:themeElements>
    <a:clrScheme name="Custom 1">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6C6C6C"/>
      </a:folHlink>
    </a:clrScheme>
    <a:fontScheme name="Times New Roman">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employees xmlns="http://schemas.microsoft.com/temp/samples">
  <employee>
    <CustomerName/>
    <CompanyName/>
    <SenderAddress/>
    <Address/>
  </employee>
</employe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98E728A-96FF-4995-885C-5AF887AB0C35}">
  <ds:schemaRefs>
    <ds:schemaRef ds:uri="http://schemas.microsoft.com/temp/samples"/>
  </ds:schemaRefs>
</ds:datastoreItem>
</file>

<file path=customXml/itemProps2.xml><?xml version="1.0" encoding="utf-8"?>
<ds:datastoreItem xmlns:ds="http://schemas.openxmlformats.org/officeDocument/2006/customXml" ds:itemID="{DCD3306C-C5EE-4A69-9299-C03748331B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APA style paper</Template>
  <TotalTime>364</TotalTime>
  <Pages>87</Pages>
  <Words>8642</Words>
  <Characters>49265</Characters>
  <Application>Microsoft Office Word</Application>
  <DocSecurity>0</DocSecurity>
  <Lines>410</Lines>
  <Paragraphs>115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57792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Randall Taylor</cp:lastModifiedBy>
  <cp:revision>44</cp:revision>
  <cp:lastPrinted>2020-08-03T18:10:00Z</cp:lastPrinted>
  <dcterms:created xsi:type="dcterms:W3CDTF">2020-09-03T14:48:00Z</dcterms:created>
  <dcterms:modified xsi:type="dcterms:W3CDTF">2020-09-04T13:18:00Z</dcterms:modified>
</cp:coreProperties>
</file>